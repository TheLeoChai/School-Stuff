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3CED2" w14:textId="3A5D528F" w:rsidR="00E81978" w:rsidRDefault="00FF20B0" w:rsidP="007A34AB">
      <w:pPr>
        <w:pStyle w:val="Title"/>
      </w:pPr>
      <w:r>
        <w:rPr>
          <w:noProof/>
          <w:lang w:val="en-CA" w:eastAsia="zh-CN"/>
        </w:rPr>
        <mc:AlternateContent>
          <mc:Choice Requires="wps">
            <w:drawing>
              <wp:anchor distT="0" distB="0" distL="114300" distR="114300" simplePos="0" relativeHeight="251722752" behindDoc="0" locked="0" layoutInCell="1" allowOverlap="1" wp14:anchorId="62B4A79F" wp14:editId="6477DA41">
                <wp:simplePos x="0" y="0"/>
                <wp:positionH relativeFrom="column">
                  <wp:posOffset>5429250</wp:posOffset>
                </wp:positionH>
                <wp:positionV relativeFrom="paragraph">
                  <wp:posOffset>-657225</wp:posOffset>
                </wp:positionV>
                <wp:extent cx="771525" cy="504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771525"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2739F" id="Rectangle 2" o:spid="_x0000_s1026" style="position:absolute;margin-left:427.5pt;margin-top:-51.75pt;width:60.75pt;height:39.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" fillcolor="white [3212]" strokecolor="white [3212]" strokeweight="1pt"/>
            </w:pict>
          </mc:Fallback>
        </mc:AlternateContent>
      </w:r>
      <w:r w:rsidR="00D72C14">
        <w:t xml:space="preserve"> </w:t>
      </w:r>
      <w:r w:rsidR="00D72C14">
        <w:tab/>
      </w:r>
      <w:sdt>
        <w:sdtPr>
          <w:alias w:val="Title:"/>
          <w:tag w:val="Title:"/>
          <w:id w:val="726351117"/>
          <w:placeholder>
            <w:docPart w:val="24677A696BB247749686748D257BBA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5557E">
            <w:rPr>
              <w:lang w:val="en-CA"/>
            </w:rPr>
            <w:t>What is the Optimal Amount of potassium hydroxide to use in order to achieve maximum change in enthalpy for the chemiluminescent reaction of luminol?</w:t>
          </w:r>
          <w:r w:rsidR="00B503AE">
            <w:rPr>
              <w:lang w:val="en-CA"/>
            </w:rPr>
            <w:br/>
          </w:r>
        </w:sdtContent>
      </w:sdt>
    </w:p>
    <w:p w14:paraId="3602425B" w14:textId="77777777" w:rsidR="00B823AA" w:rsidRDefault="00B34187" w:rsidP="00B823AA">
      <w:pPr>
        <w:pStyle w:val="Title2"/>
      </w:pPr>
      <w:r>
        <w:t>Leo Chai</w:t>
      </w:r>
    </w:p>
    <w:p w14:paraId="0FB85E66" w14:textId="77777777" w:rsidR="00E81978" w:rsidRDefault="00B34187" w:rsidP="00B823AA">
      <w:pPr>
        <w:pStyle w:val="Title2"/>
      </w:pPr>
      <w:r>
        <w:t>White Oaks Secondary School</w:t>
      </w:r>
    </w:p>
    <w:p w14:paraId="2F0A3184" w14:textId="77777777" w:rsidR="00E81978" w:rsidRDefault="00E81978">
      <w:pPr>
        <w:pStyle w:val="Title"/>
      </w:pPr>
    </w:p>
    <w:p w14:paraId="351A7337" w14:textId="77777777" w:rsidR="00E81978" w:rsidRDefault="008C3826" w:rsidP="008C3826">
      <w:pPr>
        <w:spacing w:line="480" w:lineRule="auto"/>
      </w:pPr>
      <w:r>
        <w:br w:type="page"/>
      </w:r>
    </w:p>
    <w:p w14:paraId="52C2CBC9" w14:textId="77777777" w:rsidR="00E81978" w:rsidRDefault="00B34187" w:rsidP="008C3826">
      <w:pPr>
        <w:pStyle w:val="Heading1"/>
      </w:pPr>
      <w:r>
        <w:lastRenderedPageBreak/>
        <w:t>Introduction</w:t>
      </w:r>
    </w:p>
    <w:p w14:paraId="1610D0D0" w14:textId="1E20AC77" w:rsidR="00E81978" w:rsidRDefault="00B34187" w:rsidP="0027717D">
      <w:pPr>
        <w:pStyle w:val="NoSpacing"/>
        <w:ind w:firstLine="720"/>
      </w:pPr>
      <w:r>
        <w:t xml:space="preserve">I </w:t>
      </w:r>
      <w:r w:rsidR="0027717D">
        <w:t>attended</w:t>
      </w:r>
      <w:r>
        <w:t xml:space="preserve"> my first concert when I was in grade 7, and I was shocked by the energy generated by the fans. That was also the first time when I was introduced to glowsticks, which the crowd used to show their support for the performer. I have attended many more concerts since, and I noticed that other people would often bring many different variants of glowsticks: some glowed for a longer time period with dimmer brightness while others provided a short burst of intense luminescence. </w:t>
      </w:r>
    </w:p>
    <w:p w14:paraId="1E277988" w14:textId="46889306" w:rsidR="00B34187" w:rsidRDefault="00B34187" w:rsidP="0027717D">
      <w:pPr>
        <w:pStyle w:val="NoSpacing"/>
        <w:ind w:firstLine="720"/>
      </w:pPr>
      <w:r>
        <w:t xml:space="preserve">I have since been wondering how the glowstick producers controlled the </w:t>
      </w:r>
      <w:r w:rsidR="0027717D">
        <w:t>brightness</w:t>
      </w:r>
      <w:r>
        <w:t xml:space="preserve"> of the glowsticks. After doing some research online, I have found that temperature changes the reaction rate of the chemicals inside a glowstick; as the temperature increase, the reaction rate also increases.</w:t>
      </w:r>
      <w:sdt>
        <w:sdtPr>
          <w:id w:val="1464307229"/>
          <w:citation/>
        </w:sdtPr>
        <w:sdtEndPr/>
        <w:sdtContent>
          <w:r>
            <w:fldChar w:fldCharType="begin"/>
          </w:r>
          <w:r>
            <w:instrText xml:space="preserve">CITATION RGS14 \l 1033 </w:instrText>
          </w:r>
          <w:r>
            <w:fldChar w:fldCharType="separate"/>
          </w:r>
          <w:r w:rsidR="006F272D">
            <w:rPr>
              <w:noProof/>
            </w:rPr>
            <w:t xml:space="preserve"> (Shinde &amp; Narwade, 2014)</w:t>
          </w:r>
          <w:r>
            <w:fldChar w:fldCharType="end"/>
          </w:r>
        </w:sdtContent>
      </w:sdt>
      <w:r>
        <w:t xml:space="preserve"> This is because an increase in temperature causes the molecules in the glowstick to move faster, which causes them </w:t>
      </w:r>
      <w:r w:rsidR="0027717D">
        <w:t>to collide with each other more frequently</w:t>
      </w:r>
      <w:r>
        <w:t xml:space="preserve">. </w:t>
      </w:r>
      <w:sdt>
        <w:sdtPr>
          <w:id w:val="905422962"/>
          <w:citation/>
        </w:sdtPr>
        <w:sdtEndPr/>
        <w:sdtContent>
          <w:r w:rsidR="0027717D">
            <w:fldChar w:fldCharType="begin"/>
          </w:r>
          <w:r w:rsidR="0027717D">
            <w:instrText xml:space="preserve"> CITATION Gro68 \l 1033 </w:instrText>
          </w:r>
          <w:r w:rsidR="0027717D">
            <w:fldChar w:fldCharType="separate"/>
          </w:r>
          <w:r w:rsidR="0027717D">
            <w:rPr>
              <w:noProof/>
            </w:rPr>
            <w:t xml:space="preserve"> (Gross, 1968)</w:t>
          </w:r>
          <w:r w:rsidR="0027717D">
            <w:fldChar w:fldCharType="end"/>
          </w:r>
        </w:sdtContent>
      </w:sdt>
      <w:r w:rsidR="0027717D">
        <w:t xml:space="preserve"> </w:t>
      </w:r>
      <w:r>
        <w:t>Thus, a higher temperature causes a higher reaction rate.</w:t>
      </w:r>
    </w:p>
    <w:p w14:paraId="6B6E1232" w14:textId="47652A9A" w:rsidR="00B34187" w:rsidRDefault="00B34187" w:rsidP="0027717D">
      <w:pPr>
        <w:pStyle w:val="NoSpacing"/>
        <w:ind w:firstLine="720"/>
      </w:pPr>
      <w:r>
        <w:t xml:space="preserve">However, the audience of the concert all held the glow sticks in their hands. This means that all the glowsticks were in an environment of </w:t>
      </w:r>
      <w:r w:rsidR="0027717D">
        <w:t>a</w:t>
      </w:r>
      <w:r>
        <w:t xml:space="preserve"> </w:t>
      </w:r>
      <w:r w:rsidR="0027717D">
        <w:t>similar</w:t>
      </w:r>
      <w:r>
        <w:t xml:space="preserve"> temperature, and thus the manufacturers could not have controlled the reaction speed using temperature.</w:t>
      </w:r>
    </w:p>
    <w:p w14:paraId="78BD066A" w14:textId="05A552BC" w:rsidR="00B34187" w:rsidRDefault="00B34187" w:rsidP="0027717D">
      <w:pPr>
        <w:pStyle w:val="NoSpacing"/>
        <w:ind w:firstLine="720"/>
      </w:pPr>
      <w:r>
        <w:t>After looking up experiments involving the chemiluminescence reaction in glow sticks, I have found a video showing that adding soap to glowstick reactions increases the brightness of the light produced.</w:t>
      </w:r>
      <w:sdt>
        <w:sdtPr>
          <w:id w:val="1509176919"/>
          <w:citation/>
        </w:sdtPr>
        <w:sdtEndPr/>
        <w:sdtContent>
          <w:r>
            <w:fldChar w:fldCharType="begin"/>
          </w:r>
          <w:r>
            <w:instrText xml:space="preserve"> CITATION The18 \l 1033 </w:instrText>
          </w:r>
          <w:r>
            <w:fldChar w:fldCharType="separate"/>
          </w:r>
          <w:r w:rsidR="006F272D">
            <w:rPr>
              <w:noProof/>
            </w:rPr>
            <w:t xml:space="preserve"> (The King of random, 2018)</w:t>
          </w:r>
          <w:r>
            <w:fldChar w:fldCharType="end"/>
          </w:r>
        </w:sdtContent>
      </w:sdt>
      <w:r>
        <w:t xml:space="preserve"> In this video, the producers have added soap in an attempt to mix hot water with the chemicals inside a glow stick. However, while doing so, they realized that adding soap makes the glow stick solution glow brighter than before. This leads me to become suspicious that the chemiluminescent reaction of glow sticks is pH-dependent, as washing soap has the chemical property of being alkaline (basic). </w:t>
      </w:r>
    </w:p>
    <w:p w14:paraId="06AC1343" w14:textId="24F6EE7A" w:rsidR="008C3826" w:rsidRDefault="00B34187" w:rsidP="0027717D">
      <w:pPr>
        <w:pStyle w:val="NoSpacing"/>
        <w:ind w:firstLine="720"/>
      </w:pPr>
      <w:r>
        <w:t>To test my suspicion, I started researching the relationship between the pH of the solution and its reaction rate. I found out that most chemiluminescent reactions inside glow sticks are pH-dependent.</w:t>
      </w:r>
      <w:sdt>
        <w:sdtPr>
          <w:id w:val="-1156442621"/>
          <w:citation/>
        </w:sdtPr>
        <w:sdtEndPr/>
        <w:sdtContent>
          <w:r>
            <w:fldChar w:fldCharType="begin"/>
          </w:r>
          <w:r>
            <w:instrText xml:space="preserve"> CITATION Emm11 \l 1033 </w:instrText>
          </w:r>
          <w:r>
            <w:fldChar w:fldCharType="separate"/>
          </w:r>
          <w:r w:rsidR="006F272D">
            <w:rPr>
              <w:noProof/>
            </w:rPr>
            <w:t xml:space="preserve"> (Welsh, 2011)</w:t>
          </w:r>
          <w:r>
            <w:fldChar w:fldCharType="end"/>
          </w:r>
        </w:sdtContent>
      </w:sdt>
      <w:r>
        <w:t xml:space="preserve"> </w:t>
      </w:r>
    </w:p>
    <w:p w14:paraId="126BA378" w14:textId="3D19BDC7" w:rsidR="008C3826" w:rsidRDefault="008C3826" w:rsidP="0027717D">
      <w:pPr>
        <w:pStyle w:val="NoSpacing"/>
        <w:ind w:firstLine="720"/>
      </w:pPr>
      <w:r>
        <w:t xml:space="preserve">Glow sticks achieve their luminescence through the reaction of diphenyl oxalate, hydrogen peroxide, a base catalyst and a dye. The diphenyl oxalate reacts with the hydrogen peroxide to produce phenol and 1,2-dioxetanedione. The 1,2-dioxetanedione splits into </w:t>
      </w:r>
      <w:r w:rsidR="0027717D">
        <w:t>two</w:t>
      </w:r>
      <w:r>
        <w:t xml:space="preserve"> carbon dioxide, and releases energy. This energy is consumed by the dye to produce light of different wavelengths depending on the dye. </w:t>
      </w:r>
      <w:sdt>
        <w:sdtPr>
          <w:id w:val="1283461773"/>
          <w:citation/>
        </w:sdtPr>
        <w:sdtEndPr/>
        <w:sdtContent>
          <w:r>
            <w:fldChar w:fldCharType="begin"/>
          </w:r>
          <w:r>
            <w:instrText xml:space="preserve"> CITATION Don00 \l 1033 </w:instrText>
          </w:r>
          <w:r>
            <w:fldChar w:fldCharType="separate"/>
          </w:r>
          <w:r w:rsidR="006F272D">
            <w:rPr>
              <w:noProof/>
            </w:rPr>
            <w:t>(Clark, 2000)</w:t>
          </w:r>
          <w:r>
            <w:fldChar w:fldCharType="end"/>
          </w:r>
        </w:sdtContent>
      </w:sdt>
    </w:p>
    <w:p w14:paraId="466AF9ED" w14:textId="717505AE" w:rsidR="008C3826" w:rsidRDefault="008C3826" w:rsidP="0027717D">
      <w:pPr>
        <w:pStyle w:val="NoSpacing"/>
        <w:ind w:firstLine="720"/>
      </w:pPr>
      <w:commentRangeStart w:id="0"/>
      <w:r>
        <w:t>The alkaline environment is</w:t>
      </w:r>
      <w:r w:rsidR="0027717D">
        <w:t xml:space="preserve"> essential</w:t>
      </w:r>
      <w:r>
        <w:t xml:space="preserve"> because it performs a deprotonation reaction with the hydrogen peroxide.</w:t>
      </w:r>
      <w:r w:rsidR="00774182">
        <w:t xml:space="preserve"> Deprotonation reactions remove a proton from lewis</w:t>
      </w:r>
      <w:r w:rsidR="00774182" w:rsidRPr="00774182">
        <w:t xml:space="preserve"> acid</w:t>
      </w:r>
      <w:r w:rsidR="00774182">
        <w:t>. In this case, a proton is</w:t>
      </w:r>
      <w:r w:rsidR="00EE2A99">
        <w:t xml:space="preserve"> so that</w:t>
      </w:r>
      <w:r w:rsidR="00774182">
        <w:t xml:space="preserve"> from the hydrogen peroxide in the form of a hydrogen atom.</w:t>
      </w:r>
      <w:r>
        <w:t xml:space="preserve"> This </w:t>
      </w:r>
      <w:r w:rsidR="00774182">
        <w:t xml:space="preserve">reaction </w:t>
      </w:r>
      <w:r>
        <w:t>creates strong dipoles, allowing the OH to react to the diphenyl oxalate.</w:t>
      </w:r>
      <w:r w:rsidR="0027717D">
        <w:t xml:space="preserve"> (Figure 1)</w:t>
      </w:r>
    </w:p>
    <w:p w14:paraId="1102CFF1" w14:textId="3EB3936C" w:rsidR="008C3826" w:rsidRDefault="002E19CE">
      <w:pPr>
        <w:pStyle w:val="NoSpacing"/>
      </w:pPr>
      <w:r>
        <w:rPr>
          <w:noProof/>
          <w:lang w:val="en-CA" w:eastAsia="zh-CN"/>
        </w:rPr>
        <mc:AlternateContent>
          <mc:Choice Requires="wps">
            <w:drawing>
              <wp:anchor distT="0" distB="0" distL="114300" distR="114300" simplePos="0" relativeHeight="251688960" behindDoc="0" locked="0" layoutInCell="1" allowOverlap="1" wp14:anchorId="4723DD45" wp14:editId="69EADD53">
                <wp:simplePos x="0" y="0"/>
                <wp:positionH relativeFrom="margin">
                  <wp:align>center</wp:align>
                </wp:positionH>
                <wp:positionV relativeFrom="paragraph">
                  <wp:posOffset>1446530</wp:posOffset>
                </wp:positionV>
                <wp:extent cx="3375025" cy="635"/>
                <wp:effectExtent l="0" t="0" r="0" b="0"/>
                <wp:wrapTopAndBottom/>
                <wp:docPr id="797" name="Text Box 797"/>
                <wp:cNvGraphicFramePr/>
                <a:graphic xmlns:a="http://schemas.openxmlformats.org/drawingml/2006/main">
                  <a:graphicData uri="http://schemas.microsoft.com/office/word/2010/wordprocessingShape">
                    <wps:wsp>
                      <wps:cNvSpPr txBox="1"/>
                      <wps:spPr>
                        <a:xfrm>
                          <a:off x="0" y="0"/>
                          <a:ext cx="3375025" cy="635"/>
                        </a:xfrm>
                        <a:prstGeom prst="rect">
                          <a:avLst/>
                        </a:prstGeom>
                        <a:solidFill>
                          <a:prstClr val="white"/>
                        </a:solidFill>
                        <a:ln>
                          <a:noFill/>
                        </a:ln>
                      </wps:spPr>
                      <wps:txbx>
                        <w:txbxContent>
                          <w:p w14:paraId="395AEFDF" w14:textId="7EB9A26C" w:rsidR="00E247F3" w:rsidRPr="002E19CE" w:rsidRDefault="00E247F3" w:rsidP="002E19CE">
                            <w:pPr>
                              <w:pStyle w:val="Caption"/>
                              <w:rPr>
                                <w:i w:val="0"/>
                                <w:noProof/>
                                <w:sz w:val="24"/>
                                <w:szCs w:val="24"/>
                              </w:rPr>
                            </w:pPr>
                            <w:r>
                              <w:rPr>
                                <w:b/>
                                <w:i w:val="0"/>
                              </w:rPr>
                              <w:t>Figure 1.</w:t>
                            </w:r>
                            <w:r>
                              <w:rPr>
                                <w:i w:val="0"/>
                              </w:rPr>
                              <w:t xml:space="preserve"> Chemiluminescent reaction of diphenyl oxalate.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3DD45" id="_x0000_t202" coordsize="21600,21600" o:spt="202" path="m,l,21600r21600,l21600,xe">
                <v:stroke joinstyle="miter"/>
                <v:path gradientshapeok="t" o:connecttype="rect"/>
              </v:shapetype>
              <v:shape id="Text Box 797" o:spid="_x0000_s1026" type="#_x0000_t202" style="position:absolute;margin-left:0;margin-top:113.9pt;width:265.75pt;height:.05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" stroked="f">
                <v:textbox style="mso-fit-shape-to-text:t" inset="0,0,0,0">
                  <w:txbxContent>
                    <w:p w14:paraId="395AEFDF" w14:textId="7EB9A26C" w:rsidR="00E247F3" w:rsidRPr="002E19CE" w:rsidRDefault="00E247F3" w:rsidP="002E19CE">
                      <w:pPr>
                        <w:pStyle w:val="Caption"/>
                        <w:rPr>
                          <w:i w:val="0"/>
                          <w:noProof/>
                          <w:sz w:val="24"/>
                          <w:szCs w:val="24"/>
                        </w:rPr>
                      </w:pPr>
                      <w:r>
                        <w:rPr>
                          <w:b/>
                          <w:i w:val="0"/>
                        </w:rPr>
                        <w:t>Figure 1.</w:t>
                      </w:r>
                      <w:r>
                        <w:rPr>
                          <w:i w:val="0"/>
                        </w:rPr>
                        <w:t xml:space="preserve"> </w:t>
                      </w:r>
                      <w:proofErr w:type="spellStart"/>
                      <w:r>
                        <w:rPr>
                          <w:i w:val="0"/>
                        </w:rPr>
                        <w:t>Chemiluminescent</w:t>
                      </w:r>
                      <w:proofErr w:type="spellEnd"/>
                      <w:r>
                        <w:rPr>
                          <w:i w:val="0"/>
                        </w:rPr>
                        <w:t xml:space="preserve"> reaction of diphenyl oxalate.</w:t>
                      </w:r>
                    </w:p>
                  </w:txbxContent>
                </v:textbox>
                <w10:wrap type="topAndBottom" anchorx="margin"/>
              </v:shape>
            </w:pict>
          </mc:Fallback>
        </mc:AlternateContent>
      </w:r>
      <w:r w:rsidR="00774182">
        <w:rPr>
          <w:noProof/>
          <w:lang w:val="en-CA" w:eastAsia="zh-CN"/>
        </w:rPr>
        <mc:AlternateContent>
          <mc:Choice Requires="wps">
            <w:drawing>
              <wp:anchor distT="0" distB="0" distL="114300" distR="114300" simplePos="0" relativeHeight="251661312" behindDoc="0" locked="0" layoutInCell="1" allowOverlap="1" wp14:anchorId="7961F447" wp14:editId="7239AE1D">
                <wp:simplePos x="0" y="0"/>
                <wp:positionH relativeFrom="column">
                  <wp:posOffset>2381885</wp:posOffset>
                </wp:positionH>
                <wp:positionV relativeFrom="paragraph">
                  <wp:posOffset>402590</wp:posOffset>
                </wp:positionV>
                <wp:extent cx="1193800" cy="272421"/>
                <wp:effectExtent l="0" t="0" r="0" b="0"/>
                <wp:wrapNone/>
                <wp:docPr id="3" name="Text Box 3"/>
                <wp:cNvGraphicFramePr/>
                <a:graphic xmlns:a="http://schemas.openxmlformats.org/drawingml/2006/main">
                  <a:graphicData uri="http://schemas.microsoft.com/office/word/2010/wordprocessingShape">
                    <wps:wsp>
                      <wps:cNvSpPr txBox="1"/>
                      <wps:spPr>
                        <a:xfrm>
                          <a:off x="0" y="0"/>
                          <a:ext cx="1193800" cy="272421"/>
                        </a:xfrm>
                        <a:prstGeom prst="rect">
                          <a:avLst/>
                        </a:prstGeom>
                        <a:noFill/>
                        <a:ln w="6350">
                          <a:noFill/>
                        </a:ln>
                      </wps:spPr>
                      <wps:txbx>
                        <w:txbxContent>
                          <w:p w14:paraId="1DBD6DC5" w14:textId="406D73CF" w:rsidR="00E247F3" w:rsidRPr="00774182" w:rsidRDefault="00E247F3" w:rsidP="00774182">
                            <w:pPr>
                              <w:ind w:firstLine="0"/>
                              <w:rPr>
                                <w:rFonts w:eastAsia="MS Mincho"/>
                              </w:rPr>
                            </w:pPr>
                            <w:r>
                              <w:rPr>
                                <w:rFonts w:eastAsia="MS Mincho" w:hint="eastAsia"/>
                              </w:rPr>
                              <w:t>d</w:t>
                            </w:r>
                            <w:r>
                              <w:rPr>
                                <w:rFonts w:eastAsia="MS Mincho"/>
                              </w:rPr>
                              <w:t>eprotonation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1F447" id="Text Box 3" o:spid="_x0000_s1027" type="#_x0000_t202" style="position:absolute;margin-left:187.55pt;margin-top:31.7pt;width:94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" filled="f" stroked="f" strokeweight=".5pt">
                <v:textbox>
                  <w:txbxContent>
                    <w:p w14:paraId="1DBD6DC5" w14:textId="406D73CF" w:rsidR="00E247F3" w:rsidRPr="00774182" w:rsidRDefault="00E247F3" w:rsidP="00774182">
                      <w:pPr>
                        <w:ind w:firstLine="0"/>
                        <w:rPr>
                          <w:rFonts w:eastAsia="MS Mincho"/>
                        </w:rPr>
                      </w:pPr>
                      <w:r>
                        <w:rPr>
                          <w:rFonts w:eastAsia="MS Mincho" w:hint="eastAsia"/>
                        </w:rPr>
                        <w:t>d</w:t>
                      </w:r>
                      <w:r>
                        <w:rPr>
                          <w:rFonts w:eastAsia="MS Mincho"/>
                        </w:rPr>
                        <w:t>eprotonation</w:t>
                      </w:r>
                    </w:p>
                  </w:txbxContent>
                </v:textbox>
              </v:shape>
            </w:pict>
          </mc:Fallback>
        </mc:AlternateContent>
      </w:r>
      <w:r w:rsidR="008C3826">
        <w:rPr>
          <w:noProof/>
          <w:lang w:val="en-CA" w:eastAsia="zh-CN"/>
        </w:rPr>
        <mc:AlternateContent>
          <mc:Choice Requires="wpg">
            <w:drawing>
              <wp:anchor distT="0" distB="0" distL="114300" distR="114300" simplePos="0" relativeHeight="251660288" behindDoc="0" locked="0" layoutInCell="1" allowOverlap="1" wp14:anchorId="1E07AD3F" wp14:editId="29D97D22">
                <wp:simplePos x="0" y="0"/>
                <wp:positionH relativeFrom="column">
                  <wp:posOffset>1733550</wp:posOffset>
                </wp:positionH>
                <wp:positionV relativeFrom="paragraph">
                  <wp:posOffset>118745</wp:posOffset>
                </wp:positionV>
                <wp:extent cx="3375091" cy="961935"/>
                <wp:effectExtent l="0" t="0" r="0" b="0"/>
                <wp:wrapNone/>
                <wp:docPr id="649" name="Group 649"/>
                <wp:cNvGraphicFramePr/>
                <a:graphic xmlns:a="http://schemas.openxmlformats.org/drawingml/2006/main">
                  <a:graphicData uri="http://schemas.microsoft.com/office/word/2010/wordprocessingGroup">
                    <wpg:wgp>
                      <wpg:cNvGrpSpPr/>
                      <wpg:grpSpPr>
                        <a:xfrm>
                          <a:off x="0" y="0"/>
                          <a:ext cx="3375091" cy="961935"/>
                          <a:chOff x="0" y="0"/>
                          <a:chExt cx="3375091" cy="997009"/>
                        </a:xfrm>
                      </wpg:grpSpPr>
                      <wpg:grpSp>
                        <wpg:cNvPr id="645" name="Group 645"/>
                        <wpg:cNvGrpSpPr/>
                        <wpg:grpSpPr>
                          <a:xfrm>
                            <a:off x="0" y="0"/>
                            <a:ext cx="3375091" cy="997009"/>
                            <a:chOff x="0" y="0"/>
                            <a:chExt cx="3375091" cy="997009"/>
                          </a:xfrm>
                        </wpg:grpSpPr>
                        <wpg:grpSp>
                          <wpg:cNvPr id="205" name="Group 205"/>
                          <wpg:cNvGrpSpPr/>
                          <wpg:grpSpPr>
                            <a:xfrm>
                              <a:off x="405442" y="715992"/>
                              <a:ext cx="2969649" cy="281017"/>
                              <a:chOff x="0" y="0"/>
                              <a:chExt cx="2969817" cy="281386"/>
                            </a:xfrm>
                          </wpg:grpSpPr>
                          <wps:wsp>
                            <wps:cNvPr id="104" name="Text Box 104"/>
                            <wps:cNvSpPr txBox="1"/>
                            <wps:spPr>
                              <a:xfrm>
                                <a:off x="2707547" y="8613"/>
                                <a:ext cx="262270" cy="272773"/>
                              </a:xfrm>
                              <a:prstGeom prst="rect">
                                <a:avLst/>
                              </a:prstGeom>
                              <a:noFill/>
                              <a:ln>
                                <a:noFill/>
                              </a:ln>
                            </wps:spPr>
                            <wps:txbx>
                              <w:txbxContent>
                                <w:p w14:paraId="51A0313B" w14:textId="77777777" w:rsidR="00E247F3" w:rsidRPr="008C3826" w:rsidRDefault="00E247F3"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4" name="Group 204"/>
                            <wpg:cNvGrpSpPr/>
                            <wpg:grpSpPr>
                              <a:xfrm>
                                <a:off x="0" y="0"/>
                                <a:ext cx="1745267" cy="272773"/>
                                <a:chOff x="0" y="0"/>
                                <a:chExt cx="1745267" cy="272773"/>
                              </a:xfrm>
                            </wpg:grpSpPr>
                            <wps:wsp>
                              <wps:cNvPr id="100" name="Straight Arrow Connector 100"/>
                              <wps:cNvCnPr/>
                              <wps:spPr>
                                <a:xfrm>
                                  <a:off x="940279" y="120772"/>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Text Box 103"/>
                              <wps:cNvSpPr txBox="1"/>
                              <wps:spPr>
                                <a:xfrm>
                                  <a:off x="0" y="0"/>
                                  <a:ext cx="262270" cy="272773"/>
                                </a:xfrm>
                                <a:prstGeom prst="rect">
                                  <a:avLst/>
                                </a:prstGeom>
                                <a:noFill/>
                                <a:ln>
                                  <a:noFill/>
                                </a:ln>
                              </wps:spPr>
                              <wps:txbx>
                                <w:txbxContent>
                                  <w:p w14:paraId="13210164" w14:textId="77777777" w:rsidR="00E247F3" w:rsidRPr="008C3826" w:rsidRDefault="00E247F3"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a:off x="1491888" y="0"/>
                                  <a:ext cx="253379" cy="272773"/>
                                </a:xfrm>
                                <a:prstGeom prst="rect">
                                  <a:avLst/>
                                </a:prstGeom>
                                <a:noFill/>
                                <a:ln>
                                  <a:noFill/>
                                </a:ln>
                              </wps:spPr>
                              <wps:txbx>
                                <w:txbxContent>
                                  <w:p w14:paraId="32F79FB5" w14:textId="77777777" w:rsidR="00E247F3" w:rsidRPr="008C3826" w:rsidRDefault="00E247F3"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32" name="Text Box 532"/>
                          <wps:cNvSpPr txBox="1"/>
                          <wps:spPr>
                            <a:xfrm>
                              <a:off x="0" y="0"/>
                              <a:ext cx="262240" cy="272057"/>
                            </a:xfrm>
                            <a:prstGeom prst="rect">
                              <a:avLst/>
                            </a:prstGeom>
                            <a:noFill/>
                            <a:ln>
                              <a:noFill/>
                            </a:ln>
                          </wps:spPr>
                          <wps:txbx>
                            <w:txbxContent>
                              <w:p w14:paraId="59B94F91" w14:textId="77777777" w:rsidR="00E247F3" w:rsidRPr="008C3826" w:rsidRDefault="00E247F3"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48" name="Straight Arrow Connector 648"/>
                        <wps:cNvCnPr/>
                        <wps:spPr>
                          <a:xfrm>
                            <a:off x="685800" y="238125"/>
                            <a:ext cx="0" cy="441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E07AD3F" id="Group 649" o:spid="_x0000_s1028" style="position:absolute;margin-left:136.5pt;margin-top:9.35pt;width:265.75pt;height:75.75pt;z-index:251660288;mso-height-relative:margin" coordsize="33750,9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">
                <v:group id="Group 645" o:spid="_x0000_s1029" style="position:absolute;width:33750;height:9970" coordsize="33750,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group id="Group 205" o:spid="_x0000_s1030" style="position:absolute;left:4054;top:7159;width:29696;height:2811" coordsize="29698,2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104" o:spid="_x0000_s1031" type="#_x0000_t202" style="position:absolute;left:27075;top:86;width:2623;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51A0313B" w14:textId="77777777" w:rsidR="00E247F3" w:rsidRPr="008C3826" w:rsidRDefault="00E247F3"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group id="Group 204" o:spid="_x0000_s1032" style="position:absolute;width:17452;height:2727" coordsize="17452,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100" o:spid="_x0000_s1033" type="#_x0000_t32" style="position:absolute;left:9402;top:1207;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5K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" strokecolor="black [3200]" strokeweight=".5pt">
                        <v:stroke endarrow="block" joinstyle="miter"/>
                      </v:shape>
                      <v:shape id="Text Box 103" o:spid="_x0000_s1034" type="#_x0000_t202" style="position:absolute;width:2622;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13210164" w14:textId="77777777" w:rsidR="00E247F3" w:rsidRPr="008C3826" w:rsidRDefault="00E247F3"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 id="Text Box 203" o:spid="_x0000_s1035" type="#_x0000_t202" style="position:absolute;left:14918;width:2534;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14:paraId="32F79FB5" w14:textId="77777777" w:rsidR="00E247F3" w:rsidRPr="008C3826" w:rsidRDefault="00E247F3"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v:group>
                  </v:group>
                  <v:shape id="Text Box 532" o:spid="_x0000_s1036" type="#_x0000_t202" style="position:absolute;width:2622;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" filled="f" stroked="f">
                    <v:textbox>
                      <w:txbxContent>
                        <w:p w14:paraId="59B94F91" w14:textId="77777777" w:rsidR="00E247F3" w:rsidRPr="008C3826" w:rsidRDefault="00E247F3"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group>
                <v:shape id="Straight Arrow Connector 648" o:spid="_x0000_s1037" type="#_x0000_t32" style="position:absolute;left:6858;top:238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" strokecolor="black [3200]" strokeweight=".5pt">
                  <v:stroke endarrow="block" joinstyle="miter"/>
                </v:shape>
              </v:group>
            </w:pict>
          </mc:Fallback>
        </mc:AlternateContent>
      </w:r>
      <w:sdt>
        <w:sdtPr>
          <w:alias w:val="Chemistry"/>
          <w:tag w:val="ea663d7770e54a958891643e2b30969d"/>
          <w:id w:val="-1202163256"/>
          <w:placeholder>
            <w:docPart w:val="DefaultPlaceholder_-1854013440"/>
          </w:placeholder>
        </w:sdtPr>
        <w:sdtEndPr/>
        <w:sdtContent>
          <w:r w:rsidR="008C3826">
            <w:rPr>
              <w:noProof/>
              <w:lang w:val="en-CA" w:eastAsia="zh-CN"/>
            </w:rPr>
            <mc:AlternateContent>
              <mc:Choice Requires="wpg">
                <w:drawing>
                  <wp:inline distT="0" distB="0" distL="0" distR="0" wp14:anchorId="105FA661" wp14:editId="17A238BA">
                    <wp:extent cx="5726428" cy="1333012"/>
                    <wp:effectExtent l="0" t="0" r="0" b="0"/>
                    <wp:docPr id="650" name="moleculeGroup"/>
                    <wp:cNvGraphicFramePr/>
                    <a:graphic xmlns:a="http://schemas.openxmlformats.org/drawingml/2006/main">
                      <a:graphicData uri="http://schemas.microsoft.com/office/word/2010/wordprocessingGroup">
                        <wpg:wgp>
                          <wpg:cNvGrpSpPr/>
                          <wpg:grpSpPr>
                            <a:xfrm>
                              <a:off x="0" y="0"/>
                              <a:ext cx="5726428" cy="1333012"/>
                              <a:chOff x="0" y="0"/>
                              <a:chExt cx="5726428" cy="1333012"/>
                            </a:xfrm>
                          </wpg:grpSpPr>
                          <wps:wsp>
                            <wps:cNvPr id="651" name="BondLine2"/>
                            <wps:cNvSpPr/>
                            <wps:spPr>
                              <a:xfrm>
                                <a:off x="801706" y="883496"/>
                                <a:ext cx="58590" cy="33827"/>
                              </a:xfrm>
                              <a:custGeom>
                                <a:avLst/>
                                <a:gdLst/>
                                <a:ahLst/>
                                <a:cxnLst/>
                                <a:rect l="l" t="t" r="r" b="b"/>
                                <a:pathLst>
                                  <a:path w="58590" h="33827">
                                    <a:moveTo>
                                      <a:pt x="0" y="0"/>
                                    </a:moveTo>
                                    <a:lnTo>
                                      <a:pt x="58590" y="33827"/>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2" name="BondLine3"/>
                            <wps:cNvSpPr/>
                            <wps:spPr>
                              <a:xfrm>
                                <a:off x="608474" y="851976"/>
                                <a:ext cx="84044" cy="0"/>
                              </a:xfrm>
                              <a:custGeom>
                                <a:avLst/>
                                <a:gdLst/>
                                <a:ahLst/>
                                <a:cxnLst/>
                                <a:rect l="l" t="t" r="r" b="b"/>
                                <a:pathLst>
                                  <a:path w="84044">
                                    <a:moveTo>
                                      <a:pt x="84044" y="0"/>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3" name="BondLine4"/>
                            <wps:cNvSpPr/>
                            <wps:spPr>
                              <a:xfrm>
                                <a:off x="963020" y="946976"/>
                                <a:ext cx="87276" cy="0"/>
                              </a:xfrm>
                              <a:custGeom>
                                <a:avLst/>
                                <a:gdLst/>
                                <a:ahLst/>
                                <a:cxnLst/>
                                <a:rect l="l" t="t" r="r" b="b"/>
                                <a:pathLst>
                                  <a:path w="87276">
                                    <a:moveTo>
                                      <a:pt x="0" y="0"/>
                                    </a:moveTo>
                                    <a:lnTo>
                                      <a:pt x="87276"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4" name="BondLine5"/>
                            <wps:cNvSpPr/>
                            <wps:spPr>
                              <a:xfrm>
                                <a:off x="827379" y="997938"/>
                                <a:ext cx="32917" cy="57014"/>
                              </a:xfrm>
                              <a:custGeom>
                                <a:avLst/>
                                <a:gdLst/>
                                <a:ahLst/>
                                <a:cxnLst/>
                                <a:rect l="l" t="t" r="r" b="b"/>
                                <a:pathLst>
                                  <a:path w="32917" h="57014">
                                    <a:moveTo>
                                      <a:pt x="32917" y="0"/>
                                    </a:moveTo>
                                    <a:lnTo>
                                      <a:pt x="0" y="57014"/>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5" name="BondLine6"/>
                            <wps:cNvSpPr/>
                            <wps:spPr>
                              <a:xfrm>
                                <a:off x="871251" y="1006570"/>
                                <a:ext cx="27939" cy="48393"/>
                              </a:xfrm>
                              <a:custGeom>
                                <a:avLst/>
                                <a:gdLst/>
                                <a:ahLst/>
                                <a:cxnLst/>
                                <a:rect l="l" t="t" r="r" b="b"/>
                                <a:pathLst>
                                  <a:path w="27939" h="48393">
                                    <a:moveTo>
                                      <a:pt x="27939" y="0"/>
                                    </a:moveTo>
                                    <a:lnTo>
                                      <a:pt x="0" y="48393"/>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6" name="BondLine7"/>
                            <wps:cNvSpPr/>
                            <wps:spPr>
                              <a:xfrm>
                                <a:off x="1114125" y="1006570"/>
                                <a:ext cx="27939" cy="48392"/>
                              </a:xfrm>
                              <a:custGeom>
                                <a:avLst/>
                                <a:gdLst/>
                                <a:ahLst/>
                                <a:cxnLst/>
                                <a:rect l="l" t="t" r="r" b="b"/>
                                <a:pathLst>
                                  <a:path w="27939" h="48392">
                                    <a:moveTo>
                                      <a:pt x="0" y="0"/>
                                    </a:moveTo>
                                    <a:lnTo>
                                      <a:pt x="27939" y="4839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7" name="BondLine8"/>
                            <wps:cNvSpPr/>
                            <wps:spPr>
                              <a:xfrm>
                                <a:off x="1153020" y="997938"/>
                                <a:ext cx="32916" cy="57014"/>
                              </a:xfrm>
                              <a:custGeom>
                                <a:avLst/>
                                <a:gdLst/>
                                <a:ahLst/>
                                <a:cxnLst/>
                                <a:rect l="l" t="t" r="r" b="b"/>
                                <a:pathLst>
                                  <a:path w="32916" h="57014">
                                    <a:moveTo>
                                      <a:pt x="0" y="0"/>
                                    </a:moveTo>
                                    <a:lnTo>
                                      <a:pt x="32916" y="57014"/>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8" name="BondLine9"/>
                            <wps:cNvSpPr/>
                            <wps:spPr>
                              <a:xfrm>
                                <a:off x="1153020" y="883496"/>
                                <a:ext cx="58588" cy="33826"/>
                              </a:xfrm>
                              <a:custGeom>
                                <a:avLst/>
                                <a:gdLst/>
                                <a:ahLst/>
                                <a:cxnLst/>
                                <a:rect l="l" t="t" r="r" b="b"/>
                                <a:pathLst>
                                  <a:path w="58588" h="33826">
                                    <a:moveTo>
                                      <a:pt x="0" y="33826"/>
                                    </a:moveTo>
                                    <a:lnTo>
                                      <a:pt x="58588"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9" name="BondLine10"/>
                            <wps:cNvSpPr/>
                            <wps:spPr>
                              <a:xfrm>
                                <a:off x="1320795" y="851976"/>
                                <a:ext cx="84044" cy="0"/>
                              </a:xfrm>
                              <a:custGeom>
                                <a:avLst/>
                                <a:gdLst/>
                                <a:ahLst/>
                                <a:cxnLst/>
                                <a:rect l="l" t="t" r="r" b="b"/>
                                <a:pathLst>
                                  <a:path w="84044">
                                    <a:moveTo>
                                      <a:pt x="0" y="0"/>
                                    </a:moveTo>
                                    <a:lnTo>
                                      <a:pt x="84044"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0" name="BondLine11"/>
                            <wps:cNvSpPr/>
                            <wps:spPr>
                              <a:xfrm>
                                <a:off x="1488845" y="747025"/>
                                <a:ext cx="27951" cy="48412"/>
                              </a:xfrm>
                              <a:custGeom>
                                <a:avLst/>
                                <a:gdLst/>
                                <a:ahLst/>
                                <a:cxnLst/>
                                <a:rect l="l" t="t" r="r" b="b"/>
                                <a:pathLst>
                                  <a:path w="27951" h="48412">
                                    <a:moveTo>
                                      <a:pt x="0" y="48412"/>
                                    </a:moveTo>
                                    <a:lnTo>
                                      <a:pt x="27951"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1" name="BondLine12"/>
                            <wps:cNvSpPr/>
                            <wps:spPr>
                              <a:xfrm>
                                <a:off x="1490608" y="911570"/>
                                <a:ext cx="27951" cy="48412"/>
                              </a:xfrm>
                              <a:custGeom>
                                <a:avLst/>
                                <a:gdLst/>
                                <a:ahLst/>
                                <a:cxnLst/>
                                <a:rect l="l" t="t" r="r" b="b"/>
                                <a:pathLst>
                                  <a:path w="27951" h="48412">
                                    <a:moveTo>
                                      <a:pt x="27951" y="48412"/>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2" name="BondLine13"/>
                            <wps:cNvSpPr/>
                            <wps:spPr>
                              <a:xfrm>
                                <a:off x="1507564" y="864938"/>
                                <a:ext cx="54873" cy="95044"/>
                              </a:xfrm>
                              <a:custGeom>
                                <a:avLst/>
                                <a:gdLst/>
                                <a:ahLst/>
                                <a:cxnLst/>
                                <a:rect l="l" t="t" r="r" b="b"/>
                                <a:pathLst>
                                  <a:path w="54873" h="95044">
                                    <a:moveTo>
                                      <a:pt x="54873" y="95044"/>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3" name="BondLine14"/>
                            <wps:cNvSpPr/>
                            <wps:spPr>
                              <a:xfrm>
                                <a:off x="1602564" y="687432"/>
                                <a:ext cx="87276" cy="0"/>
                              </a:xfrm>
                              <a:custGeom>
                                <a:avLst/>
                                <a:gdLst/>
                                <a:ahLst/>
                                <a:cxnLst/>
                                <a:rect l="l" t="t" r="r" b="b"/>
                                <a:pathLst>
                                  <a:path w="87276">
                                    <a:moveTo>
                                      <a:pt x="0" y="0"/>
                                    </a:moveTo>
                                    <a:lnTo>
                                      <a:pt x="87276"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4" name="BondLine15"/>
                            <wps:cNvSpPr/>
                            <wps:spPr>
                              <a:xfrm>
                                <a:off x="1602564" y="725432"/>
                                <a:ext cx="87276" cy="0"/>
                              </a:xfrm>
                              <a:custGeom>
                                <a:avLst/>
                                <a:gdLst/>
                                <a:ahLst/>
                                <a:cxnLst/>
                                <a:rect l="l" t="t" r="r" b="b"/>
                                <a:pathLst>
                                  <a:path w="87276">
                                    <a:moveTo>
                                      <a:pt x="0" y="0"/>
                                    </a:moveTo>
                                    <a:lnTo>
                                      <a:pt x="87276"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5" name="BondLine16"/>
                            <wps:cNvSpPr/>
                            <wps:spPr>
                              <a:xfrm>
                                <a:off x="1775608" y="747025"/>
                                <a:ext cx="27951" cy="48412"/>
                              </a:xfrm>
                              <a:custGeom>
                                <a:avLst/>
                                <a:gdLst/>
                                <a:ahLst/>
                                <a:cxnLst/>
                                <a:rect l="l" t="t" r="r" b="b"/>
                                <a:pathLst>
                                  <a:path w="27951" h="48412">
                                    <a:moveTo>
                                      <a:pt x="0" y="0"/>
                                    </a:moveTo>
                                    <a:lnTo>
                                      <a:pt x="27951" y="4841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6" name="BondLine17"/>
                            <wps:cNvSpPr/>
                            <wps:spPr>
                              <a:xfrm>
                                <a:off x="1773845" y="911570"/>
                                <a:ext cx="27951" cy="48412"/>
                              </a:xfrm>
                              <a:custGeom>
                                <a:avLst/>
                                <a:gdLst/>
                                <a:ahLst/>
                                <a:cxnLst/>
                                <a:rect l="l" t="t" r="r" b="b"/>
                                <a:pathLst>
                                  <a:path w="27951" h="48412">
                                    <a:moveTo>
                                      <a:pt x="27951" y="0"/>
                                    </a:moveTo>
                                    <a:lnTo>
                                      <a:pt x="0" y="4841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7" name="BondLine18"/>
                            <wps:cNvSpPr/>
                            <wps:spPr>
                              <a:xfrm>
                                <a:off x="1729966" y="864938"/>
                                <a:ext cx="54874" cy="95044"/>
                              </a:xfrm>
                              <a:custGeom>
                                <a:avLst/>
                                <a:gdLst/>
                                <a:ahLst/>
                                <a:cxnLst/>
                                <a:rect l="l" t="t" r="r" b="b"/>
                                <a:pathLst>
                                  <a:path w="54874" h="95044">
                                    <a:moveTo>
                                      <a:pt x="54874" y="0"/>
                                    </a:moveTo>
                                    <a:lnTo>
                                      <a:pt x="0" y="95044"/>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8" name="BondLine19"/>
                            <wps:cNvSpPr/>
                            <wps:spPr>
                              <a:xfrm>
                                <a:off x="1602564" y="1016521"/>
                                <a:ext cx="87276" cy="0"/>
                              </a:xfrm>
                              <a:custGeom>
                                <a:avLst/>
                                <a:gdLst/>
                                <a:ahLst/>
                                <a:cxnLst/>
                                <a:rect l="l" t="t" r="r" b="b"/>
                                <a:pathLst>
                                  <a:path w="87276">
                                    <a:moveTo>
                                      <a:pt x="87276" y="0"/>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9" name="BondLine20"/>
                            <wps:cNvSpPr/>
                            <wps:spPr>
                              <a:xfrm>
                                <a:off x="494755" y="911570"/>
                                <a:ext cx="27951" cy="48412"/>
                              </a:xfrm>
                              <a:custGeom>
                                <a:avLst/>
                                <a:gdLst/>
                                <a:ahLst/>
                                <a:cxnLst/>
                                <a:rect l="l" t="t" r="r" b="b"/>
                                <a:pathLst>
                                  <a:path w="27951" h="48412">
                                    <a:moveTo>
                                      <a:pt x="27951" y="0"/>
                                    </a:moveTo>
                                    <a:lnTo>
                                      <a:pt x="0" y="4841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0" name="BondLine21"/>
                            <wps:cNvSpPr/>
                            <wps:spPr>
                              <a:xfrm>
                                <a:off x="496519" y="747025"/>
                                <a:ext cx="27951" cy="48412"/>
                              </a:xfrm>
                              <a:custGeom>
                                <a:avLst/>
                                <a:gdLst/>
                                <a:ahLst/>
                                <a:cxnLst/>
                                <a:rect l="l" t="t" r="r" b="b"/>
                                <a:pathLst>
                                  <a:path w="27951" h="48412">
                                    <a:moveTo>
                                      <a:pt x="0" y="0"/>
                                    </a:moveTo>
                                    <a:lnTo>
                                      <a:pt x="27951" y="4841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1" name="BondLine22"/>
                            <wps:cNvSpPr/>
                            <wps:spPr>
                              <a:xfrm>
                                <a:off x="452640" y="747025"/>
                                <a:ext cx="53110" cy="91990"/>
                              </a:xfrm>
                              <a:custGeom>
                                <a:avLst/>
                                <a:gdLst/>
                                <a:ahLst/>
                                <a:cxnLst/>
                                <a:rect l="l" t="t" r="r" b="b"/>
                                <a:pathLst>
                                  <a:path w="53110" h="91990">
                                    <a:moveTo>
                                      <a:pt x="0" y="0"/>
                                    </a:moveTo>
                                    <a:lnTo>
                                      <a:pt x="53110" y="9199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2" name="BondLine23"/>
                            <wps:cNvSpPr/>
                            <wps:spPr>
                              <a:xfrm>
                                <a:off x="323474" y="1016521"/>
                                <a:ext cx="87276" cy="0"/>
                              </a:xfrm>
                              <a:custGeom>
                                <a:avLst/>
                                <a:gdLst/>
                                <a:ahLst/>
                                <a:cxnLst/>
                                <a:rect l="l" t="t" r="r" b="b"/>
                                <a:pathLst>
                                  <a:path w="87276">
                                    <a:moveTo>
                                      <a:pt x="87276" y="0"/>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3" name="BondLine24"/>
                            <wps:cNvSpPr/>
                            <wps:spPr>
                              <a:xfrm>
                                <a:off x="323474" y="978521"/>
                                <a:ext cx="87276" cy="0"/>
                              </a:xfrm>
                              <a:custGeom>
                                <a:avLst/>
                                <a:gdLst/>
                                <a:ahLst/>
                                <a:cxnLst/>
                                <a:rect l="l" t="t" r="r" b="b"/>
                                <a:pathLst>
                                  <a:path w="87276">
                                    <a:moveTo>
                                      <a:pt x="87276" y="0"/>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4" name="BondLine25"/>
                            <wps:cNvSpPr/>
                            <wps:spPr>
                              <a:xfrm>
                                <a:off x="211519" y="911570"/>
                                <a:ext cx="27951" cy="48412"/>
                              </a:xfrm>
                              <a:custGeom>
                                <a:avLst/>
                                <a:gdLst/>
                                <a:ahLst/>
                                <a:cxnLst/>
                                <a:rect l="l" t="t" r="r" b="b"/>
                                <a:pathLst>
                                  <a:path w="27951" h="48412">
                                    <a:moveTo>
                                      <a:pt x="27951" y="48412"/>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5" name="BondLine26"/>
                            <wps:cNvSpPr/>
                            <wps:spPr>
                              <a:xfrm>
                                <a:off x="209755" y="747025"/>
                                <a:ext cx="27951" cy="48412"/>
                              </a:xfrm>
                              <a:custGeom>
                                <a:avLst/>
                                <a:gdLst/>
                                <a:ahLst/>
                                <a:cxnLst/>
                                <a:rect l="l" t="t" r="r" b="b"/>
                                <a:pathLst>
                                  <a:path w="27951" h="48412">
                                    <a:moveTo>
                                      <a:pt x="0" y="48412"/>
                                    </a:moveTo>
                                    <a:lnTo>
                                      <a:pt x="27951"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6" name="BondLine27"/>
                            <wps:cNvSpPr/>
                            <wps:spPr>
                              <a:xfrm>
                                <a:off x="228474" y="747025"/>
                                <a:ext cx="53110" cy="91990"/>
                              </a:xfrm>
                              <a:custGeom>
                                <a:avLst/>
                                <a:gdLst/>
                                <a:ahLst/>
                                <a:cxnLst/>
                                <a:rect l="l" t="t" r="r" b="b"/>
                                <a:pathLst>
                                  <a:path w="53110" h="91990">
                                    <a:moveTo>
                                      <a:pt x="0" y="91990"/>
                                    </a:moveTo>
                                    <a:lnTo>
                                      <a:pt x="5311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7" name="BondLine28"/>
                            <wps:cNvSpPr/>
                            <wps:spPr>
                              <a:xfrm>
                                <a:off x="323474" y="687432"/>
                                <a:ext cx="87276" cy="0"/>
                              </a:xfrm>
                              <a:custGeom>
                                <a:avLst/>
                                <a:gdLst/>
                                <a:ahLst/>
                                <a:cxnLst/>
                                <a:rect l="l" t="t" r="r" b="b"/>
                                <a:pathLst>
                                  <a:path w="87276">
                                    <a:moveTo>
                                      <a:pt x="0" y="0"/>
                                    </a:moveTo>
                                    <a:lnTo>
                                      <a:pt x="87276"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8" name="BondLine29"/>
                            <wps:cNvSpPr/>
                            <wps:spPr>
                              <a:xfrm>
                                <a:off x="4288017" y="787771"/>
                                <a:ext cx="61820" cy="35692"/>
                              </a:xfrm>
                              <a:custGeom>
                                <a:avLst/>
                                <a:gdLst/>
                                <a:ahLst/>
                                <a:cxnLst/>
                                <a:rect l="l" t="t" r="r" b="b"/>
                                <a:pathLst>
                                  <a:path w="61820" h="35692">
                                    <a:moveTo>
                                      <a:pt x="0" y="0"/>
                                    </a:moveTo>
                                    <a:lnTo>
                                      <a:pt x="61820" y="3569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9" name="BondLine30"/>
                            <wps:cNvSpPr/>
                            <wps:spPr>
                              <a:xfrm>
                                <a:off x="4123471" y="787771"/>
                                <a:ext cx="61822" cy="35692"/>
                              </a:xfrm>
                              <a:custGeom>
                                <a:avLst/>
                                <a:gdLst/>
                                <a:ahLst/>
                                <a:cxnLst/>
                                <a:rect l="l" t="t" r="r" b="b"/>
                                <a:pathLst>
                                  <a:path w="61822" h="35692">
                                    <a:moveTo>
                                      <a:pt x="0" y="35692"/>
                                    </a:moveTo>
                                    <a:lnTo>
                                      <a:pt x="61822"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0" name="BondLine31"/>
                            <wps:cNvSpPr/>
                            <wps:spPr>
                              <a:xfrm>
                                <a:off x="4123471" y="817711"/>
                                <a:ext cx="85965" cy="49631"/>
                              </a:xfrm>
                              <a:custGeom>
                                <a:avLst/>
                                <a:gdLst/>
                                <a:ahLst/>
                                <a:cxnLst/>
                                <a:rect l="l" t="t" r="r" b="b"/>
                                <a:pathLst>
                                  <a:path w="85965" h="49631">
                                    <a:moveTo>
                                      <a:pt x="0" y="49631"/>
                                    </a:moveTo>
                                    <a:lnTo>
                                      <a:pt x="85965"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1" name="BondLine32"/>
                            <wps:cNvSpPr/>
                            <wps:spPr>
                              <a:xfrm>
                                <a:off x="4401199" y="912711"/>
                                <a:ext cx="0" cy="73867"/>
                              </a:xfrm>
                              <a:custGeom>
                                <a:avLst/>
                                <a:gdLst/>
                                <a:ahLst/>
                                <a:cxnLst/>
                                <a:rect l="l" t="t" r="r" b="b"/>
                                <a:pathLst>
                                  <a:path h="73867">
                                    <a:moveTo>
                                      <a:pt x="0" y="0"/>
                                    </a:moveTo>
                                    <a:lnTo>
                                      <a:pt x="0" y="73867"/>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2" name="BondLine33"/>
                            <wps:cNvSpPr/>
                            <wps:spPr>
                              <a:xfrm>
                                <a:off x="4363199" y="912711"/>
                                <a:ext cx="0" cy="73867"/>
                              </a:xfrm>
                              <a:custGeom>
                                <a:avLst/>
                                <a:gdLst/>
                                <a:ahLst/>
                                <a:cxnLst/>
                                <a:rect l="l" t="t" r="r" b="b"/>
                                <a:pathLst>
                                  <a:path h="73867">
                                    <a:moveTo>
                                      <a:pt x="0" y="0"/>
                                    </a:moveTo>
                                    <a:lnTo>
                                      <a:pt x="0" y="73867"/>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3" name="BondLine34"/>
                            <wps:cNvSpPr/>
                            <wps:spPr>
                              <a:xfrm>
                                <a:off x="4452561" y="789637"/>
                                <a:ext cx="58589" cy="33826"/>
                              </a:xfrm>
                              <a:custGeom>
                                <a:avLst/>
                                <a:gdLst/>
                                <a:ahLst/>
                                <a:cxnLst/>
                                <a:rect l="l" t="t" r="r" b="b"/>
                                <a:pathLst>
                                  <a:path w="58589" h="33826">
                                    <a:moveTo>
                                      <a:pt x="0" y="33826"/>
                                    </a:moveTo>
                                    <a:lnTo>
                                      <a:pt x="58589"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4" name="BondLine35"/>
                            <wps:cNvSpPr/>
                            <wps:spPr>
                              <a:xfrm>
                                <a:off x="4288017" y="1072771"/>
                                <a:ext cx="61820" cy="35692"/>
                              </a:xfrm>
                              <a:custGeom>
                                <a:avLst/>
                                <a:gdLst/>
                                <a:ahLst/>
                                <a:cxnLst/>
                                <a:rect l="l" t="t" r="r" b="b"/>
                                <a:pathLst>
                                  <a:path w="61820" h="35692">
                                    <a:moveTo>
                                      <a:pt x="61820" y="0"/>
                                    </a:moveTo>
                                    <a:lnTo>
                                      <a:pt x="0" y="3569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5" name="BondLine36"/>
                            <wps:cNvSpPr/>
                            <wps:spPr>
                              <a:xfrm>
                                <a:off x="4123471" y="1072771"/>
                                <a:ext cx="61822" cy="35692"/>
                              </a:xfrm>
                              <a:custGeom>
                                <a:avLst/>
                                <a:gdLst/>
                                <a:ahLst/>
                                <a:cxnLst/>
                                <a:rect l="l" t="t" r="r" b="b"/>
                                <a:pathLst>
                                  <a:path w="61822" h="35692">
                                    <a:moveTo>
                                      <a:pt x="61822" y="35692"/>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6" name="BondLine37"/>
                            <wps:cNvSpPr/>
                            <wps:spPr>
                              <a:xfrm>
                                <a:off x="4123471" y="1028892"/>
                                <a:ext cx="91255" cy="52685"/>
                              </a:xfrm>
                              <a:custGeom>
                                <a:avLst/>
                                <a:gdLst/>
                                <a:ahLst/>
                                <a:cxnLst/>
                                <a:rect l="l" t="t" r="r" b="b"/>
                                <a:pathLst>
                                  <a:path w="91255" h="52685">
                                    <a:moveTo>
                                      <a:pt x="91255" y="52685"/>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7" name="BondLine38"/>
                            <wps:cNvSpPr/>
                            <wps:spPr>
                              <a:xfrm>
                                <a:off x="4072110" y="912711"/>
                                <a:ext cx="0" cy="73867"/>
                              </a:xfrm>
                              <a:custGeom>
                                <a:avLst/>
                                <a:gdLst/>
                                <a:ahLst/>
                                <a:cxnLst/>
                                <a:rect l="l" t="t" r="r" b="b"/>
                                <a:pathLst>
                                  <a:path h="73867">
                                    <a:moveTo>
                                      <a:pt x="0" y="73867"/>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8" name="BondLine39"/>
                            <wps:cNvSpPr/>
                            <wps:spPr>
                              <a:xfrm>
                                <a:off x="5281665" y="874744"/>
                                <a:ext cx="0" cy="73808"/>
                              </a:xfrm>
                              <a:custGeom>
                                <a:avLst/>
                                <a:gdLst/>
                                <a:ahLst/>
                                <a:cxnLst/>
                                <a:rect l="l" t="t" r="r" b="b"/>
                                <a:pathLst>
                                  <a:path h="73808">
                                    <a:moveTo>
                                      <a:pt x="0" y="0"/>
                                    </a:moveTo>
                                    <a:lnTo>
                                      <a:pt x="0" y="73808"/>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9" name="BondLine40"/>
                            <wps:cNvSpPr/>
                            <wps:spPr>
                              <a:xfrm>
                                <a:off x="5336258" y="815121"/>
                                <a:ext cx="84044" cy="0"/>
                              </a:xfrm>
                              <a:custGeom>
                                <a:avLst/>
                                <a:gdLst/>
                                <a:ahLst/>
                                <a:cxnLst/>
                                <a:rect l="l" t="t" r="r" b="b"/>
                                <a:pathLst>
                                  <a:path w="84044">
                                    <a:moveTo>
                                      <a:pt x="0" y="0"/>
                                    </a:moveTo>
                                    <a:lnTo>
                                      <a:pt x="84044"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0" name="BondLine41"/>
                            <wps:cNvSpPr/>
                            <wps:spPr>
                              <a:xfrm>
                                <a:off x="5336258" y="1005121"/>
                                <a:ext cx="84044" cy="0"/>
                              </a:xfrm>
                              <a:custGeom>
                                <a:avLst/>
                                <a:gdLst/>
                                <a:ahLst/>
                                <a:cxnLst/>
                                <a:rect l="l" t="t" r="r" b="b"/>
                                <a:pathLst>
                                  <a:path w="84044">
                                    <a:moveTo>
                                      <a:pt x="0" y="0"/>
                                    </a:moveTo>
                                    <a:lnTo>
                                      <a:pt x="84044"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1" name="BondLine42"/>
                            <wps:cNvSpPr/>
                            <wps:spPr>
                              <a:xfrm>
                                <a:off x="5471665" y="874714"/>
                                <a:ext cx="0" cy="73867"/>
                              </a:xfrm>
                              <a:custGeom>
                                <a:avLst/>
                                <a:gdLst/>
                                <a:ahLst/>
                                <a:cxnLst/>
                                <a:rect l="l" t="t" r="r" b="b"/>
                                <a:pathLst>
                                  <a:path h="73867">
                                    <a:moveTo>
                                      <a:pt x="0" y="0"/>
                                    </a:moveTo>
                                    <a:lnTo>
                                      <a:pt x="0" y="73867"/>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2" name="BondLine43"/>
                            <wps:cNvSpPr/>
                            <wps:spPr>
                              <a:xfrm>
                                <a:off x="5523027" y="1056714"/>
                                <a:ext cx="58589" cy="33826"/>
                              </a:xfrm>
                              <a:custGeom>
                                <a:avLst/>
                                <a:gdLst/>
                                <a:ahLst/>
                                <a:cxnLst/>
                                <a:rect l="l" t="t" r="r" b="b"/>
                                <a:pathLst>
                                  <a:path w="58589" h="33826">
                                    <a:moveTo>
                                      <a:pt x="0" y="0"/>
                                    </a:moveTo>
                                    <a:lnTo>
                                      <a:pt x="58589" y="33826"/>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3" name="BondLine44"/>
                            <wps:cNvSpPr/>
                            <wps:spPr>
                              <a:xfrm>
                                <a:off x="5523027" y="1012835"/>
                                <a:ext cx="58589" cy="33826"/>
                              </a:xfrm>
                              <a:custGeom>
                                <a:avLst/>
                                <a:gdLst/>
                                <a:ahLst/>
                                <a:cxnLst/>
                                <a:rect l="l" t="t" r="r" b="b"/>
                                <a:pathLst>
                                  <a:path w="58589" h="33826">
                                    <a:moveTo>
                                      <a:pt x="0" y="0"/>
                                    </a:moveTo>
                                    <a:lnTo>
                                      <a:pt x="58589" y="33826"/>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4" name="BondLine45"/>
                            <wps:cNvSpPr/>
                            <wps:spPr>
                              <a:xfrm>
                                <a:off x="5523027" y="773580"/>
                                <a:ext cx="58589" cy="33826"/>
                              </a:xfrm>
                              <a:custGeom>
                                <a:avLst/>
                                <a:gdLst/>
                                <a:ahLst/>
                                <a:cxnLst/>
                                <a:rect l="l" t="t" r="r" b="b"/>
                                <a:pathLst>
                                  <a:path w="58589" h="33826">
                                    <a:moveTo>
                                      <a:pt x="0" y="33826"/>
                                    </a:moveTo>
                                    <a:lnTo>
                                      <a:pt x="58589"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5" name="BondLine46"/>
                            <wps:cNvSpPr/>
                            <wps:spPr>
                              <a:xfrm>
                                <a:off x="5523027" y="729701"/>
                                <a:ext cx="58589" cy="33826"/>
                              </a:xfrm>
                              <a:custGeom>
                                <a:avLst/>
                                <a:gdLst/>
                                <a:ahLst/>
                                <a:cxnLst/>
                                <a:rect l="l" t="t" r="r" b="b"/>
                                <a:pathLst>
                                  <a:path w="58589" h="33826">
                                    <a:moveTo>
                                      <a:pt x="0" y="33826"/>
                                    </a:moveTo>
                                    <a:lnTo>
                                      <a:pt x="58589"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6" name="BondLine47"/>
                            <wps:cNvSpPr/>
                            <wps:spPr>
                              <a:xfrm>
                                <a:off x="2619252" y="929119"/>
                                <a:ext cx="80813" cy="0"/>
                              </a:xfrm>
                              <a:custGeom>
                                <a:avLst/>
                                <a:gdLst/>
                                <a:ahLst/>
                                <a:cxnLst/>
                                <a:rect l="l" t="t" r="r" b="b"/>
                                <a:pathLst>
                                  <a:path w="80813">
                                    <a:moveTo>
                                      <a:pt x="0" y="0"/>
                                    </a:moveTo>
                                    <a:lnTo>
                                      <a:pt x="80813"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7" name="BondLine48"/>
                            <wps:cNvSpPr/>
                            <wps:spPr>
                              <a:xfrm>
                                <a:off x="1336754" y="187164"/>
                                <a:ext cx="80813" cy="0"/>
                              </a:xfrm>
                              <a:custGeom>
                                <a:avLst/>
                                <a:gdLst/>
                                <a:ahLst/>
                                <a:cxnLst/>
                                <a:rect l="l" t="t" r="r" b="b"/>
                                <a:pathLst>
                                  <a:path w="80813">
                                    <a:moveTo>
                                      <a:pt x="0" y="0"/>
                                    </a:moveTo>
                                    <a:lnTo>
                                      <a:pt x="80813"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8" name="BondLine49"/>
                            <wps:cNvSpPr/>
                            <wps:spPr>
                              <a:xfrm>
                                <a:off x="1164530" y="218683"/>
                                <a:ext cx="63037" cy="36394"/>
                              </a:xfrm>
                              <a:custGeom>
                                <a:avLst/>
                                <a:gdLst/>
                                <a:ahLst/>
                                <a:cxnLst/>
                                <a:rect l="l" t="t" r="r" b="b"/>
                                <a:pathLst>
                                  <a:path w="63037" h="36394">
                                    <a:moveTo>
                                      <a:pt x="63037" y="0"/>
                                    </a:moveTo>
                                    <a:lnTo>
                                      <a:pt x="0" y="36394"/>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9" name="BondLine50"/>
                            <wps:cNvSpPr/>
                            <wps:spPr>
                              <a:xfrm>
                                <a:off x="1526754" y="119249"/>
                                <a:ext cx="63037" cy="36394"/>
                              </a:xfrm>
                              <a:custGeom>
                                <a:avLst/>
                                <a:gdLst/>
                                <a:ahLst/>
                                <a:cxnLst/>
                                <a:rect l="l" t="t" r="r" b="b"/>
                                <a:pathLst>
                                  <a:path w="63037" h="36394">
                                    <a:moveTo>
                                      <a:pt x="0" y="36394"/>
                                    </a:moveTo>
                                    <a:lnTo>
                                      <a:pt x="63037"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700" name="AtomLabel2"/>
                            <wps:cNvSpPr/>
                            <wps:spPr>
                              <a:xfrm>
                                <a:off x="704394" y="807283"/>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1" name="AtomLabel3"/>
                            <wps:cNvSpPr/>
                            <wps:spPr>
                              <a:xfrm>
                                <a:off x="872171" y="902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2" name="AtomLabel4"/>
                            <wps:cNvSpPr/>
                            <wps:spPr>
                              <a:xfrm>
                                <a:off x="1062171" y="902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3" name="AtomLabel5"/>
                            <wps:cNvSpPr/>
                            <wps:spPr>
                              <a:xfrm>
                                <a:off x="1153939" y="10668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4" name="AtomLabel6"/>
                            <wps:cNvSpPr/>
                            <wps:spPr>
                              <a:xfrm>
                                <a:off x="1223484" y="807283"/>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5" name="AtomLabel7"/>
                            <wps:cNvSpPr/>
                            <wps:spPr>
                              <a:xfrm>
                                <a:off x="1416715" y="807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6" name="AtomLabel8"/>
                            <wps:cNvSpPr/>
                            <wps:spPr>
                              <a:xfrm>
                                <a:off x="1511715" y="642768"/>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7" name="AtomLabel9"/>
                            <wps:cNvSpPr/>
                            <wps:spPr>
                              <a:xfrm>
                                <a:off x="1421589" y="644295"/>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8" name="AtomLabel10"/>
                            <wps:cNvSpPr/>
                            <wps:spPr>
                              <a:xfrm>
                                <a:off x="1701715" y="642768"/>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9" name="AtomLabel11"/>
                            <wps:cNvSpPr/>
                            <wps:spPr>
                              <a:xfrm>
                                <a:off x="1791841" y="644295"/>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0" name="AtomLabel12"/>
                            <wps:cNvSpPr/>
                            <wps:spPr>
                              <a:xfrm>
                                <a:off x="1796715" y="807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1" name="AtomLabel13"/>
                            <wps:cNvSpPr/>
                            <wps:spPr>
                              <a:xfrm>
                                <a:off x="1886841" y="808839"/>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2" name="AtomLabel14"/>
                            <wps:cNvSpPr/>
                            <wps:spPr>
                              <a:xfrm>
                                <a:off x="1701715" y="9718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3" name="AtomLabel15"/>
                            <wps:cNvSpPr/>
                            <wps:spPr>
                              <a:xfrm>
                                <a:off x="1706163" y="1074587"/>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4" name="AtomLabel16"/>
                            <wps:cNvSpPr/>
                            <wps:spPr>
                              <a:xfrm>
                                <a:off x="1511715" y="9718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5" name="AtomLabel17"/>
                            <wps:cNvSpPr/>
                            <wps:spPr>
                              <a:xfrm>
                                <a:off x="1516163" y="1074587"/>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6" name="AtomLabel18"/>
                            <wps:cNvSpPr/>
                            <wps:spPr>
                              <a:xfrm>
                                <a:off x="773940" y="10668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7" name="AtomLabel19"/>
                            <wps:cNvSpPr/>
                            <wps:spPr>
                              <a:xfrm>
                                <a:off x="517626" y="807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8" name="AtomLabel20"/>
                            <wps:cNvSpPr/>
                            <wps:spPr>
                              <a:xfrm>
                                <a:off x="422626" y="9718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9" name="AtomLabel21"/>
                            <wps:cNvSpPr/>
                            <wps:spPr>
                              <a:xfrm>
                                <a:off x="512752" y="973384"/>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0" name="AtomLabel22"/>
                            <wps:cNvSpPr/>
                            <wps:spPr>
                              <a:xfrm>
                                <a:off x="232626" y="9718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1" name="AtomLabel23"/>
                            <wps:cNvSpPr/>
                            <wps:spPr>
                              <a:xfrm>
                                <a:off x="142500" y="973384"/>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2" name="AtomLabel24"/>
                            <wps:cNvSpPr/>
                            <wps:spPr>
                              <a:xfrm>
                                <a:off x="137626" y="807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3" name="AtomLabel25"/>
                            <wps:cNvSpPr/>
                            <wps:spPr>
                              <a:xfrm>
                                <a:off x="47500" y="808839"/>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4" name="AtomLabel26"/>
                            <wps:cNvSpPr/>
                            <wps:spPr>
                              <a:xfrm>
                                <a:off x="232626" y="642768"/>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5" name="AtomLabel27"/>
                            <wps:cNvSpPr/>
                            <wps:spPr>
                              <a:xfrm>
                                <a:off x="237074" y="543092"/>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6" name="AtomLabel28"/>
                            <wps:cNvSpPr/>
                            <wps:spPr>
                              <a:xfrm>
                                <a:off x="422626" y="642768"/>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7" name="AtomLabel29"/>
                            <wps:cNvSpPr/>
                            <wps:spPr>
                              <a:xfrm>
                                <a:off x="427074" y="543092"/>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8" name="AtomLabel30"/>
                            <wps:cNvSpPr/>
                            <wps:spPr>
                              <a:xfrm>
                                <a:off x="4197168" y="713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9" name="AtomLabel31"/>
                            <wps:cNvSpPr/>
                            <wps:spPr>
                              <a:xfrm>
                                <a:off x="4201617" y="613777"/>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0" name="AtomLabel32"/>
                            <wps:cNvSpPr/>
                            <wps:spPr>
                              <a:xfrm>
                                <a:off x="4361712" y="808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1" name="AtomLabel33"/>
                            <wps:cNvSpPr/>
                            <wps:spPr>
                              <a:xfrm>
                                <a:off x="4361712" y="998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2" name="AtomLabel34"/>
                            <wps:cNvSpPr/>
                            <wps:spPr>
                              <a:xfrm>
                                <a:off x="4366160" y="1101183"/>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3" name="AtomLabel35"/>
                            <wps:cNvSpPr/>
                            <wps:spPr>
                              <a:xfrm>
                                <a:off x="4197168" y="1093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4" name="AtomLabel36"/>
                            <wps:cNvSpPr/>
                            <wps:spPr>
                              <a:xfrm>
                                <a:off x="4201617" y="1196183"/>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5" name="AtomLabel37"/>
                            <wps:cNvSpPr/>
                            <wps:spPr>
                              <a:xfrm>
                                <a:off x="4032623" y="998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6" name="AtomLabel38"/>
                            <wps:cNvSpPr/>
                            <wps:spPr>
                              <a:xfrm>
                                <a:off x="3942497" y="999980"/>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7" name="AtomLabel39"/>
                            <wps:cNvSpPr/>
                            <wps:spPr>
                              <a:xfrm>
                                <a:off x="4032623" y="808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8" name="AtomLabel40"/>
                            <wps:cNvSpPr/>
                            <wps:spPr>
                              <a:xfrm>
                                <a:off x="3942497" y="809980"/>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9" name="AtomLabel41"/>
                            <wps:cNvSpPr/>
                            <wps:spPr>
                              <a:xfrm>
                                <a:off x="4523026" y="713424"/>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0" name="AtomLabel42"/>
                            <wps:cNvSpPr/>
                            <wps:spPr>
                              <a:xfrm>
                                <a:off x="4620097" y="715010"/>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1" name="AtomLabel43"/>
                            <wps:cNvSpPr/>
                            <wps:spPr>
                              <a:xfrm>
                                <a:off x="5238946" y="7704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2" name="AtomLabel44"/>
                            <wps:cNvSpPr/>
                            <wps:spPr>
                              <a:xfrm>
                                <a:off x="5238946" y="9604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3" name="AtomLabel45"/>
                            <wps:cNvSpPr/>
                            <wps:spPr>
                              <a:xfrm>
                                <a:off x="5432178" y="9604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4" name="AtomLabel46"/>
                            <wps:cNvSpPr/>
                            <wps:spPr>
                              <a:xfrm>
                                <a:off x="5432178" y="7704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5" name="AtomLabel47"/>
                            <wps:cNvSpPr/>
                            <wps:spPr>
                              <a:xfrm>
                                <a:off x="5593491" y="6754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6" name="AtomLabel48"/>
                            <wps:cNvSpPr/>
                            <wps:spPr>
                              <a:xfrm>
                                <a:off x="5593491" y="10554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7" name="AtomLabel49"/>
                            <wps:cNvSpPr/>
                            <wps:spPr>
                              <a:xfrm>
                                <a:off x="2521941" y="884426"/>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8" name="AtomLabel50"/>
                            <wps:cNvSpPr/>
                            <wps:spPr>
                              <a:xfrm>
                                <a:off x="2438760" y="886012"/>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9" name="AtomLabel51"/>
                            <wps:cNvSpPr/>
                            <wps:spPr>
                              <a:xfrm>
                                <a:off x="2711941" y="884426"/>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0" name="AtomLabel52"/>
                            <wps:cNvSpPr/>
                            <wps:spPr>
                              <a:xfrm>
                                <a:off x="2809013" y="866200"/>
                                <a:ext cx="35390" cy="35425"/>
                              </a:xfrm>
                              <a:custGeom>
                                <a:avLst/>
                                <a:gdLst/>
                                <a:ahLst/>
                                <a:cxnLst/>
                                <a:rect l="l" t="t" r="r" b="b"/>
                                <a:pathLst>
                                  <a:path w="35390" h="35425">
                                    <a:moveTo>
                                      <a:pt x="0" y="20730"/>
                                    </a:moveTo>
                                    <a:lnTo>
                                      <a:pt x="0" y="14588"/>
                                    </a:lnTo>
                                    <a:lnTo>
                                      <a:pt x="35390" y="14588"/>
                                    </a:lnTo>
                                    <a:lnTo>
                                      <a:pt x="35390" y="20730"/>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1" name="AtomLabel53"/>
                            <wps:cNvSpPr/>
                            <wps:spPr>
                              <a:xfrm>
                                <a:off x="2831799" y="885184"/>
                                <a:ext cx="70382" cy="89328"/>
                              </a:xfrm>
                              <a:custGeom>
                                <a:avLst/>
                                <a:gdLst/>
                                <a:ahLst/>
                                <a:cxnLst/>
                                <a:rect l="l" t="t" r="r" b="b"/>
                                <a:pathLst>
                                  <a:path w="70382" h="89328">
                                    <a:moveTo>
                                      <a:pt x="-9" y="89328"/>
                                    </a:moveTo>
                                    <a:lnTo>
                                      <a:pt x="-9" y="0"/>
                                    </a:lnTo>
                                    <a:lnTo>
                                      <a:pt x="12117" y="0"/>
                                    </a:lnTo>
                                    <a:lnTo>
                                      <a:pt x="59043" y="70136"/>
                                    </a:lnTo>
                                    <a:lnTo>
                                      <a:pt x="59043" y="0"/>
                                    </a:lnTo>
                                    <a:lnTo>
                                      <a:pt x="70372" y="0"/>
                                    </a:lnTo>
                                    <a:lnTo>
                                      <a:pt x="70372" y="89328"/>
                                    </a:lnTo>
                                    <a:lnTo>
                                      <a:pt x="58245" y="89328"/>
                                    </a:lnTo>
                                    <a:lnTo>
                                      <a:pt x="11329" y="19132"/>
                                    </a:lnTo>
                                    <a:lnTo>
                                      <a:pt x="11329"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2" name="AtomLabel54"/>
                            <wps:cNvSpPr/>
                            <wps:spPr>
                              <a:xfrm>
                                <a:off x="2921925" y="908336"/>
                                <a:ext cx="59594" cy="67633"/>
                              </a:xfrm>
                              <a:custGeom>
                                <a:avLst/>
                                <a:gdLst/>
                                <a:ahLst/>
                                <a:cxnLst/>
                                <a:rect l="l" t="t" r="r" b="b"/>
                                <a:pathLst>
                                  <a:path w="59594" h="67633">
                                    <a:moveTo>
                                      <a:pt x="45939" y="58195"/>
                                    </a:moveTo>
                                    <a:quadBezTo>
                                      <a:pt x="39841" y="63377"/>
                                      <a:pt x="34206" y="65515"/>
                                    </a:quadBezTo>
                                    <a:quadBezTo>
                                      <a:pt x="28570" y="67643"/>
                                      <a:pt x="22107" y="67643"/>
                                    </a:quadBezTo>
                                    <a:quadBezTo>
                                      <a:pt x="11448" y="67643"/>
                                      <a:pt x="5714" y="62432"/>
                                    </a:quadBezTo>
                                    <a:quadBezTo>
                                      <a:pt x="-9" y="57220"/>
                                      <a:pt x="-9" y="49122"/>
                                    </a:quadBezTo>
                                    <a:quadBezTo>
                                      <a:pt x="-9" y="44363"/>
                                      <a:pt x="2147" y="40432"/>
                                    </a:quadBezTo>
                                    <a:quadBezTo>
                                      <a:pt x="4315" y="36501"/>
                                      <a:pt x="7822" y="34127"/>
                                    </a:quadBezTo>
                                    <a:quadBezTo>
                                      <a:pt x="11329" y="31752"/>
                                      <a:pt x="15713" y="30531"/>
                                    </a:quadBezTo>
                                    <a:quadBezTo>
                                      <a:pt x="18945" y="29684"/>
                                      <a:pt x="25467" y="28886"/>
                                    </a:quadBezTo>
                                    <a:quadBezTo>
                                      <a:pt x="38747" y="27299"/>
                                      <a:pt x="45023" y="25112"/>
                                    </a:quadBezTo>
                                    <a:quadBezTo>
                                      <a:pt x="45082" y="22856"/>
                                      <a:pt x="45082" y="22245"/>
                                    </a:quadBezTo>
                                    <a:quadBezTo>
                                      <a:pt x="45082" y="15546"/>
                                      <a:pt x="41979" y="12797"/>
                                    </a:quadBezTo>
                                    <a:quadBezTo>
                                      <a:pt x="37772" y="9083"/>
                                      <a:pt x="29487" y="9083"/>
                                    </a:quadBezTo>
                                    <a:quadBezTo>
                                      <a:pt x="21743" y="9083"/>
                                      <a:pt x="18058" y="11802"/>
                                    </a:quadBezTo>
                                    <a:quadBezTo>
                                      <a:pt x="14374" y="14511"/>
                                      <a:pt x="12610" y="21388"/>
                                    </a:quadBezTo>
                                    <a:lnTo>
                                      <a:pt x="1881" y="19930"/>
                                    </a:lnTo>
                                    <a:quadBezTo>
                                      <a:pt x="3339" y="13044"/>
                                      <a:pt x="6689" y="8807"/>
                                    </a:quadBezTo>
                                    <a:quadBezTo>
                                      <a:pt x="10049" y="4571"/>
                                      <a:pt x="16383" y="2295"/>
                                    </a:quadBezTo>
                                    <a:quadBezTo>
                                      <a:pt x="22718" y="9"/>
                                      <a:pt x="31073" y="9"/>
                                    </a:quadBezTo>
                                    <a:quadBezTo>
                                      <a:pt x="39358" y="9"/>
                                      <a:pt x="44531" y="1960"/>
                                    </a:quadBezTo>
                                    <a:quadBezTo>
                                      <a:pt x="49713" y="3901"/>
                                      <a:pt x="52146" y="6856"/>
                                    </a:quadBezTo>
                                    <a:quadBezTo>
                                      <a:pt x="54589" y="9812"/>
                                      <a:pt x="55565" y="14324"/>
                                    </a:quadBezTo>
                                    <a:quadBezTo>
                                      <a:pt x="56116" y="17132"/>
                                      <a:pt x="56116" y="24442"/>
                                    </a:quadBezTo>
                                    <a:lnTo>
                                      <a:pt x="56116" y="39063"/>
                                    </a:lnTo>
                                    <a:quadBezTo>
                                      <a:pt x="56116" y="54363"/>
                                      <a:pt x="56816" y="58412"/>
                                    </a:quadBezTo>
                                    <a:quadBezTo>
                                      <a:pt x="57515" y="62461"/>
                                      <a:pt x="59584" y="66175"/>
                                    </a:quadBezTo>
                                    <a:lnTo>
                                      <a:pt x="48127" y="66175"/>
                                    </a:lnTo>
                                    <a:quadBezTo>
                                      <a:pt x="46422" y="62767"/>
                                      <a:pt x="45939" y="58195"/>
                                    </a:quadBezTo>
                                    <a:close/>
                                    <a:moveTo>
                                      <a:pt x="45023" y="33703"/>
                                    </a:moveTo>
                                    <a:quadBezTo>
                                      <a:pt x="39053" y="36137"/>
                                      <a:pt x="27112" y="37841"/>
                                    </a:quadBezTo>
                                    <a:quadBezTo>
                                      <a:pt x="20344" y="38816"/>
                                      <a:pt x="17536" y="40038"/>
                                    </a:quadBezTo>
                                    <a:quadBezTo>
                                      <a:pt x="14738" y="41260"/>
                                      <a:pt x="13211" y="43604"/>
                                    </a:quadBezTo>
                                    <a:quadBezTo>
                                      <a:pt x="11694" y="45949"/>
                                      <a:pt x="11694" y="48816"/>
                                    </a:quadBezTo>
                                    <a:quadBezTo>
                                      <a:pt x="11694" y="53200"/>
                                      <a:pt x="15014" y="56126"/>
                                    </a:quadBezTo>
                                    <a:quadBezTo>
                                      <a:pt x="18334" y="59052"/>
                                      <a:pt x="24728" y="59052"/>
                                    </a:quadBezTo>
                                    <a:quadBezTo>
                                      <a:pt x="31073" y="59052"/>
                                      <a:pt x="36009" y="56284"/>
                                    </a:quadBezTo>
                                    <a:quadBezTo>
                                      <a:pt x="40944" y="53506"/>
                                      <a:pt x="43260" y="48688"/>
                                    </a:quadBezTo>
                                    <a:quadBezTo>
                                      <a:pt x="45023" y="44974"/>
                                      <a:pt x="45023" y="37723"/>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3" name="AtomLabel55"/>
                            <wps:cNvSpPr/>
                            <wps:spPr>
                              <a:xfrm>
                                <a:off x="2991332" y="865373"/>
                                <a:ext cx="35390" cy="35425"/>
                              </a:xfrm>
                              <a:custGeom>
                                <a:avLst/>
                                <a:gdLst/>
                                <a:ahLst/>
                                <a:cxnLst/>
                                <a:rect l="l" t="t" r="r" b="b"/>
                                <a:pathLst>
                                  <a:path w="35390" h="35425">
                                    <a:moveTo>
                                      <a:pt x="14582" y="35431"/>
                                    </a:moveTo>
                                    <a:lnTo>
                                      <a:pt x="14582" y="20730"/>
                                    </a:lnTo>
                                    <a:lnTo>
                                      <a:pt x="0" y="20730"/>
                                    </a:lnTo>
                                    <a:lnTo>
                                      <a:pt x="0" y="14588"/>
                                    </a:lnTo>
                                    <a:lnTo>
                                      <a:pt x="14582" y="14588"/>
                                    </a:lnTo>
                                    <a:lnTo>
                                      <a:pt x="14582" y="0"/>
                                    </a:lnTo>
                                    <a:lnTo>
                                      <a:pt x="20801" y="0"/>
                                    </a:lnTo>
                                    <a:lnTo>
                                      <a:pt x="20801" y="14588"/>
                                    </a:lnTo>
                                    <a:lnTo>
                                      <a:pt x="35390" y="14588"/>
                                    </a:lnTo>
                                    <a:lnTo>
                                      <a:pt x="35390" y="20730"/>
                                    </a:lnTo>
                                    <a:lnTo>
                                      <a:pt x="20801" y="20730"/>
                                    </a:lnTo>
                                    <a:lnTo>
                                      <a:pt x="20801" y="35431"/>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4" name="AtomLabel56"/>
                            <wps:cNvSpPr/>
                            <wps:spPr>
                              <a:xfrm>
                                <a:off x="1239443" y="142470"/>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5" name="AtomLabel57"/>
                            <wps:cNvSpPr/>
                            <wps:spPr>
                              <a:xfrm>
                                <a:off x="1429443" y="142470"/>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6" name="AtomLabel58"/>
                            <wps:cNvSpPr/>
                            <wps:spPr>
                              <a:xfrm>
                                <a:off x="1601667" y="47500"/>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7" name="AtomLabel59"/>
                            <wps:cNvSpPr/>
                            <wps:spPr>
                              <a:xfrm>
                                <a:off x="1082578" y="237500"/>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8" name="AtomLabel60"/>
                            <wps:cNvSpPr/>
                            <wps:spPr>
                              <a:xfrm>
                                <a:off x="2081298" y="200229"/>
                                <a:ext cx="70382" cy="89328"/>
                              </a:xfrm>
                              <a:custGeom>
                                <a:avLst/>
                                <a:gdLst/>
                                <a:ahLst/>
                                <a:cxnLst/>
                                <a:rect l="l" t="t" r="r" b="b"/>
                                <a:pathLst>
                                  <a:path w="70382" h="89328">
                                    <a:moveTo>
                                      <a:pt x="-9" y="89328"/>
                                    </a:moveTo>
                                    <a:lnTo>
                                      <a:pt x="-9" y="0"/>
                                    </a:lnTo>
                                    <a:lnTo>
                                      <a:pt x="12117" y="0"/>
                                    </a:lnTo>
                                    <a:lnTo>
                                      <a:pt x="59043" y="70136"/>
                                    </a:lnTo>
                                    <a:lnTo>
                                      <a:pt x="59043" y="0"/>
                                    </a:lnTo>
                                    <a:lnTo>
                                      <a:pt x="70372" y="0"/>
                                    </a:lnTo>
                                    <a:lnTo>
                                      <a:pt x="70372" y="89328"/>
                                    </a:lnTo>
                                    <a:lnTo>
                                      <a:pt x="58245" y="89328"/>
                                    </a:lnTo>
                                    <a:lnTo>
                                      <a:pt x="11329" y="19132"/>
                                    </a:lnTo>
                                    <a:lnTo>
                                      <a:pt x="11329"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9" name="AtomLabel61"/>
                            <wps:cNvSpPr/>
                            <wps:spPr>
                              <a:xfrm>
                                <a:off x="2171424" y="223381"/>
                                <a:ext cx="59594" cy="67633"/>
                              </a:xfrm>
                              <a:custGeom>
                                <a:avLst/>
                                <a:gdLst/>
                                <a:ahLst/>
                                <a:cxnLst/>
                                <a:rect l="l" t="t" r="r" b="b"/>
                                <a:pathLst>
                                  <a:path w="59594" h="67633">
                                    <a:moveTo>
                                      <a:pt x="45939" y="58195"/>
                                    </a:moveTo>
                                    <a:quadBezTo>
                                      <a:pt x="39841" y="63377"/>
                                      <a:pt x="34206" y="65515"/>
                                    </a:quadBezTo>
                                    <a:quadBezTo>
                                      <a:pt x="28570" y="67643"/>
                                      <a:pt x="22107" y="67643"/>
                                    </a:quadBezTo>
                                    <a:quadBezTo>
                                      <a:pt x="11448" y="67643"/>
                                      <a:pt x="5714" y="62432"/>
                                    </a:quadBezTo>
                                    <a:quadBezTo>
                                      <a:pt x="-9" y="57220"/>
                                      <a:pt x="-9" y="49122"/>
                                    </a:quadBezTo>
                                    <a:quadBezTo>
                                      <a:pt x="-9" y="44363"/>
                                      <a:pt x="2147" y="40432"/>
                                    </a:quadBezTo>
                                    <a:quadBezTo>
                                      <a:pt x="4315" y="36501"/>
                                      <a:pt x="7822" y="34127"/>
                                    </a:quadBezTo>
                                    <a:quadBezTo>
                                      <a:pt x="11329" y="31752"/>
                                      <a:pt x="15713" y="30531"/>
                                    </a:quadBezTo>
                                    <a:quadBezTo>
                                      <a:pt x="18945" y="29684"/>
                                      <a:pt x="25467" y="28886"/>
                                    </a:quadBezTo>
                                    <a:quadBezTo>
                                      <a:pt x="38747" y="27299"/>
                                      <a:pt x="45023" y="25112"/>
                                    </a:quadBezTo>
                                    <a:quadBezTo>
                                      <a:pt x="45082" y="22856"/>
                                      <a:pt x="45082" y="22245"/>
                                    </a:quadBezTo>
                                    <a:quadBezTo>
                                      <a:pt x="45082" y="15546"/>
                                      <a:pt x="41979" y="12797"/>
                                    </a:quadBezTo>
                                    <a:quadBezTo>
                                      <a:pt x="37772" y="9083"/>
                                      <a:pt x="29487" y="9083"/>
                                    </a:quadBezTo>
                                    <a:quadBezTo>
                                      <a:pt x="21743" y="9083"/>
                                      <a:pt x="18058" y="11802"/>
                                    </a:quadBezTo>
                                    <a:quadBezTo>
                                      <a:pt x="14374" y="14511"/>
                                      <a:pt x="12610" y="21388"/>
                                    </a:quadBezTo>
                                    <a:lnTo>
                                      <a:pt x="1881" y="19930"/>
                                    </a:lnTo>
                                    <a:quadBezTo>
                                      <a:pt x="3339" y="13044"/>
                                      <a:pt x="6689" y="8807"/>
                                    </a:quadBezTo>
                                    <a:quadBezTo>
                                      <a:pt x="10049" y="4571"/>
                                      <a:pt x="16383" y="2295"/>
                                    </a:quadBezTo>
                                    <a:quadBezTo>
                                      <a:pt x="22718" y="9"/>
                                      <a:pt x="31073" y="9"/>
                                    </a:quadBezTo>
                                    <a:quadBezTo>
                                      <a:pt x="39358" y="9"/>
                                      <a:pt x="44531" y="1960"/>
                                    </a:quadBezTo>
                                    <a:quadBezTo>
                                      <a:pt x="49713" y="3901"/>
                                      <a:pt x="52146" y="6856"/>
                                    </a:quadBezTo>
                                    <a:quadBezTo>
                                      <a:pt x="54589" y="9812"/>
                                      <a:pt x="55565" y="14324"/>
                                    </a:quadBezTo>
                                    <a:quadBezTo>
                                      <a:pt x="56116" y="17132"/>
                                      <a:pt x="56116" y="24442"/>
                                    </a:quadBezTo>
                                    <a:lnTo>
                                      <a:pt x="56116" y="39063"/>
                                    </a:lnTo>
                                    <a:quadBezTo>
                                      <a:pt x="56116" y="54363"/>
                                      <a:pt x="56816" y="58412"/>
                                    </a:quadBezTo>
                                    <a:quadBezTo>
                                      <a:pt x="57515" y="62461"/>
                                      <a:pt x="59584" y="66175"/>
                                    </a:quadBezTo>
                                    <a:lnTo>
                                      <a:pt x="48127" y="66175"/>
                                    </a:lnTo>
                                    <a:quadBezTo>
                                      <a:pt x="46422" y="62767"/>
                                      <a:pt x="45939" y="58195"/>
                                    </a:quadBezTo>
                                    <a:close/>
                                    <a:moveTo>
                                      <a:pt x="45023" y="33703"/>
                                    </a:moveTo>
                                    <a:quadBezTo>
                                      <a:pt x="39053" y="36137"/>
                                      <a:pt x="27112" y="37841"/>
                                    </a:quadBezTo>
                                    <a:quadBezTo>
                                      <a:pt x="20344" y="38816"/>
                                      <a:pt x="17536" y="40038"/>
                                    </a:quadBezTo>
                                    <a:quadBezTo>
                                      <a:pt x="14738" y="41260"/>
                                      <a:pt x="13211" y="43604"/>
                                    </a:quadBezTo>
                                    <a:quadBezTo>
                                      <a:pt x="11694" y="45949"/>
                                      <a:pt x="11694" y="48816"/>
                                    </a:quadBezTo>
                                    <a:quadBezTo>
                                      <a:pt x="11694" y="53200"/>
                                      <a:pt x="15014" y="56126"/>
                                    </a:quadBezTo>
                                    <a:quadBezTo>
                                      <a:pt x="18334" y="59052"/>
                                      <a:pt x="24728" y="59052"/>
                                    </a:quadBezTo>
                                    <a:quadBezTo>
                                      <a:pt x="31073" y="59052"/>
                                      <a:pt x="36009" y="56284"/>
                                    </a:quadBezTo>
                                    <a:quadBezTo>
                                      <a:pt x="40944" y="53506"/>
                                      <a:pt x="43260" y="48688"/>
                                    </a:quadBezTo>
                                    <a:quadBezTo>
                                      <a:pt x="45023" y="44974"/>
                                      <a:pt x="45023" y="37723"/>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60" name="AtomLabel62"/>
                            <wps:cNvSpPr/>
                            <wps:spPr>
                              <a:xfrm>
                                <a:off x="2240831" y="180417"/>
                                <a:ext cx="35390" cy="35425"/>
                              </a:xfrm>
                              <a:custGeom>
                                <a:avLst/>
                                <a:gdLst/>
                                <a:ahLst/>
                                <a:cxnLst/>
                                <a:rect l="l" t="t" r="r" b="b"/>
                                <a:pathLst>
                                  <a:path w="35390" h="35425">
                                    <a:moveTo>
                                      <a:pt x="14582" y="35431"/>
                                    </a:moveTo>
                                    <a:lnTo>
                                      <a:pt x="14582" y="20730"/>
                                    </a:lnTo>
                                    <a:lnTo>
                                      <a:pt x="0" y="20730"/>
                                    </a:lnTo>
                                    <a:lnTo>
                                      <a:pt x="0" y="14588"/>
                                    </a:lnTo>
                                    <a:lnTo>
                                      <a:pt x="14582" y="14588"/>
                                    </a:lnTo>
                                    <a:lnTo>
                                      <a:pt x="14582" y="0"/>
                                    </a:lnTo>
                                    <a:lnTo>
                                      <a:pt x="20801" y="0"/>
                                    </a:lnTo>
                                    <a:lnTo>
                                      <a:pt x="20801" y="14588"/>
                                    </a:lnTo>
                                    <a:lnTo>
                                      <a:pt x="35390" y="14588"/>
                                    </a:lnTo>
                                    <a:lnTo>
                                      <a:pt x="35390" y="20730"/>
                                    </a:lnTo>
                                    <a:lnTo>
                                      <a:pt x="20801" y="20730"/>
                                    </a:lnTo>
                                    <a:lnTo>
                                      <a:pt x="20801" y="35431"/>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61" name="AtomLabel63"/>
                            <wps:cNvSpPr/>
                            <wps:spPr>
                              <a:xfrm>
                                <a:off x="2255940" y="208970"/>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62" name="AtomLabel64"/>
                            <wps:cNvSpPr/>
                            <wps:spPr>
                              <a:xfrm>
                                <a:off x="2353012" y="190745"/>
                                <a:ext cx="35390" cy="35425"/>
                              </a:xfrm>
                              <a:custGeom>
                                <a:avLst/>
                                <a:gdLst/>
                                <a:ahLst/>
                                <a:cxnLst/>
                                <a:rect l="l" t="t" r="r" b="b"/>
                                <a:pathLst>
                                  <a:path w="35390" h="35425">
                                    <a:moveTo>
                                      <a:pt x="0" y="20730"/>
                                    </a:moveTo>
                                    <a:lnTo>
                                      <a:pt x="0" y="14588"/>
                                    </a:lnTo>
                                    <a:lnTo>
                                      <a:pt x="35390" y="14588"/>
                                    </a:lnTo>
                                    <a:lnTo>
                                      <a:pt x="35390" y="20730"/>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63" name="AtomLabel65"/>
                            <wps:cNvSpPr/>
                            <wps:spPr>
                              <a:xfrm>
                                <a:off x="2396737" y="210556"/>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g:wgp>
                      </a:graphicData>
                    </a:graphic>
                  </wp:inline>
                </w:drawing>
              </mc:Choice>
              <mc:Fallback>
                <w:pict>
                  <v:group w14:anchorId="4BC0557E" id="moleculeGroup" o:spid="_x0000_s1026" style="width:450.9pt;height:104.95pt;mso-position-horizontal-relative:char;mso-position-vertical-relative:line" coordsize="57264,13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">
                    <v:shape id="BondLine2" o:spid="_x0000_s1027" style="position:absolute;left:8017;top:8834;width:585;height:339;visibility:visible;mso-wrap-style:square;v-text-anchor:top" coordsize="58590,3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" path="m,l58590,33827e" filled="f">
                      <v:stroke endcap="round"/>
                      <v:path arrowok="t"/>
                    </v:shape>
                    <v:shape id="BondLine3" o:spid="_x0000_s1028" style="position:absolute;left:6084;top:8519;width:841;height:0;visibility:visible;mso-wrap-style:square;v-text-anchor:top" coordsize="84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" path="m84044,l,e" filled="f">
                      <v:stroke endcap="round"/>
                      <v:path arrowok="t"/>
                    </v:shape>
                    <v:shape id="BondLine4" o:spid="_x0000_s1029" style="position:absolute;left:9630;top:9469;width:872;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" path="m,l87276,e" filled="f">
                      <v:stroke endcap="round"/>
                      <v:path arrowok="t"/>
                    </v:shape>
                    <v:shape id="BondLine5" o:spid="_x0000_s1030" style="position:absolute;left:8273;top:9979;width:329;height:570;visibility:visible;mso-wrap-style:square;v-text-anchor:top" coordsize="32917,57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" path="m32917,l,57014e" filled="f">
                      <v:stroke endcap="round"/>
                      <v:path arrowok="t"/>
                    </v:shape>
                    <v:shape id="BondLine6" o:spid="_x0000_s1031" style="position:absolute;left:8712;top:10065;width:279;height:484;visibility:visible;mso-wrap-style:square;v-text-anchor:top" coordsize="27939,48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" path="m27939,l,48393e" filled="f">
                      <v:stroke endcap="round"/>
                      <v:path arrowok="t"/>
                    </v:shape>
                    <v:shape id="BondLine7" o:spid="_x0000_s1032" style="position:absolute;left:11141;top:10065;width:279;height:484;visibility:visible;mso-wrap-style:square;v-text-anchor:top" coordsize="27939,4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" path="m,l27939,48392e" filled="f">
                      <v:stroke endcap="round"/>
                      <v:path arrowok="t"/>
                    </v:shape>
                    <v:shape id="BondLine8" o:spid="_x0000_s1033" style="position:absolute;left:11530;top:9979;width:329;height:570;visibility:visible;mso-wrap-style:square;v-text-anchor:top" coordsize="32916,57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" path="m,l32916,57014e" filled="f">
                      <v:stroke endcap="round"/>
                      <v:path arrowok="t"/>
                    </v:shape>
                    <v:shape id="BondLine9" o:spid="_x0000_s1034" style="position:absolute;left:11530;top:8834;width:586;height:339;visibility:visible;mso-wrap-style:square;v-text-anchor:top" coordsize="58588,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" path="m,33826l58588,e" filled="f">
                      <v:stroke endcap="round"/>
                      <v:path arrowok="t"/>
                    </v:shape>
                    <v:shape id="BondLine10" o:spid="_x0000_s1035" style="position:absolute;left:13207;top:8519;width:841;height:0;visibility:visible;mso-wrap-style:square;v-text-anchor:top" coordsize="84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" path="m,l84044,e" filled="f">
                      <v:stroke endcap="round"/>
                      <v:path arrowok="t"/>
                    </v:shape>
                    <v:shape id="BondLine11" o:spid="_x0000_s1036" style="position:absolute;left:14888;top:7470;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" path="m,48412l27951,e" filled="f">
                      <v:stroke endcap="round"/>
                      <v:path arrowok="t"/>
                    </v:shape>
                    <v:shape id="BondLine12" o:spid="_x0000_s1037" style="position:absolute;left:14906;top:9115;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" path="m27951,48412l,e" filled="f">
                      <v:stroke endcap="round"/>
                      <v:path arrowok="t"/>
                    </v:shape>
                    <v:shape id="BondLine13" o:spid="_x0000_s1038" style="position:absolute;left:15075;top:8649;width:549;height:950;visibility:visible;mso-wrap-style:square;v-text-anchor:top" coordsize="54873,9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" path="m54873,95044l,e" filled="f">
                      <v:stroke endcap="round"/>
                      <v:path arrowok="t"/>
                    </v:shape>
                    <v:shape id="BondLine14" o:spid="_x0000_s1039" style="position:absolute;left:16025;top:6874;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" path="m,l87276,e" filled="f">
                      <v:stroke endcap="round"/>
                      <v:path arrowok="t"/>
                    </v:shape>
                    <v:shape id="BondLine15" o:spid="_x0000_s1040" style="position:absolute;left:16025;top:7254;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" path="m,l87276,e" filled="f">
                      <v:stroke endcap="round"/>
                      <v:path arrowok="t"/>
                    </v:shape>
                    <v:shape id="BondLine16" o:spid="_x0000_s1041" style="position:absolute;left:17756;top:7470;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" path="m,l27951,48412e" filled="f">
                      <v:stroke endcap="round"/>
                      <v:path arrowok="t"/>
                    </v:shape>
                    <v:shape id="BondLine17" o:spid="_x0000_s1042" style="position:absolute;left:17738;top:9115;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" path="m27951,l,48412e" filled="f">
                      <v:stroke endcap="round"/>
                      <v:path arrowok="t"/>
                    </v:shape>
                    <v:shape id="BondLine18" o:spid="_x0000_s1043" style="position:absolute;left:17299;top:8649;width:549;height:950;visibility:visible;mso-wrap-style:square;v-text-anchor:top" coordsize="54874,9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" path="m54874,l,95044e" filled="f">
                      <v:stroke endcap="round"/>
                      <v:path arrowok="t"/>
                    </v:shape>
                    <v:shape id="BondLine19" o:spid="_x0000_s1044" style="position:absolute;left:16025;top:10165;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" path="m87276,l,e" filled="f">
                      <v:stroke endcap="round"/>
                      <v:path arrowok="t"/>
                    </v:shape>
                    <v:shape id="BondLine20" o:spid="_x0000_s1045" style="position:absolute;left:4947;top:9115;width:280;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" path="m27951,l,48412e" filled="f">
                      <v:stroke endcap="round"/>
                      <v:path arrowok="t"/>
                    </v:shape>
                    <v:shape id="BondLine21" o:spid="_x0000_s1046" style="position:absolute;left:4965;top:7470;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" path="m,l27951,48412e" filled="f">
                      <v:stroke endcap="round"/>
                      <v:path arrowok="t"/>
                    </v:shape>
                    <v:shape id="BondLine22" o:spid="_x0000_s1047" style="position:absolute;left:4526;top:7470;width:531;height:920;visibility:visible;mso-wrap-style:square;v-text-anchor:top" coordsize="53110,9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" path="m,l53110,91990e" filled="f">
                      <v:stroke endcap="round"/>
                      <v:path arrowok="t"/>
                    </v:shape>
                    <v:shape id="BondLine23" o:spid="_x0000_s1048" style="position:absolute;left:3234;top:10165;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" path="m87276,l,e" filled="f">
                      <v:stroke endcap="round"/>
                      <v:path arrowok="t"/>
                    </v:shape>
                    <v:shape id="BondLine24" o:spid="_x0000_s1049" style="position:absolute;left:3234;top:9785;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" path="m87276,l,e" filled="f">
                      <v:stroke endcap="round"/>
                      <v:path arrowok="t"/>
                    </v:shape>
                    <v:shape id="BondLine25" o:spid="_x0000_s1050" style="position:absolute;left:2115;top:9115;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" path="m27951,48412l,e" filled="f">
                      <v:stroke endcap="round"/>
                      <v:path arrowok="t"/>
                    </v:shape>
                    <v:shape id="BondLine26" o:spid="_x0000_s1051" style="position:absolute;left:2097;top:7470;width:280;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" path="m,48412l27951,e" filled="f">
                      <v:stroke endcap="round"/>
                      <v:path arrowok="t"/>
                    </v:shape>
                    <v:shape id="BondLine27" o:spid="_x0000_s1052" style="position:absolute;left:2284;top:7470;width:531;height:920;visibility:visible;mso-wrap-style:square;v-text-anchor:top" coordsize="53110,9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" path="m,91990l53110,e" filled="f">
                      <v:stroke endcap="round"/>
                      <v:path arrowok="t"/>
                    </v:shape>
                    <v:shape id="BondLine28" o:spid="_x0000_s1053" style="position:absolute;left:3234;top:6874;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" path="m,l87276,e" filled="f">
                      <v:stroke endcap="round"/>
                      <v:path arrowok="t"/>
                    </v:shape>
                    <v:shape id="BondLine29" o:spid="_x0000_s1054" style="position:absolute;left:42880;top:7877;width:618;height:357;visibility:visible;mso-wrap-style:square;v-text-anchor:top" coordsize="61820,3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" path="m,l61820,35692e" filled="f">
                      <v:stroke endcap="round"/>
                      <v:path arrowok="t"/>
                    </v:shape>
                    <v:shape id="BondLine30" o:spid="_x0000_s1055" style="position:absolute;left:41234;top:7877;width:618;height:357;visibility:visible;mso-wrap-style:square;v-text-anchor:top" coordsize="61822,3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" path="m,35692l61822,e" filled="f">
                      <v:stroke endcap="round"/>
                      <v:path arrowok="t"/>
                    </v:shape>
                    <v:shape id="BondLine31" o:spid="_x0000_s1056" style="position:absolute;left:41234;top:8177;width:860;height:496;visibility:visible;mso-wrap-style:square;v-text-anchor:top" coordsize="85965,4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" path="m,49631l85965,e" filled="f">
                      <v:stroke endcap="round"/>
                      <v:path arrowok="t"/>
                    </v:shape>
                    <v:shape id="BondLine32" o:spid="_x0000_s1057" style="position:absolute;left:44011;top:9127;width:0;height:738;visibility:visible;mso-wrap-style:square;v-text-anchor:top" coordsize="0,7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" path="m,l,73867e" filled="f">
                      <v:stroke endcap="round"/>
                      <v:path arrowok="t"/>
                    </v:shape>
                    <v:shape id="BondLine33" o:spid="_x0000_s1058" style="position:absolute;left:43631;top:9127;width:0;height:738;visibility:visible;mso-wrap-style:square;v-text-anchor:top" coordsize="0,7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" path="m,l,73867e" filled="f">
                      <v:stroke endcap="round"/>
                      <v:path arrowok="t"/>
                    </v:shape>
                    <v:shape id="BondLine34" o:spid="_x0000_s1059" style="position:absolute;left:44525;top:7896;width:586;height:338;visibility:visible;mso-wrap-style:square;v-text-anchor:top" coordsize="58589,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" path="m,33826l58589,e" filled="f">
                      <v:stroke endcap="round"/>
                      <v:path arrowok="t"/>
                    </v:shape>
                    <v:shape id="BondLine35" o:spid="_x0000_s1060" style="position:absolute;left:42880;top:10727;width:618;height:357;visibility:visible;mso-wrap-style:square;v-text-anchor:top" coordsize="61820,3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" path="m61820,l,35692e" filled="f">
                      <v:stroke endcap="round"/>
                      <v:path arrowok="t"/>
                    </v:shape>
                    <v:shape id="BondLine36" o:spid="_x0000_s1061" style="position:absolute;left:41234;top:10727;width:618;height:357;visibility:visible;mso-wrap-style:square;v-text-anchor:top" coordsize="61822,3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" path="m61822,35692l,e" filled="f">
                      <v:stroke endcap="round"/>
                      <v:path arrowok="t"/>
                    </v:shape>
                    <v:shape id="BondLine37" o:spid="_x0000_s1062" style="position:absolute;left:41234;top:10288;width:913;height:527;visibility:visible;mso-wrap-style:square;v-text-anchor:top" coordsize="91255,52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" path="m91255,52685l,e" filled="f">
                      <v:stroke endcap="round"/>
                      <v:path arrowok="t"/>
                    </v:shape>
                    <v:shape id="BondLine38" o:spid="_x0000_s1063" style="position:absolute;left:40721;top:9127;width:0;height:738;visibility:visible;mso-wrap-style:square;v-text-anchor:top" coordsize="0,7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" path="m,73867l,e" filled="f">
                      <v:stroke endcap="round"/>
                      <v:path arrowok="t"/>
                    </v:shape>
                    <v:shape id="BondLine39" o:spid="_x0000_s1064" style="position:absolute;left:52816;top:8747;width:0;height:738;visibility:visible;mso-wrap-style:square;v-text-anchor:top" coordsize="0,73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" path="m,l,73808e" filled="f">
                      <v:stroke endcap="round"/>
                      <v:path arrowok="t"/>
                    </v:shape>
                    <v:shape id="BondLine40" o:spid="_x0000_s1065" style="position:absolute;left:53362;top:8151;width:841;height:0;visibility:visible;mso-wrap-style:square;v-text-anchor:top" coordsize="84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" path="m,l84044,e" filled="f">
                      <v:stroke endcap="round"/>
                      <v:path arrowok="t"/>
                    </v:shape>
                    <v:shape id="BondLine41" o:spid="_x0000_s1066" style="position:absolute;left:53362;top:10051;width:841;height:0;visibility:visible;mso-wrap-style:square;v-text-anchor:top" coordsize="84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" path="m,l84044,e" filled="f">
                      <v:stroke endcap="round"/>
                      <v:path arrowok="t"/>
                    </v:shape>
                    <v:shape id="BondLine42" o:spid="_x0000_s1067" style="position:absolute;left:54716;top:8747;width:0;height:738;visibility:visible;mso-wrap-style:square;v-text-anchor:top" coordsize="0,7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" path="m,l,73867e" filled="f">
                      <v:stroke endcap="round"/>
                      <v:path arrowok="t"/>
                    </v:shape>
                    <v:shape id="BondLine43" o:spid="_x0000_s1068" style="position:absolute;left:55230;top:10567;width:586;height:338;visibility:visible;mso-wrap-style:square;v-text-anchor:top" coordsize="58589,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" path="m,l58589,33826e" filled="f">
                      <v:stroke endcap="round"/>
                      <v:path arrowok="t"/>
                    </v:shape>
                    <v:shape id="BondLine44" o:spid="_x0000_s1069" style="position:absolute;left:55230;top:10128;width:586;height:338;visibility:visible;mso-wrap-style:square;v-text-anchor:top" coordsize="58589,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" path="m,l58589,33826e" filled="f">
                      <v:stroke endcap="round"/>
                      <v:path arrowok="t"/>
                    </v:shape>
                    <v:shape id="BondLine45" o:spid="_x0000_s1070" style="position:absolute;left:55230;top:7735;width:586;height:339;visibility:visible;mso-wrap-style:square;v-text-anchor:top" coordsize="58589,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" path="m,33826l58589,e" filled="f">
                      <v:stroke endcap="round"/>
                      <v:path arrowok="t"/>
                    </v:shape>
                    <v:shape id="BondLine46" o:spid="_x0000_s1071" style="position:absolute;left:55230;top:7297;width:586;height:338;visibility:visible;mso-wrap-style:square;v-text-anchor:top" coordsize="58589,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" path="m,33826l58589,e" filled="f">
                      <v:stroke endcap="round"/>
                      <v:path arrowok="t"/>
                    </v:shape>
                    <v:shape id="BondLine47" o:spid="_x0000_s1072" style="position:absolute;left:26192;top:9291;width:808;height:0;visibility:visible;mso-wrap-style:square;v-text-anchor:top" coordsize="8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" path="m,l80813,e" filled="f">
                      <v:stroke endcap="round"/>
                      <v:path arrowok="t"/>
                    </v:shape>
                    <v:shape id="BondLine48" o:spid="_x0000_s1073" style="position:absolute;left:13367;top:1871;width:808;height:0;visibility:visible;mso-wrap-style:square;v-text-anchor:top" coordsize="8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" path="m,l80813,e" filled="f">
                      <v:stroke endcap="round"/>
                      <v:path arrowok="t"/>
                    </v:shape>
                    <v:shape id="BondLine49" o:spid="_x0000_s1074" style="position:absolute;left:11645;top:2186;width:630;height:364;visibility:visible;mso-wrap-style:square;v-text-anchor:top" coordsize="63037,3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" path="m63037,l,36394e" filled="f">
                      <v:stroke endcap="round"/>
                      <v:path arrowok="t"/>
                    </v:shape>
                    <v:shape id="BondLine50" o:spid="_x0000_s1075" style="position:absolute;left:15267;top:1192;width:630;height:364;visibility:visible;mso-wrap-style:square;v-text-anchor:top" coordsize="63037,3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" path="m,36394l63037,e" filled="f">
                      <v:stroke endcap="round"/>
                      <v:path arrowok="t"/>
                    </v:shape>
                    <v:shape id="AtomLabel2" o:spid="_x0000_s1076" style="position:absolute;left:7043;top:8072;width:855;height:925;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3" o:spid="_x0000_s1077" style="position:absolute;left:8721;top:9023;width:790;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4" o:spid="_x0000_s1078" style="position:absolute;left:10621;top:9023;width:790;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5" o:spid="_x0000_s1079" style="position:absolute;left:11539;top:10668;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6" o:spid="_x0000_s1080" style="position:absolute;left:12234;top:8072;width:855;height:925;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7" o:spid="_x0000_s1081" style="position:absolute;left:14167;top:8073;width:789;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8" o:spid="_x0000_s1082" style="position:absolute;left:15117;top:6427;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9" o:spid="_x0000_s1083" style="position:absolute;left:14215;top:6442;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" path="m,89328l,,11822,r,36688l58254,36688,58254,,70077,r,89328l58254,89328r,-42098l11822,47230r,42098l,89328xe" fillcolor="black" stroked="f">
                      <v:path arrowok="t"/>
                    </v:shape>
                    <v:shape id="AtomLabel10" o:spid="_x0000_s1084" style="position:absolute;left:17017;top:6427;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11" o:spid="_x0000_s1085" style="position:absolute;left:17918;top:6442;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" path="m,89328l,,11822,r,36688l58254,36688,58254,,70077,r,89328l58254,89328r,-42098l11822,47230r,42098l,89328xe" fillcolor="black" stroked="f">
                      <v:path arrowok="t"/>
                    </v:shape>
                    <v:shape id="AtomLabel12" o:spid="_x0000_s1086" style="position:absolute;left:17967;top:8073;width:789;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13" o:spid="_x0000_s1087" style="position:absolute;left:18868;top:8088;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" path="m,89328l,,11822,r,36688l58254,36688,58254,,70077,r,89328l58254,89328r,-42098l11822,47230r,42098l,89328xe" fillcolor="black" stroked="f">
                      <v:path arrowok="t"/>
                    </v:shape>
                    <v:shape id="AtomLabel14" o:spid="_x0000_s1088" style="position:absolute;left:17017;top:9718;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15" o:spid="_x0000_s1089" style="position:absolute;left:17061;top:10745;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" path="m,89328l,,11822,r,36688l58254,36688,58254,,70077,r,89328l58254,89328r,-42098l11822,47230r,42098l,89328xe" fillcolor="black" stroked="f">
                      <v:path arrowok="t"/>
                    </v:shape>
                    <v:shape id="AtomLabel16" o:spid="_x0000_s1090" style="position:absolute;left:15117;top:9718;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17" o:spid="_x0000_s1091" style="position:absolute;left:15161;top:10745;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" path="m,89328l,,11822,r,36688l58254,36688,58254,,70077,r,89328l58254,89328r,-42098l11822,47230r,42098l,89328xe" fillcolor="black" stroked="f">
                      <v:path arrowok="t"/>
                    </v:shape>
                    <v:shape id="AtomLabel18" o:spid="_x0000_s1092" style="position:absolute;left:7739;top:10668;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19" o:spid="_x0000_s1093" style="position:absolute;left:5176;top:8073;width:789;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0" o:spid="_x0000_s1094" style="position:absolute;left:4226;top:9718;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1" o:spid="_x0000_s1095" style="position:absolute;left:5127;top:9733;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" path="m,89328l,,11822,r,36688l58254,36688,58254,,70077,r,89328l58254,89328r,-42098l11822,47230r,42098l,89328xe" fillcolor="black" stroked="f">
                      <v:path arrowok="t"/>
                    </v:shape>
                    <v:shape id="AtomLabel22" o:spid="_x0000_s1096" style="position:absolute;left:2326;top:9718;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3" o:spid="_x0000_s1097" style="position:absolute;left:1425;top:9733;width:700;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" path="m,89328l,,11822,r,36688l58254,36688,58254,,70077,r,89328l58254,89328r,-42098l11822,47230r,42098l,89328xe" fillcolor="black" stroked="f">
                      <v:path arrowok="t"/>
                    </v:shape>
                    <v:shape id="AtomLabel24" o:spid="_x0000_s1098" style="position:absolute;left:1376;top:8073;width:789;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5" o:spid="_x0000_s1099" style="position:absolute;left:475;top:8088;width:700;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" path="m,89328l,,11822,r,36688l58254,36688,58254,,70077,r,89328l58254,89328r,-42098l11822,47230r,42098l,89328xe" fillcolor="black" stroked="f">
                      <v:path arrowok="t"/>
                    </v:shape>
                    <v:shape id="AtomLabel26" o:spid="_x0000_s1100" style="position:absolute;left:2326;top:6427;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7" o:spid="_x0000_s1101" style="position:absolute;left:2370;top:5430;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" path="m,89328l,,11822,r,36688l58254,36688,58254,,70077,r,89328l58254,89328r,-42098l11822,47230r,42098l,89328xe" fillcolor="black" stroked="f">
                      <v:path arrowok="t"/>
                    </v:shape>
                    <v:shape id="AtomLabel28" o:spid="_x0000_s1102" style="position:absolute;left:4226;top:6427;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9" o:spid="_x0000_s1103" style="position:absolute;left:4270;top:5430;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" path="m,89328l,,11822,r,36688l58254,36688,58254,,70077,r,89328l58254,89328r,-42098l11822,47230r,42098l,89328xe" fillcolor="black" stroked="f">
                      <v:path arrowok="t"/>
                    </v:shape>
                    <v:shape id="AtomLabel30" o:spid="_x0000_s1104" style="position:absolute;left:41971;top:7134;width:790;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31" o:spid="_x0000_s1105" style="position:absolute;left:42016;top:6137;width:700;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" path="m,89328l,,11822,r,36688l58254,36688,58254,,70077,r,89328l58254,89328r,-42098l11822,47230r,42098l,89328xe" fillcolor="black" stroked="f">
                      <v:path arrowok="t"/>
                    </v:shape>
                    <v:shape id="AtomLabel32" o:spid="_x0000_s1106" style="position:absolute;left:43617;top:8084;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33" o:spid="_x0000_s1107" style="position:absolute;left:43617;top:9984;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34" o:spid="_x0000_s1108" style="position:absolute;left:43661;top:11011;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" path="m,89328l,,11822,r,36688l58254,36688,58254,,70077,r,89328l58254,89328r,-42098l11822,47230r,42098l,89328xe" fillcolor="black" stroked="f">
                      <v:path arrowok="t"/>
                    </v:shape>
                    <v:shape id="AtomLabel35" o:spid="_x0000_s1109" style="position:absolute;left:41971;top:10934;width:790;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36" o:spid="_x0000_s1110" style="position:absolute;left:42016;top:11961;width:700;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" path="m,89328l,,11822,r,36688l58254,36688,58254,,70077,r,89328l58254,89328r,-42098l11822,47230r,42098l,89328xe" fillcolor="black" stroked="f">
                      <v:path arrowok="t"/>
                    </v:shape>
                    <v:shape id="AtomLabel37" o:spid="_x0000_s1111" style="position:absolute;left:40326;top:9984;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38" o:spid="_x0000_s1112" style="position:absolute;left:39424;top:9999;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" path="m,89328l,,11822,r,36688l58254,36688,58254,,70077,r,89328l58254,89328r,-42098l11822,47230r,42098l,89328xe" fillcolor="black" stroked="f">
                      <v:path arrowok="t"/>
                    </v:shape>
                    <v:shape id="AtomLabel39" o:spid="_x0000_s1113" style="position:absolute;left:40326;top:8084;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40" o:spid="_x0000_s1114" style="position:absolute;left:39424;top:8099;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" path="m,89328l,,11822,r,36688l58254,36688,58254,,70077,r,89328l58254,89328r,-42098l11822,47230r,42098l,89328xe" fillcolor="black" stroked="f">
                      <v:path arrowok="t"/>
                    </v:shape>
                    <v:shape id="AtomLabel41" o:spid="_x0000_s1115" style="position:absolute;left:45230;top:7134;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42" o:spid="_x0000_s1116" style="position:absolute;left:46200;top:7150;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" path="m,89328l,,11822,r,36688l58254,36688,58254,,70077,r,89328l58254,89328r,-42098l11822,47230r,42098l,89328xe" fillcolor="black" stroked="f">
                      <v:path arrowok="t"/>
                    </v:shape>
                    <v:shape id="AtomLabel43" o:spid="_x0000_s1117" style="position:absolute;left:52389;top:7704;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44" o:spid="_x0000_s1118" style="position:absolute;left:52389;top:9604;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45" o:spid="_x0000_s1119" style="position:absolute;left:54321;top:9604;width:790;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46" o:spid="_x0000_s1120" style="position:absolute;left:54321;top:7704;width:790;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47" o:spid="_x0000_s1121" style="position:absolute;left:55934;top:6754;width:855;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48" o:spid="_x0000_s1122" style="position:absolute;left:55934;top:10554;width:855;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49" o:spid="_x0000_s1123" style="position:absolute;left:25219;top:8844;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50" o:spid="_x0000_s1124" style="position:absolute;left:24387;top:8860;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" path="m,89328l,,11822,r,36688l58254,36688,58254,,70077,r,89328l58254,89328r,-42098l11822,47230r,42098l,89328xe" fillcolor="black" stroked="f">
                      <v:path arrowok="t"/>
                    </v:shape>
                    <v:shape id="AtomLabel51" o:spid="_x0000_s1125" style="position:absolute;left:27119;top:8844;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52" o:spid="_x0000_s1126" style="position:absolute;left:28090;top:8662;width:354;height:354;visibility:visible;mso-wrap-style:square;v-text-anchor:top" coordsize="35390,3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" path="m,20730l,14588r35390,l35390,20730,,20730xe" fillcolor="black" stroked="f">
                      <v:path arrowok="t"/>
                    </v:shape>
                    <v:shape id="AtomLabel53" o:spid="_x0000_s1127" style="position:absolute;left:28317;top:8851;width:704;height:894;visibility:visible;mso-wrap-style:square;v-text-anchor:top" coordsize="70382,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" path="m-9,89328l-9,,12117,,59043,70136,59043,,70372,r,89328l58245,89328,11329,19132r,70196l-9,89328xe" fillcolor="black" stroked="f">
                      <v:path arrowok="t"/>
                    </v:shape>
                    <v:shape id="AtomLabel54" o:spid="_x0000_s1128" style="position:absolute;left:29219;top:9083;width:596;height:676;visibility:visible;mso-wrap-style:square;v-text-anchor:top" coordsize="59594,67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" path="m45939,58195qb39841,63377l34206,65515qb28570,67643l22107,67643qb11448,67643l5714,62432qb-9,57220l-9,49122qb-9,44363l2147,40432qb4315,36501l7822,34127qb11329,31752l15713,30531qb18945,29684l25467,28886qb38747,27299l45023,25112qb45082,22856l45082,22245qb45082,15546l41979,12797qb37772,9083l29487,9083qb21743,9083l18058,11802qb14374,14511l12610,21388,1881,19930qb3339,13044l6689,8807qb10049,4571l16383,2295qb22718,9l31073,9qb39358,9l44531,1960qb49713,3901l52146,6856qb54589,9812l55565,14324qb56116,17132l56116,24442r,14621qb56116,54363l56816,58412qb57515,62461l59584,66175r-11457,qb46422,62767l45939,58195xm45023,33703qb39053,36137l27112,37841qb20344,38816l17536,40038qb14738,41260l13211,43604qb11694,45949l11694,48816qb11694,53200l15014,56126qb18334,59052l24728,59052qb31073,59052l36009,56284qb40944,53506l43260,48688qb45023,44974l45023,37723r,-4020xe" fillcolor="black" stroked="f">
                      <v:path arrowok="t"/>
                    </v:shape>
                    <v:shape id="AtomLabel55" o:spid="_x0000_s1129" style="position:absolute;left:29913;top:8653;width:354;height:354;visibility:visible;mso-wrap-style:square;v-text-anchor:top" coordsize="35390,3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" path="m14582,35431r,-14701l,20730,,14588r14582,l14582,r6219,l20801,14588r14589,l35390,20730r-14589,l20801,35431r-6219,xe" fillcolor="black" stroked="f">
                      <v:path arrowok="t"/>
                    </v:shape>
                    <v:shape id="AtomLabel56" o:spid="_x0000_s1130" style="position:absolute;left:12394;top:1424;width:854;height:925;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57" o:spid="_x0000_s1131" style="position:absolute;left:14294;top:1424;width:854;height:925;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58" o:spid="_x0000_s1132" style="position:absolute;left:16016;top:475;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" path="m,89328l,,11822,r,36688l58254,36688,58254,,70077,r,89328l58254,89328r,-42098l11822,47230r,42098l,89328xe" fillcolor="black" stroked="f">
                      <v:path arrowok="t"/>
                    </v:shape>
                    <v:shape id="AtomLabel59" o:spid="_x0000_s1133" style="position:absolute;left:10825;top:2375;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" path="m,89328l,,11822,r,36688l58254,36688,58254,,70077,r,89328l58254,89328r,-42098l11822,47230r,42098l,89328xe" fillcolor="black" stroked="f">
                      <v:path arrowok="t"/>
                    </v:shape>
                    <v:shape id="AtomLabel60" o:spid="_x0000_s1134" style="position:absolute;left:20812;top:2002;width:704;height:893;visibility:visible;mso-wrap-style:square;v-text-anchor:top" coordsize="70382,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" path="m-9,89328l-9,,12117,,59043,70136,59043,,70372,r,89328l58245,89328,11329,19132r,70196l-9,89328xe" fillcolor="black" stroked="f">
                      <v:path arrowok="t"/>
                    </v:shape>
                    <v:shape id="AtomLabel61" o:spid="_x0000_s1135" style="position:absolute;left:21714;top:2233;width:596;height:677;visibility:visible;mso-wrap-style:square;v-text-anchor:top" coordsize="59594,67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" path="m45939,58195qb39841,63377l34206,65515qb28570,67643l22107,67643qb11448,67643l5714,62432qb-9,57220l-9,49122qb-9,44363l2147,40432qb4315,36501l7822,34127qb11329,31752l15713,30531qb18945,29684l25467,28886qb38747,27299l45023,25112qb45082,22856l45082,22245qb45082,15546l41979,12797qb37772,9083l29487,9083qb21743,9083l18058,11802qb14374,14511l12610,21388,1881,19930qb3339,13044l6689,8807qb10049,4571l16383,2295qb22718,9l31073,9qb39358,9l44531,1960qb49713,3901l52146,6856qb54589,9812l55565,14324qb56116,17132l56116,24442r,14621qb56116,54363l56816,58412qb57515,62461l59584,66175r-11457,qb46422,62767l45939,58195xm45023,33703qb39053,36137l27112,37841qb20344,38816l17536,40038qb14738,41260l13211,43604qb11694,45949l11694,48816qb11694,53200l15014,56126qb18334,59052l24728,59052qb31073,59052l36009,56284qb40944,53506l43260,48688qb45023,44974l45023,37723r,-4020xe" fillcolor="black" stroked="f">
                      <v:path arrowok="t"/>
                    </v:shape>
                    <v:shape id="AtomLabel62" o:spid="_x0000_s1136" style="position:absolute;left:22408;top:1804;width:354;height:354;visibility:visible;mso-wrap-style:square;v-text-anchor:top" coordsize="35390,3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" path="m14582,35431r,-14701l,20730,,14588r14582,l14582,r6219,l20801,14588r14589,l35390,20730r-14589,l20801,35431r-6219,xe" fillcolor="black" stroked="f">
                      <v:path arrowok="t"/>
                    </v:shape>
                    <v:shape id="AtomLabel63" o:spid="_x0000_s1137" style="position:absolute;left:22559;top:2089;width:854;height:925;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64" o:spid="_x0000_s1138" style="position:absolute;left:23530;top:1907;width:354;height:354;visibility:visible;mso-wrap-style:square;v-text-anchor:top" coordsize="35390,3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" path="m,20730l,14588r35390,l35390,20730,,20730xe" fillcolor="black" stroked="f">
                      <v:path arrowok="t"/>
                    </v:shape>
                    <v:shape id="AtomLabel65" o:spid="_x0000_s1139" style="position:absolute;left:23967;top:2105;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" path="m,89328l,,11822,r,36688l58254,36688,58254,,70077,r,89328l58254,89328r,-42098l11822,47230r,42098l,89328xe" fillcolor="black" stroked="f">
                      <v:path arrowok="t"/>
                    </v:shape>
                    <w10:anchorlock/>
                  </v:group>
                </w:pict>
              </mc:Fallback>
            </mc:AlternateContent>
          </w:r>
        </w:sdtContent>
      </w:sdt>
    </w:p>
    <w:p w14:paraId="74EB0108" w14:textId="1F3B3D83" w:rsidR="00553B6F" w:rsidRDefault="00553B6F">
      <w:pPr>
        <w:pStyle w:val="NoSpacing"/>
      </w:pPr>
      <w:r>
        <w:lastRenderedPageBreak/>
        <w:t>However, the reaction will also be quickly exhausted if the solution was overly alkaline. This is because that the hydroxide anion would react with the hydrogen peroxide to form oxygen gas and water, making the diphenyl oxalate unable to react.</w:t>
      </w:r>
    </w:p>
    <w:p w14:paraId="33F01809" w14:textId="484D8767" w:rsidR="008C3826" w:rsidRDefault="008C3826">
      <w:pPr>
        <w:pStyle w:val="NoSpacing"/>
      </w:pPr>
      <w:r>
        <w:t xml:space="preserve">I have decided to test out the extent of the effect of pH on the </w:t>
      </w:r>
      <w:r w:rsidR="00553B6F">
        <w:t>brightness</w:t>
      </w:r>
      <w:r>
        <w:t xml:space="preserve"> of the chemiluminescence reaction. Because of safety regulations, I am not allowed to handle diphenyl oxalate</w:t>
      </w:r>
      <w:r w:rsidR="0027717D">
        <w:t>.</w:t>
      </w:r>
      <w:r>
        <w:t xml:space="preserve"> I will </w:t>
      </w:r>
      <w:r w:rsidR="0027717D">
        <w:t xml:space="preserve">therefore </w:t>
      </w:r>
      <w:r>
        <w:t xml:space="preserve">be using luminol as an alternative. Luminol has similar chemical properties and reacts similarly to diphenyl oxalate and the dye within this reaction. I will be changing the </w:t>
      </w:r>
      <w:commentRangeEnd w:id="0"/>
      <w:r w:rsidR="008E435B">
        <w:rPr>
          <w:rStyle w:val="CommentReference"/>
          <w:kern w:val="24"/>
        </w:rPr>
        <w:commentReference w:id="0"/>
      </w:r>
      <w:r>
        <w:t xml:space="preserve">amount of </w:t>
      </w:r>
      <w:r w:rsidR="00553B6F">
        <w:t>potassium</w:t>
      </w:r>
      <w:r>
        <w:t xml:space="preserve"> hydroxide to control how alkaline the solution is. </w:t>
      </w:r>
      <w:commentRangeStart w:id="1"/>
      <w:r>
        <w:t>Since the reaction does not emit energy as heat but as light instead,</w:t>
      </w:r>
      <w:sdt>
        <w:sdtPr>
          <w:id w:val="894243356"/>
          <w:citation/>
        </w:sdtPr>
        <w:sdtEndPr/>
        <w:sdtContent>
          <w:r>
            <w:fldChar w:fldCharType="begin"/>
          </w:r>
          <w:r>
            <w:instrText xml:space="preserve"> CITATION Kun12 \l 1033 </w:instrText>
          </w:r>
          <w:r>
            <w:fldChar w:fldCharType="separate"/>
          </w:r>
          <w:r w:rsidR="006F272D">
            <w:rPr>
              <w:noProof/>
            </w:rPr>
            <w:t xml:space="preserve"> (Kuntzleman, Roher, &amp; Schultz, 2012)</w:t>
          </w:r>
          <w:r>
            <w:fldChar w:fldCharType="end"/>
          </w:r>
        </w:sdtContent>
      </w:sdt>
      <w:r>
        <w:t xml:space="preserve"> I cannot measure temperature change to determine the reaction rate. Since light is emitted instead, I will be measuring the intensity of the light at a fixed distance from the reaction</w:t>
      </w:r>
      <w:commentRangeEnd w:id="1"/>
      <w:r w:rsidR="00553B6F">
        <w:rPr>
          <w:rStyle w:val="CommentReference"/>
          <w:kern w:val="24"/>
        </w:rPr>
        <w:commentReference w:id="1"/>
      </w:r>
      <w:r>
        <w:t>, and attempt to calculate the energy emitted as light.</w:t>
      </w:r>
    </w:p>
    <w:p w14:paraId="37F74778" w14:textId="77777777" w:rsidR="00451293" w:rsidRDefault="00451293" w:rsidP="008C3826">
      <w:pPr>
        <w:pStyle w:val="Heading2"/>
      </w:pPr>
    </w:p>
    <w:p w14:paraId="1A2C9620" w14:textId="70D816BE" w:rsidR="00774182" w:rsidRDefault="00EE2A99" w:rsidP="0027717D">
      <w:pPr>
        <w:pStyle w:val="Heading2"/>
      </w:pPr>
      <w:commentRangeStart w:id="2"/>
      <w:r>
        <w:t>Reaction</w:t>
      </w:r>
      <w:commentRangeEnd w:id="2"/>
      <w:r w:rsidR="00553B6F">
        <w:rPr>
          <w:rStyle w:val="CommentReference"/>
          <w:rFonts w:asciiTheme="minorHAnsi" w:eastAsiaTheme="minorEastAsia" w:hAnsiTheme="minorHAnsi" w:cstheme="minorBidi"/>
          <w:b w:val="0"/>
          <w:bCs w:val="0"/>
        </w:rPr>
        <w:commentReference w:id="2"/>
      </w:r>
    </w:p>
    <w:p w14:paraId="09B33F87" w14:textId="0BDE4FD4" w:rsidR="00BA4208" w:rsidRDefault="00C93ACC" w:rsidP="0027717D">
      <w:pPr>
        <w:rPr>
          <w:rFonts w:eastAsia="MS Mincho"/>
        </w:rPr>
      </w:pPr>
      <w:r>
        <w:rPr>
          <w:rFonts w:eastAsia="MS Mincho"/>
          <w:noProof/>
          <w:lang w:val="en-CA" w:eastAsia="zh-CN"/>
        </w:rPr>
        <mc:AlternateContent>
          <mc:Choice Requires="wps">
            <w:drawing>
              <wp:anchor distT="0" distB="0" distL="114300" distR="114300" simplePos="0" relativeHeight="251664384" behindDoc="0" locked="0" layoutInCell="1" allowOverlap="1" wp14:anchorId="3CBEBE34" wp14:editId="4566F3F6">
                <wp:simplePos x="0" y="0"/>
                <wp:positionH relativeFrom="column">
                  <wp:posOffset>1581783</wp:posOffset>
                </wp:positionH>
                <wp:positionV relativeFrom="paragraph">
                  <wp:posOffset>1413385</wp:posOffset>
                </wp:positionV>
                <wp:extent cx="299022" cy="23835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99022" cy="238350"/>
                        </a:xfrm>
                        <a:prstGeom prst="rect">
                          <a:avLst/>
                        </a:prstGeom>
                        <a:noFill/>
                        <a:ln w="6350">
                          <a:noFill/>
                        </a:ln>
                      </wps:spPr>
                      <wps:txbx>
                        <w:txbxContent>
                          <w:p w14:paraId="55CCD450" w14:textId="11544384" w:rsidR="00E247F3" w:rsidRPr="00D52DC3" w:rsidRDefault="00E247F3" w:rsidP="00C93ACC">
                            <w:pPr>
                              <w:ind w:firstLine="0"/>
                              <w:rPr>
                                <w:sz w:val="18"/>
                                <w:vertAlign w:val="superscript"/>
                              </w:rPr>
                            </w:pPr>
                            <w:r w:rsidRPr="00D52DC3">
                              <w:rPr>
                                <w:rFonts w:cstheme="minorHAnsi"/>
                                <w:sz w:val="18"/>
                              </w:rPr>
                              <w:t>δ</w:t>
                            </w:r>
                            <w:r w:rsidRPr="00D52DC3">
                              <w:rPr>
                                <w:rFonts w:cstheme="minorHAnsi"/>
                                <w:sz w:val="18"/>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EBE34" id="Text Box 85" o:spid="_x0000_s1038" type="#_x0000_t202" style="position:absolute;left:0;text-align:left;margin-left:124.55pt;margin-top:111.3pt;width:23.5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" filled="f" stroked="f" strokeweight=".5pt">
                <v:textbox>
                  <w:txbxContent>
                    <w:p w14:paraId="55CCD450" w14:textId="11544384" w:rsidR="00E247F3" w:rsidRPr="00D52DC3" w:rsidRDefault="00E247F3" w:rsidP="00C93ACC">
                      <w:pPr>
                        <w:ind w:firstLine="0"/>
                        <w:rPr>
                          <w:sz w:val="18"/>
                          <w:vertAlign w:val="superscript"/>
                        </w:rPr>
                      </w:pPr>
                      <w:r w:rsidRPr="00D52DC3">
                        <w:rPr>
                          <w:rFonts w:cstheme="minorHAnsi"/>
                          <w:sz w:val="18"/>
                        </w:rPr>
                        <w:t>δ</w:t>
                      </w:r>
                      <w:r w:rsidRPr="00D52DC3">
                        <w:rPr>
                          <w:rFonts w:cstheme="minorHAnsi"/>
                          <w:sz w:val="18"/>
                          <w:vertAlign w:val="superscript"/>
                        </w:rPr>
                        <w:t>+</w:t>
                      </w:r>
                    </w:p>
                  </w:txbxContent>
                </v:textbox>
              </v:shape>
            </w:pict>
          </mc:Fallback>
        </mc:AlternateContent>
      </w:r>
      <w:r w:rsidR="008E435B">
        <w:rPr>
          <w:rFonts w:eastAsia="MS Mincho"/>
        </w:rPr>
        <w:t xml:space="preserve">In the first step of the reaction, the luminol reacts with an OH ion. The OH ion </w:t>
      </w:r>
      <w:r w:rsidR="00BA4208">
        <w:rPr>
          <w:rFonts w:eastAsia="MS Mincho"/>
        </w:rPr>
        <w:t xml:space="preserve">mainly comes from the base dissolved in water, but small amounts may also come from the decomposition of hydrogen peroxide. Since the OH ion is negatively charged, it acts as a nucleophile and takes away the single hydrogen attached to the nitrogen in the luminol. </w:t>
      </w:r>
      <w:sdt>
        <w:sdtPr>
          <w:id w:val="-594175716"/>
          <w:citation/>
        </w:sdtPr>
        <w:sdtEndPr/>
        <w:sdtContent>
          <w:r w:rsidR="0027717D">
            <w:fldChar w:fldCharType="begin"/>
          </w:r>
          <w:r w:rsidR="0027717D">
            <w:instrText xml:space="preserve"> CITATION Dec02 \l 1033 </w:instrText>
          </w:r>
          <w:r w:rsidR="0027717D">
            <w:fldChar w:fldCharType="separate"/>
          </w:r>
          <w:r w:rsidR="0027717D">
            <w:rPr>
              <w:noProof/>
            </w:rPr>
            <w:t>(Felming, 2002)</w:t>
          </w:r>
          <w:r w:rsidR="0027717D">
            <w:fldChar w:fldCharType="end"/>
          </w:r>
        </w:sdtContent>
      </w:sdt>
    </w:p>
    <w:p w14:paraId="24DE450C" w14:textId="77777777" w:rsidR="002E19CE" w:rsidRDefault="009E3ED4" w:rsidP="002E19CE">
      <w:pPr>
        <w:keepNext/>
        <w:ind w:firstLine="0"/>
        <w:jc w:val="center"/>
      </w:pPr>
      <w:r>
        <w:rPr>
          <w:rFonts w:eastAsia="MS Mincho"/>
          <w:noProof/>
          <w:lang w:val="en-CA" w:eastAsia="zh-CN"/>
        </w:rPr>
        <w:drawing>
          <wp:inline distT="0" distB="0" distL="0" distR="0" wp14:anchorId="4A0F5593" wp14:editId="19AA0DA5">
            <wp:extent cx="5800725" cy="1571043"/>
            <wp:effectExtent l="0" t="0" r="0"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捕获.PNG"/>
                    <pic:cNvPicPr/>
                  </pic:nvPicPr>
                  <pic:blipFill rotWithShape="1">
                    <a:blip r:embed="rId12">
                      <a:extLst>
                        <a:ext uri="{28A0092B-C50C-407E-A947-70E740481C1C}">
                          <a14:useLocalDpi xmlns:a14="http://schemas.microsoft.com/office/drawing/2010/main" val="0"/>
                        </a:ext>
                      </a:extLst>
                    </a:blip>
                    <a:srcRect t="8245" b="10363"/>
                    <a:stretch/>
                  </pic:blipFill>
                  <pic:spPr bwMode="auto">
                    <a:xfrm>
                      <a:off x="0" y="0"/>
                      <a:ext cx="5821181" cy="1576583"/>
                    </a:xfrm>
                    <a:prstGeom prst="rect">
                      <a:avLst/>
                    </a:prstGeom>
                    <a:ln>
                      <a:noFill/>
                    </a:ln>
                    <a:extLst>
                      <a:ext uri="{53640926-AAD7-44D8-BBD7-CCE9431645EC}">
                        <a14:shadowObscured xmlns:a14="http://schemas.microsoft.com/office/drawing/2010/main"/>
                      </a:ext>
                    </a:extLst>
                  </pic:spPr>
                </pic:pic>
              </a:graphicData>
            </a:graphic>
          </wp:inline>
        </w:drawing>
      </w:r>
    </w:p>
    <w:p w14:paraId="55FE490A" w14:textId="3E284093" w:rsidR="009E3ED4" w:rsidRPr="002E19CE" w:rsidRDefault="002E19CE" w:rsidP="002E19CE">
      <w:pPr>
        <w:pStyle w:val="Caption"/>
        <w:jc w:val="center"/>
        <w:rPr>
          <w:rFonts w:eastAsia="MS Mincho"/>
          <w:i w:val="0"/>
        </w:rPr>
      </w:pPr>
      <w:r>
        <w:rPr>
          <w:b/>
          <w:i w:val="0"/>
        </w:rPr>
        <w:t xml:space="preserve">Figure 2. </w:t>
      </w:r>
      <w:r>
        <w:rPr>
          <w:i w:val="0"/>
        </w:rPr>
        <w:t>Luminol reacting with hydroxyl ion to form keto-enol tautomer.</w:t>
      </w:r>
    </w:p>
    <w:p w14:paraId="4E1DA7D1" w14:textId="7DD6B5A6" w:rsidR="00BA4208" w:rsidRDefault="00577E83" w:rsidP="0027717D">
      <w:pPr>
        <w:rPr>
          <w:rFonts w:eastAsia="MS Mincho"/>
        </w:rPr>
      </w:pPr>
      <w:r>
        <w:rPr>
          <w:rFonts w:eastAsia="MS Mincho"/>
        </w:rPr>
        <w:t>A</w:t>
      </w:r>
      <w:r w:rsidR="0027717D">
        <w:rPr>
          <w:rFonts w:eastAsia="MS Mincho"/>
        </w:rPr>
        <w:t>s seen in figure 2, a</w:t>
      </w:r>
      <w:r>
        <w:rPr>
          <w:rFonts w:eastAsia="MS Mincho"/>
        </w:rPr>
        <w:t xml:space="preserve"> keto-enol tautomer is formed as </w:t>
      </w:r>
      <w:r w:rsidR="00EE2A99">
        <w:rPr>
          <w:rFonts w:eastAsia="MS Mincho"/>
        </w:rPr>
        <w:t xml:space="preserve">a </w:t>
      </w:r>
      <w:r>
        <w:rPr>
          <w:rFonts w:eastAsia="MS Mincho"/>
        </w:rPr>
        <w:t xml:space="preserve">result of this reaction, where the chemical switches between </w:t>
      </w:r>
      <w:r w:rsidR="00EE2A99">
        <w:rPr>
          <w:rFonts w:eastAsia="MS Mincho"/>
        </w:rPr>
        <w:t xml:space="preserve">the form of </w:t>
      </w:r>
      <w:r>
        <w:rPr>
          <w:rFonts w:eastAsia="MS Mincho"/>
        </w:rPr>
        <w:t xml:space="preserve">a ketone/aldehyde </w:t>
      </w:r>
      <w:r w:rsidR="00EE2A99">
        <w:rPr>
          <w:rFonts w:eastAsia="MS Mincho"/>
        </w:rPr>
        <w:t>or</w:t>
      </w:r>
      <w:r>
        <w:rPr>
          <w:rFonts w:eastAsia="MS Mincho"/>
        </w:rPr>
        <w:t xml:space="preserve"> </w:t>
      </w:r>
      <w:r w:rsidR="00EE2A99">
        <w:rPr>
          <w:rFonts w:eastAsia="MS Mincho"/>
        </w:rPr>
        <w:t xml:space="preserve">an </w:t>
      </w:r>
      <w:r>
        <w:rPr>
          <w:rFonts w:eastAsia="MS Mincho"/>
        </w:rPr>
        <w:t xml:space="preserve">alcohol to achieve equilibrium. </w:t>
      </w:r>
      <w:sdt>
        <w:sdtPr>
          <w:id w:val="1770651338"/>
          <w:citation/>
        </w:sdtPr>
        <w:sdtEndPr/>
        <w:sdtContent>
          <w:r w:rsidR="0027717D">
            <w:fldChar w:fldCharType="begin"/>
          </w:r>
          <w:r w:rsidR="0027717D">
            <w:instrText xml:space="preserve"> CITATION Dec02 \l 1033 </w:instrText>
          </w:r>
          <w:r w:rsidR="0027717D">
            <w:fldChar w:fldCharType="separate"/>
          </w:r>
          <w:r w:rsidR="0027717D">
            <w:rPr>
              <w:noProof/>
            </w:rPr>
            <w:t>(Felming, 2002)</w:t>
          </w:r>
          <w:r w:rsidR="0027717D">
            <w:fldChar w:fldCharType="end"/>
          </w:r>
        </w:sdtContent>
      </w:sdt>
    </w:p>
    <w:p w14:paraId="57DBDB63" w14:textId="0F42CB2B" w:rsidR="00912D6F" w:rsidRDefault="00912D6F" w:rsidP="0027717D">
      <w:pPr>
        <w:rPr>
          <w:rFonts w:eastAsia="MS Mincho"/>
        </w:rPr>
      </w:pPr>
      <w:r>
        <w:rPr>
          <w:rFonts w:eastAsia="MS Mincho" w:hint="eastAsia"/>
        </w:rPr>
        <w:t>T</w:t>
      </w:r>
      <w:r>
        <w:rPr>
          <w:rFonts w:eastAsia="MS Mincho"/>
        </w:rPr>
        <w:t xml:space="preserve">he enol form of this chemical is unstable as the Oxygens are not attached to hydrogens and </w:t>
      </w:r>
      <w:r w:rsidR="00EE2A99">
        <w:rPr>
          <w:rFonts w:eastAsia="MS Mincho"/>
        </w:rPr>
        <w:t>is</w:t>
      </w:r>
      <w:r>
        <w:rPr>
          <w:rFonts w:eastAsia="MS Mincho"/>
        </w:rPr>
        <w:t xml:space="preserve"> negatively charged. This allows them to react to O</w:t>
      </w:r>
      <w:r>
        <w:rPr>
          <w:rFonts w:eastAsia="MS Mincho"/>
          <w:vertAlign w:val="subscript"/>
        </w:rPr>
        <w:t>2</w:t>
      </w:r>
      <w:r>
        <w:rPr>
          <w:rFonts w:eastAsia="MS Mincho"/>
        </w:rPr>
        <w:t xml:space="preserve"> gas that comes from the decomposition of Hydrogen peroxide</w:t>
      </w:r>
      <w:r w:rsidR="0027717D">
        <w:rPr>
          <w:rFonts w:eastAsia="MS Mincho"/>
        </w:rPr>
        <w:t xml:space="preserve">. </w:t>
      </w:r>
      <w:sdt>
        <w:sdtPr>
          <w:id w:val="894396389"/>
          <w:citation/>
        </w:sdtPr>
        <w:sdtEndPr/>
        <w:sdtContent>
          <w:r w:rsidR="0027717D">
            <w:fldChar w:fldCharType="begin"/>
          </w:r>
          <w:r w:rsidR="0027717D">
            <w:instrText xml:space="preserve"> CITATION Dec02 \l 1033 </w:instrText>
          </w:r>
          <w:r w:rsidR="0027717D">
            <w:fldChar w:fldCharType="separate"/>
          </w:r>
          <w:r w:rsidR="0027717D">
            <w:rPr>
              <w:noProof/>
            </w:rPr>
            <w:t>(Felming, 2002)</w:t>
          </w:r>
          <w:r w:rsidR="0027717D">
            <w:fldChar w:fldCharType="end"/>
          </w:r>
        </w:sdtContent>
      </w:sdt>
    </w:p>
    <w:p w14:paraId="3962B162" w14:textId="77777777" w:rsidR="002E19CE" w:rsidRDefault="00EE2A99" w:rsidP="002E19CE">
      <w:pPr>
        <w:keepNext/>
        <w:ind w:firstLine="0"/>
        <w:jc w:val="center"/>
      </w:pPr>
      <w:r>
        <w:rPr>
          <w:noProof/>
          <w:lang w:val="en-CA" w:eastAsia="zh-CN"/>
        </w:rPr>
        <w:drawing>
          <wp:inline distT="0" distB="0" distL="0" distR="0" wp14:anchorId="7A63E0A4" wp14:editId="2BDA2E49">
            <wp:extent cx="5035909"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803" cy="1363802"/>
                    </a:xfrm>
                    <a:prstGeom prst="rect">
                      <a:avLst/>
                    </a:prstGeom>
                  </pic:spPr>
                </pic:pic>
              </a:graphicData>
            </a:graphic>
          </wp:inline>
        </w:drawing>
      </w:r>
    </w:p>
    <w:p w14:paraId="311070B9" w14:textId="1B3B8FC6" w:rsidR="009E3ED4" w:rsidRPr="002E19CE" w:rsidRDefault="002E19CE" w:rsidP="002E19CE">
      <w:pPr>
        <w:pStyle w:val="Caption"/>
        <w:jc w:val="center"/>
        <w:rPr>
          <w:rFonts w:eastAsia="MS Mincho"/>
          <w:i w:val="0"/>
        </w:rPr>
      </w:pPr>
      <w:r>
        <w:rPr>
          <w:rFonts w:eastAsia="MS Mincho"/>
          <w:b/>
          <w:i w:val="0"/>
        </w:rPr>
        <w:t xml:space="preserve">Figure 3. </w:t>
      </w:r>
      <w:r>
        <w:rPr>
          <w:rFonts w:eastAsia="MS Mincho"/>
          <w:i w:val="0"/>
        </w:rPr>
        <w:t>Enol form of tautomer reacting with oxygen to form dianion</w:t>
      </w:r>
    </w:p>
    <w:p w14:paraId="4959C171" w14:textId="2F536A9C" w:rsidR="00107A8E" w:rsidRDefault="00107A8E" w:rsidP="009E3ED4">
      <w:pPr>
        <w:ind w:firstLine="0"/>
        <w:rPr>
          <w:rFonts w:eastAsia="MS Mincho"/>
        </w:rPr>
      </w:pPr>
      <w:r>
        <w:rPr>
          <w:rFonts w:eastAsia="MS Mincho"/>
        </w:rPr>
        <w:tab/>
      </w:r>
      <w:r w:rsidR="0027717D">
        <w:rPr>
          <w:rFonts w:eastAsia="MS Mincho"/>
        </w:rPr>
        <w:t>Shown in Figure 3, a</w:t>
      </w:r>
      <w:r>
        <w:rPr>
          <w:rFonts w:eastAsia="MS Mincho"/>
        </w:rPr>
        <w:t>s the chemical is switching from its enol state to keto sta</w:t>
      </w:r>
      <w:r w:rsidR="00EE2A99">
        <w:rPr>
          <w:rFonts w:eastAsia="MS Mincho"/>
        </w:rPr>
        <w:t>t</w:t>
      </w:r>
      <w:r>
        <w:rPr>
          <w:rFonts w:eastAsia="MS Mincho"/>
        </w:rPr>
        <w:t xml:space="preserve">e, two pairs of electrons from the double bonds between the carbon and nitrogen transfer to the nitrogens. This creates a temporary positive dipole at the two carbon before the oxygen uses its electron to create a double bond. In this instance, one of the carbon reacts with the </w:t>
      </w:r>
      <w:r w:rsidR="00817730">
        <w:rPr>
          <w:rFonts w:eastAsia="MS Mincho"/>
        </w:rPr>
        <w:t>electron</w:t>
      </w:r>
      <w:r w:rsidR="00EE2A99">
        <w:rPr>
          <w:rFonts w:eastAsia="MS Mincho"/>
        </w:rPr>
        <w:t>-</w:t>
      </w:r>
      <w:r w:rsidR="00817730">
        <w:rPr>
          <w:rFonts w:eastAsia="MS Mincho"/>
        </w:rPr>
        <w:t xml:space="preserve">rich double bond between the oxygen. It takes a pair of electrons from the double bond, making the other oxygen electron deficient. Meanwhile, the two negatively charged </w:t>
      </w:r>
      <w:r w:rsidR="00EE2A99">
        <w:rPr>
          <w:rFonts w:eastAsia="MS Mincho"/>
        </w:rPr>
        <w:t>nitrogen repels each other. Since there is a positively charged carbon, one of the negatively charged electron is given to the carbon atom while the other one forms a double bond between the two nitrogen. The positively charged oxygen then acts as an electrophile, and bond with the free electrons on the carbon.</w:t>
      </w:r>
      <w:r w:rsidR="0027717D">
        <w:t xml:space="preserve"> </w:t>
      </w:r>
      <w:sdt>
        <w:sdtPr>
          <w:id w:val="2127807533"/>
          <w:citation/>
        </w:sdtPr>
        <w:sdtEndPr/>
        <w:sdtContent>
          <w:r w:rsidR="0027717D">
            <w:fldChar w:fldCharType="begin"/>
          </w:r>
          <w:r w:rsidR="0027717D">
            <w:instrText xml:space="preserve"> CITATION Dec02 \l 1033 </w:instrText>
          </w:r>
          <w:r w:rsidR="0027717D">
            <w:fldChar w:fldCharType="separate"/>
          </w:r>
          <w:r w:rsidR="0027717D">
            <w:rPr>
              <w:noProof/>
            </w:rPr>
            <w:t>(Felming, 2002)</w:t>
          </w:r>
          <w:r w:rsidR="0027717D">
            <w:fldChar w:fldCharType="end"/>
          </w:r>
        </w:sdtContent>
      </w:sdt>
    </w:p>
    <w:p w14:paraId="5D35CB90" w14:textId="0EFBB321" w:rsidR="00912D6F" w:rsidRDefault="00912D6F" w:rsidP="00107A8E">
      <w:pPr>
        <w:rPr>
          <w:rFonts w:eastAsia="MS Mincho"/>
        </w:rPr>
      </w:pPr>
      <w:r>
        <w:rPr>
          <w:rFonts w:eastAsia="MS Mincho"/>
        </w:rPr>
        <w:t>Normal decomposition of Hydrogen peroxide is not sufficient to produce a vis</w:t>
      </w:r>
      <w:r w:rsidR="00EE2A99">
        <w:rPr>
          <w:rFonts w:eastAsia="MS Mincho"/>
        </w:rPr>
        <w:t>i</w:t>
      </w:r>
      <w:r>
        <w:rPr>
          <w:rFonts w:eastAsia="MS Mincho"/>
        </w:rPr>
        <w:t>ble glow since it decomposes very slowly. A reaction between the base and the potassium ferric</w:t>
      </w:r>
      <w:r w:rsidR="00EE2A99">
        <w:rPr>
          <w:rFonts w:eastAsia="MS Mincho"/>
        </w:rPr>
        <w:t>yani</w:t>
      </w:r>
      <w:r>
        <w:rPr>
          <w:rFonts w:eastAsia="MS Mincho"/>
        </w:rPr>
        <w:t>de speeds up the production of oxygen.</w:t>
      </w:r>
      <w:r w:rsidR="00553B6F">
        <w:rPr>
          <w:rFonts w:eastAsia="MS Mincho"/>
        </w:rPr>
        <w:t xml:space="preserve"> The hydroxyl separates from its ion as the potassium reacts with the potassium ferrocyanide. The hydroxyl ion then takes a hydrogen atom away from the hydrogen peroxide. The hydrogen dioxide is very unstable, and two of them combine together to form oxygen and hydrogen gas. </w:t>
      </w:r>
      <w:sdt>
        <w:sdtPr>
          <w:rPr>
            <w:rFonts w:eastAsia="MS Mincho"/>
          </w:rPr>
          <w:id w:val="267131518"/>
          <w:citation/>
        </w:sdtPr>
        <w:sdtEndPr/>
        <w:sdtContent>
          <w:r w:rsidR="0027717D">
            <w:rPr>
              <w:rFonts w:eastAsia="MS Mincho"/>
            </w:rPr>
            <w:fldChar w:fldCharType="begin"/>
          </w:r>
          <w:r w:rsidR="0027717D">
            <w:rPr>
              <w:rFonts w:eastAsia="MS Mincho"/>
            </w:rPr>
            <w:instrText xml:space="preserve"> CITATION Att18 \l 1033 </w:instrText>
          </w:r>
          <w:r w:rsidR="0027717D">
            <w:rPr>
              <w:rFonts w:eastAsia="MS Mincho"/>
            </w:rPr>
            <w:fldChar w:fldCharType="separate"/>
          </w:r>
          <w:r w:rsidR="0027717D" w:rsidRPr="0027717D">
            <w:rPr>
              <w:rFonts w:eastAsia="MS Mincho"/>
              <w:noProof/>
            </w:rPr>
            <w:t>(Attili, Varun, Puranjan, &amp; Nagarajan, 2018)</w:t>
          </w:r>
          <w:r w:rsidR="0027717D">
            <w:rPr>
              <w:rFonts w:eastAsia="MS Mincho"/>
            </w:rPr>
            <w:fldChar w:fldCharType="end"/>
          </w:r>
        </w:sdtContent>
      </w:sdt>
    </w:p>
    <w:p w14:paraId="5EAB17C5" w14:textId="139BE23C" w:rsidR="00362210" w:rsidRPr="00553B6F" w:rsidRDefault="00553B6F" w:rsidP="00362210">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+ 2KOH +2</m:t>
          </m:r>
          <m:sSub>
            <m:sSubPr>
              <m:ctrlPr>
                <w:rPr>
                  <w:rFonts w:ascii="Cambria Math" w:hAnsi="Cambria Math"/>
                  <w:i/>
                </w:rPr>
              </m:ctrlPr>
            </m:sSubPr>
            <m:e>
              <m:r>
                <w:rPr>
                  <w:rFonts w:ascii="Cambria Math" w:hAnsi="Cambria Math"/>
                </w:rPr>
                <m:t>K</m:t>
              </m:r>
            </m:e>
            <m:sub>
              <m:r>
                <w:rPr>
                  <w:rFonts w:ascii="Cambria Math" w:hAnsi="Cambria Math"/>
                </w:rPr>
                <m:t>3</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Fe</m:t>
                  </m:r>
                  <m:d>
                    <m:dPr>
                      <m:ctrlPr>
                        <w:rPr>
                          <w:rFonts w:ascii="Cambria Math" w:hAnsi="Cambria Math"/>
                          <w:i/>
                        </w:rPr>
                      </m:ctrlPr>
                    </m:dPr>
                    <m:e>
                      <m:r>
                        <w:rPr>
                          <w:rFonts w:ascii="Cambria Math" w:hAnsi="Cambria Math"/>
                        </w:rPr>
                        <m:t>CN</m:t>
                      </m:r>
                    </m:e>
                  </m:d>
                </m:e>
                <m:sub>
                  <m:r>
                    <w:rPr>
                      <w:rFonts w:ascii="Cambria Math" w:hAnsi="Cambria Math"/>
                    </w:rPr>
                    <m:t>6</m:t>
                  </m:r>
                </m:sub>
              </m:sSub>
            </m:e>
          </m:d>
          <m:r>
            <w:rPr>
              <w:rFonts w:ascii="Cambria Math" w:hAnsi="Cambria Math"/>
            </w:rPr>
            <m:t xml:space="preserve"> → 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O+ 2</m:t>
          </m:r>
          <m:sSub>
            <m:sSubPr>
              <m:ctrlPr>
                <w:rPr>
                  <w:rFonts w:ascii="Cambria Math" w:hAnsi="Cambria Math"/>
                  <w:i/>
                </w:rPr>
              </m:ctrlPr>
            </m:sSubPr>
            <m:e>
              <m:r>
                <w:rPr>
                  <w:rFonts w:ascii="Cambria Math" w:hAnsi="Cambria Math"/>
                </w:rPr>
                <m:t>K</m:t>
              </m:r>
            </m:e>
            <m:sub>
              <m:r>
                <w:rPr>
                  <w:rFonts w:ascii="Cambria Math" w:hAnsi="Cambria Math"/>
                </w:rPr>
                <m:t>4</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Fe</m:t>
                  </m:r>
                  <m:d>
                    <m:dPr>
                      <m:ctrlPr>
                        <w:rPr>
                          <w:rFonts w:ascii="Cambria Math" w:hAnsi="Cambria Math"/>
                          <w:i/>
                        </w:rPr>
                      </m:ctrlPr>
                    </m:dPr>
                    <m:e>
                      <m:r>
                        <w:rPr>
                          <w:rFonts w:ascii="Cambria Math" w:hAnsi="Cambria Math"/>
                        </w:rPr>
                        <m:t>CN</m:t>
                      </m:r>
                    </m:e>
                  </m:d>
                </m:e>
                <m:sub>
                  <m:r>
                    <w:rPr>
                      <w:rFonts w:ascii="Cambria Math" w:hAnsi="Cambria Math"/>
                    </w:rPr>
                    <m:t>6</m:t>
                  </m:r>
                </m:sub>
              </m:sSub>
            </m:e>
          </m:d>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14:paraId="5E42CC2C" w14:textId="09495C8B" w:rsidR="00553B6F" w:rsidRDefault="00553B6F" w:rsidP="00362210">
      <w:r>
        <w:t xml:space="preserve">When there is more hydroxyl ion in the solution, the hydrogen dioxide will react with another hydroxyl ion instead of hydrogen dioxide. The result of this is that instead of forming hydrogen gas, it forms another water molecule. </w:t>
      </w:r>
      <w:sdt>
        <w:sdtPr>
          <w:rPr>
            <w:rFonts w:eastAsia="MS Mincho"/>
          </w:rPr>
          <w:id w:val="-1760741780"/>
          <w:citation/>
        </w:sdtPr>
        <w:sdtEndPr/>
        <w:sdtContent>
          <w:r w:rsidR="0027717D">
            <w:rPr>
              <w:rFonts w:eastAsia="MS Mincho"/>
            </w:rPr>
            <w:fldChar w:fldCharType="begin"/>
          </w:r>
          <w:r w:rsidR="0027717D">
            <w:rPr>
              <w:rFonts w:eastAsia="MS Mincho"/>
            </w:rPr>
            <w:instrText xml:space="preserve"> CITATION Att18 \l 1033 </w:instrText>
          </w:r>
          <w:r w:rsidR="0027717D">
            <w:rPr>
              <w:rFonts w:eastAsia="MS Mincho"/>
            </w:rPr>
            <w:fldChar w:fldCharType="separate"/>
          </w:r>
          <w:r w:rsidR="0027717D" w:rsidRPr="0027717D">
            <w:rPr>
              <w:rFonts w:eastAsia="MS Mincho"/>
              <w:noProof/>
            </w:rPr>
            <w:t>(Attili, Varun, Puranjan, &amp; Nagarajan, 2018)</w:t>
          </w:r>
          <w:r w:rsidR="0027717D">
            <w:rPr>
              <w:rFonts w:eastAsia="MS Mincho"/>
            </w:rPr>
            <w:fldChar w:fldCharType="end"/>
          </w:r>
        </w:sdtContent>
      </w:sdt>
    </w:p>
    <w:p w14:paraId="2B80F736" w14:textId="12EEE949" w:rsidR="00553B6F" w:rsidRPr="00912D6F" w:rsidRDefault="00B503AE" w:rsidP="00553B6F">
      <m:oMathPara>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+ 2KOH +2</m:t>
          </m:r>
          <m:sSub>
            <m:sSubPr>
              <m:ctrlPr>
                <w:rPr>
                  <w:rFonts w:ascii="Cambria Math" w:hAnsi="Cambria Math"/>
                  <w:i/>
                </w:rPr>
              </m:ctrlPr>
            </m:sSubPr>
            <m:e>
              <m:r>
                <w:rPr>
                  <w:rFonts w:ascii="Cambria Math" w:hAnsi="Cambria Math"/>
                </w:rPr>
                <m:t>K</m:t>
              </m:r>
            </m:e>
            <m:sub>
              <m:r>
                <w:rPr>
                  <w:rFonts w:ascii="Cambria Math" w:hAnsi="Cambria Math"/>
                </w:rPr>
                <m:t>3</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Fe</m:t>
                  </m:r>
                  <m:d>
                    <m:dPr>
                      <m:ctrlPr>
                        <w:rPr>
                          <w:rFonts w:ascii="Cambria Math" w:hAnsi="Cambria Math"/>
                          <w:i/>
                        </w:rPr>
                      </m:ctrlPr>
                    </m:dPr>
                    <m:e>
                      <m:r>
                        <w:rPr>
                          <w:rFonts w:ascii="Cambria Math" w:hAnsi="Cambria Math"/>
                        </w:rPr>
                        <m:t>CN</m:t>
                      </m:r>
                    </m:e>
                  </m:d>
                </m:e>
                <m:sub>
                  <m:r>
                    <w:rPr>
                      <w:rFonts w:ascii="Cambria Math" w:hAnsi="Cambria Math"/>
                    </w:rPr>
                    <m:t>6</m:t>
                  </m:r>
                </m:sub>
              </m:sSub>
            </m:e>
          </m:d>
          <m:r>
            <w:rPr>
              <w:rFonts w:ascii="Cambria Math" w:hAnsi="Cambria Math"/>
            </w:rPr>
            <m:t xml:space="preserve"> → 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O+ 2</m:t>
          </m:r>
          <m:sSub>
            <m:sSubPr>
              <m:ctrlPr>
                <w:rPr>
                  <w:rFonts w:ascii="Cambria Math" w:hAnsi="Cambria Math"/>
                  <w:i/>
                </w:rPr>
              </m:ctrlPr>
            </m:sSubPr>
            <m:e>
              <m:r>
                <w:rPr>
                  <w:rFonts w:ascii="Cambria Math" w:hAnsi="Cambria Math"/>
                </w:rPr>
                <m:t>K</m:t>
              </m:r>
            </m:e>
            <m:sub>
              <m:r>
                <w:rPr>
                  <w:rFonts w:ascii="Cambria Math" w:hAnsi="Cambria Math"/>
                </w:rPr>
                <m:t>4</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Fe</m:t>
                  </m:r>
                  <m:d>
                    <m:dPr>
                      <m:ctrlPr>
                        <w:rPr>
                          <w:rFonts w:ascii="Cambria Math" w:hAnsi="Cambria Math"/>
                          <w:i/>
                        </w:rPr>
                      </m:ctrlPr>
                    </m:dPr>
                    <m:e>
                      <m:r>
                        <w:rPr>
                          <w:rFonts w:ascii="Cambria Math" w:hAnsi="Cambria Math"/>
                        </w:rPr>
                        <m:t>CN</m:t>
                      </m:r>
                    </m:e>
                  </m:d>
                </m:e>
                <m:sub>
                  <m:r>
                    <w:rPr>
                      <w:rFonts w:ascii="Cambria Math" w:hAnsi="Cambria Math"/>
                    </w:rPr>
                    <m:t>6</m:t>
                  </m:r>
                </m:sub>
              </m:sSub>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14:paraId="344C8704" w14:textId="2F92B0D9" w:rsidR="00912D6F" w:rsidRDefault="0043717A" w:rsidP="008C3826">
      <w:pPr>
        <w:rPr>
          <w:rFonts w:eastAsia="MS Mincho"/>
        </w:rPr>
      </w:pPr>
      <w:r>
        <w:rPr>
          <w:rFonts w:eastAsia="MS Mincho" w:hint="eastAsia"/>
        </w:rPr>
        <w:t>T</w:t>
      </w:r>
      <w:r>
        <w:rPr>
          <w:rFonts w:eastAsia="MS Mincho"/>
        </w:rPr>
        <w:t xml:space="preserve">he cyclic peroxide produced is even more unstable because of the negative charges on the </w:t>
      </w:r>
      <w:r w:rsidR="00EE2A99">
        <w:rPr>
          <w:rFonts w:eastAsia="MS Mincho"/>
        </w:rPr>
        <w:t xml:space="preserve">oxygen atom, and since it cannot form the resonant keno-enol states. The ionized oxygen has a full outer shell of electrons, making it so that they cannot simply leave the molecule to form oxygen gas with double bonds. It instead repels the nitrogen from the carbon. As the nitrogen is repelled further, the bond between the carbon and the nitrogen becomes weaker. </w:t>
      </w:r>
      <w:r w:rsidR="00451293">
        <w:rPr>
          <w:rFonts w:eastAsia="MS Mincho"/>
        </w:rPr>
        <w:t>Enthalpy</w:t>
      </w:r>
      <w:r w:rsidR="00EE2A99">
        <w:rPr>
          <w:rFonts w:eastAsia="MS Mincho"/>
        </w:rPr>
        <w:t xml:space="preserve"> causes the carbon to have a stronger attraction to electrons. The pair of electrons on the oxygen bonds with the carbon due to this attraction. This oversaturates the carbon’s outer electron shell, which causes the nitrogen to be repelled out of the molecule to form nitrogen gas.</w:t>
      </w:r>
      <w:r w:rsidR="0027717D" w:rsidRPr="0027717D">
        <w:t xml:space="preserve"> </w:t>
      </w:r>
      <w:sdt>
        <w:sdtPr>
          <w:id w:val="-1918316294"/>
          <w:citation/>
        </w:sdtPr>
        <w:sdtEndPr/>
        <w:sdtContent>
          <w:r w:rsidR="0027717D">
            <w:fldChar w:fldCharType="begin"/>
          </w:r>
          <w:r w:rsidR="0027717D">
            <w:instrText xml:space="preserve"> CITATION Dec02 \l 1033 </w:instrText>
          </w:r>
          <w:r w:rsidR="0027717D">
            <w:fldChar w:fldCharType="separate"/>
          </w:r>
          <w:r w:rsidR="0027717D">
            <w:rPr>
              <w:noProof/>
            </w:rPr>
            <w:t>(Felming, 2002)</w:t>
          </w:r>
          <w:r w:rsidR="0027717D">
            <w:fldChar w:fldCharType="end"/>
          </w:r>
        </w:sdtContent>
      </w:sdt>
    </w:p>
    <w:p w14:paraId="35339114" w14:textId="0FD04AE3" w:rsidR="00EE2A99" w:rsidRDefault="00EE2A99" w:rsidP="008C3826">
      <w:pPr>
        <w:rPr>
          <w:rFonts w:eastAsia="MS Mincho"/>
        </w:rPr>
      </w:pPr>
      <w:r>
        <w:rPr>
          <w:rFonts w:eastAsia="MS Mincho"/>
        </w:rPr>
        <w:t>One of the nitrogens takes away the electrons that they have used to bond with carbon in order to form a triple bond, leaving the other carbon with an extra pair of electrons. Since oxygen has higher negativity than carbon, the pair of electrons move toward the other oxygen atom that is single bonded to the carbon. As the electron is attracted toward the oxygen, it repels the pair of bonding electrons between the two oxygen. This eventually causes the bond between the oxygen to break, and ionizing both of the oxygens single bonded to the carbon atoms.</w:t>
      </w:r>
      <w:r w:rsidR="0027717D">
        <w:rPr>
          <w:rFonts w:eastAsia="MS Mincho"/>
        </w:rPr>
        <w:t xml:space="preserve"> </w:t>
      </w:r>
      <w:sdt>
        <w:sdtPr>
          <w:id w:val="1221248349"/>
          <w:citation/>
        </w:sdtPr>
        <w:sdtEndPr/>
        <w:sdtContent>
          <w:r w:rsidR="0027717D">
            <w:fldChar w:fldCharType="begin"/>
          </w:r>
          <w:r w:rsidR="0027717D">
            <w:instrText xml:space="preserve"> CITATION Dec02 \l 1033 </w:instrText>
          </w:r>
          <w:r w:rsidR="0027717D">
            <w:fldChar w:fldCharType="separate"/>
          </w:r>
          <w:r w:rsidR="0027717D">
            <w:rPr>
              <w:noProof/>
            </w:rPr>
            <w:t>(Felming, 2002)</w:t>
          </w:r>
          <w:r w:rsidR="0027717D">
            <w:fldChar w:fldCharType="end"/>
          </w:r>
        </w:sdtContent>
      </w:sdt>
      <w:r w:rsidR="0027717D">
        <w:t xml:space="preserve"> This shown in Figure 4.</w:t>
      </w:r>
    </w:p>
    <w:p w14:paraId="1BAA17D4" w14:textId="77777777" w:rsidR="002E19CE" w:rsidRDefault="002E19CE" w:rsidP="002E19CE">
      <w:pPr>
        <w:keepNext/>
        <w:jc w:val="center"/>
      </w:pPr>
      <w:r>
        <w:rPr>
          <w:noProof/>
          <w:lang w:val="en-CA" w:eastAsia="zh-CN"/>
        </w:rPr>
        <mc:AlternateContent>
          <mc:Choice Requires="wps">
            <w:drawing>
              <wp:anchor distT="0" distB="0" distL="114300" distR="114300" simplePos="0" relativeHeight="251667456" behindDoc="0" locked="0" layoutInCell="1" allowOverlap="1" wp14:anchorId="164D9933" wp14:editId="6C2E7AF6">
                <wp:simplePos x="0" y="0"/>
                <wp:positionH relativeFrom="column">
                  <wp:posOffset>4400550</wp:posOffset>
                </wp:positionH>
                <wp:positionV relativeFrom="paragraph">
                  <wp:posOffset>6350</wp:posOffset>
                </wp:positionV>
                <wp:extent cx="333375" cy="342900"/>
                <wp:effectExtent l="0" t="0" r="0" b="0"/>
                <wp:wrapNone/>
                <wp:docPr id="775" name="Text Box 775"/>
                <wp:cNvGraphicFramePr/>
                <a:graphic xmlns:a="http://schemas.openxmlformats.org/drawingml/2006/main">
                  <a:graphicData uri="http://schemas.microsoft.com/office/word/2010/wordprocessingShape">
                    <wps:wsp>
                      <wps:cNvSpPr txBox="1"/>
                      <wps:spPr>
                        <a:xfrm>
                          <a:off x="0" y="0"/>
                          <a:ext cx="333375" cy="342900"/>
                        </a:xfrm>
                        <a:prstGeom prst="rect">
                          <a:avLst/>
                        </a:prstGeom>
                        <a:noFill/>
                        <a:ln w="6350">
                          <a:noFill/>
                        </a:ln>
                      </wps:spPr>
                      <wps:txbx>
                        <w:txbxContent>
                          <w:p w14:paraId="19485DA0" w14:textId="55B043D4" w:rsidR="00E247F3" w:rsidRPr="00EE2A99" w:rsidRDefault="00E247F3" w:rsidP="00EE2A99">
                            <w:pPr>
                              <w:ind w:firstLine="0"/>
                              <w:rPr>
                                <w:sz w:val="36"/>
                              </w:rPr>
                            </w:pPr>
                            <w:r>
                              <w:rPr>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D9933" id="Text Box 775" o:spid="_x0000_s1039" type="#_x0000_t202" style="position:absolute;left:0;text-align:left;margin-left:346.5pt;margin-top:.5pt;width:26.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" filled="f" stroked="f" strokeweight=".5pt">
                <v:textbox>
                  <w:txbxContent>
                    <w:p w14:paraId="19485DA0" w14:textId="55B043D4" w:rsidR="00E247F3" w:rsidRPr="00EE2A99" w:rsidRDefault="00E247F3" w:rsidP="00EE2A99">
                      <w:pPr>
                        <w:ind w:firstLine="0"/>
                        <w:rPr>
                          <w:sz w:val="36"/>
                        </w:rPr>
                      </w:pPr>
                      <w:r>
                        <w:rPr>
                          <w:sz w:val="36"/>
                        </w:rPr>
                        <w:t>*</w:t>
                      </w:r>
                    </w:p>
                  </w:txbxContent>
                </v:textbox>
              </v:shape>
            </w:pict>
          </mc:Fallback>
        </mc:AlternateContent>
      </w:r>
      <w:r>
        <w:rPr>
          <w:noProof/>
          <w:lang w:val="en-CA" w:eastAsia="zh-CN"/>
        </w:rPr>
        <mc:AlternateContent>
          <mc:Choice Requires="wps">
            <w:drawing>
              <wp:anchor distT="0" distB="0" distL="114300" distR="114300" simplePos="0" relativeHeight="251665408" behindDoc="0" locked="0" layoutInCell="1" allowOverlap="1" wp14:anchorId="7A74CDFF" wp14:editId="4E302468">
                <wp:simplePos x="0" y="0"/>
                <wp:positionH relativeFrom="column">
                  <wp:posOffset>4495800</wp:posOffset>
                </wp:positionH>
                <wp:positionV relativeFrom="paragraph">
                  <wp:posOffset>778510</wp:posOffset>
                </wp:positionV>
                <wp:extent cx="285750" cy="295275"/>
                <wp:effectExtent l="0" t="0" r="0" b="9525"/>
                <wp:wrapNone/>
                <wp:docPr id="774" name="Text Box 774"/>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wps:spPr>
                      <wps:txbx>
                        <w:txbxContent>
                          <w:p w14:paraId="5B45DF95" w14:textId="5391B0E5" w:rsidR="00E247F3" w:rsidRPr="002E19CE" w:rsidRDefault="00E247F3" w:rsidP="00EE2A99">
                            <w:pPr>
                              <w:ind w:firstLine="0"/>
                              <w:rPr>
                                <w:sz w:val="28"/>
                              </w:rPr>
                            </w:pPr>
                            <w:r w:rsidRPr="002E19CE">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4CDFF" id="Text Box 774" o:spid="_x0000_s1040" type="#_x0000_t202" style="position:absolute;left:0;text-align:left;margin-left:354pt;margin-top:61.3pt;width:22.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" fillcolor="white [3201]" stroked="f" strokeweight=".5pt">
                <v:textbox>
                  <w:txbxContent>
                    <w:p w14:paraId="5B45DF95" w14:textId="5391B0E5" w:rsidR="00E247F3" w:rsidRPr="002E19CE" w:rsidRDefault="00E247F3" w:rsidP="00EE2A99">
                      <w:pPr>
                        <w:ind w:firstLine="0"/>
                        <w:rPr>
                          <w:sz w:val="28"/>
                        </w:rPr>
                      </w:pPr>
                      <w:r w:rsidRPr="002E19CE">
                        <w:rPr>
                          <w:sz w:val="28"/>
                        </w:rPr>
                        <w:t>+</w:t>
                      </w:r>
                    </w:p>
                  </w:txbxContent>
                </v:textbox>
              </v:shape>
            </w:pict>
          </mc:Fallback>
        </mc:AlternateContent>
      </w:r>
      <w:r w:rsidR="00EE2A99">
        <w:rPr>
          <w:noProof/>
          <w:lang w:val="en-CA" w:eastAsia="zh-CN"/>
        </w:rPr>
        <w:drawing>
          <wp:inline distT="0" distB="0" distL="0" distR="0" wp14:anchorId="69FF8046" wp14:editId="27F17922">
            <wp:extent cx="4067175" cy="1794342"/>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3759" cy="1797247"/>
                    </a:xfrm>
                    <a:prstGeom prst="rect">
                      <a:avLst/>
                    </a:prstGeom>
                  </pic:spPr>
                </pic:pic>
              </a:graphicData>
            </a:graphic>
          </wp:inline>
        </w:drawing>
      </w:r>
    </w:p>
    <w:p w14:paraId="605CE26E" w14:textId="25178162" w:rsidR="00EE2A99" w:rsidRPr="002E19CE" w:rsidRDefault="002E19CE" w:rsidP="002E19CE">
      <w:pPr>
        <w:pStyle w:val="Caption"/>
        <w:jc w:val="center"/>
        <w:rPr>
          <w:rFonts w:eastAsia="MS Mincho"/>
          <w:i w:val="0"/>
        </w:rPr>
      </w:pPr>
      <w:r>
        <w:rPr>
          <w:b/>
          <w:i w:val="0"/>
        </w:rPr>
        <w:t>Figure 4.</w:t>
      </w:r>
      <w:r>
        <w:rPr>
          <w:i w:val="0"/>
        </w:rPr>
        <w:t xml:space="preserve"> Dianion decomposes to form 3-aminophthalate* and nitrogen gas</w:t>
      </w:r>
    </w:p>
    <w:p w14:paraId="7ED89EDD" w14:textId="69DAB613" w:rsidR="00EE2A99" w:rsidRDefault="00EE2A99" w:rsidP="008C3826">
      <w:pPr>
        <w:rPr>
          <w:rFonts w:eastAsia="MS Mincho"/>
        </w:rPr>
      </w:pPr>
      <w:r>
        <w:rPr>
          <w:rFonts w:eastAsia="MS Mincho"/>
        </w:rPr>
        <w:t xml:space="preserve">The breaking of bonds causes the dianion to exist in an excited state: the oxygen exists in the triple-state with two electrons without an electron pair of the opposite spin. When the molecule decay to its ground state, it releases </w:t>
      </w:r>
      <w:r w:rsidR="00553B6F">
        <w:rPr>
          <w:rFonts w:eastAsia="MS Mincho"/>
        </w:rPr>
        <w:t>a photon</w:t>
      </w:r>
      <w:r>
        <w:rPr>
          <w:rFonts w:eastAsia="MS Mincho"/>
        </w:rPr>
        <w:t xml:space="preserve"> in the process. This light is what is the blue light that is present during the chemiluminescence reaction of luminol.</w:t>
      </w:r>
      <w:r w:rsidR="0027717D" w:rsidRPr="0027717D">
        <w:t xml:space="preserve"> </w:t>
      </w:r>
      <w:sdt>
        <w:sdtPr>
          <w:id w:val="-353566315"/>
          <w:citation/>
        </w:sdtPr>
        <w:sdtEndPr/>
        <w:sdtContent>
          <w:r w:rsidR="0027717D">
            <w:fldChar w:fldCharType="begin"/>
          </w:r>
          <w:r w:rsidR="0027717D">
            <w:instrText xml:space="preserve"> CITATION Dec02 \l 1033 </w:instrText>
          </w:r>
          <w:r w:rsidR="0027717D">
            <w:fldChar w:fldCharType="separate"/>
          </w:r>
          <w:r w:rsidR="0027717D">
            <w:rPr>
              <w:noProof/>
            </w:rPr>
            <w:t>(Felming, 2002)</w:t>
          </w:r>
          <w:r w:rsidR="0027717D">
            <w:fldChar w:fldCharType="end"/>
          </w:r>
        </w:sdtContent>
      </w:sdt>
    </w:p>
    <w:p w14:paraId="01C274D5" w14:textId="2A496C73" w:rsidR="00553B6F" w:rsidRDefault="00553B6F" w:rsidP="008C3826">
      <w:pPr>
        <w:rPr>
          <w:rFonts w:eastAsia="MS Mincho"/>
        </w:rPr>
      </w:pPr>
      <w:r>
        <w:rPr>
          <w:rFonts w:eastAsia="MS Mincho"/>
        </w:rPr>
        <w:t>The excited dianion is called 3-aminophthalate*, and it can be bonded with water molecules since it is dissolved in water. This creates two different versions of the chemical. The different structure causes its electrons to be experiencing different amounts of forces, which causes them to emit photons of different wavelengths.</w:t>
      </w:r>
      <w:r w:rsidR="0027717D" w:rsidRPr="0027717D">
        <w:t xml:space="preserve"> </w:t>
      </w:r>
      <w:sdt>
        <w:sdtPr>
          <w:id w:val="-1032489046"/>
          <w:citation/>
        </w:sdtPr>
        <w:sdtEndPr/>
        <w:sdtContent>
          <w:r w:rsidR="0027717D">
            <w:fldChar w:fldCharType="begin"/>
          </w:r>
          <w:r w:rsidR="0027717D">
            <w:instrText xml:space="preserve"> CITATION Dec02 \l 1033 </w:instrText>
          </w:r>
          <w:r w:rsidR="0027717D">
            <w:fldChar w:fldCharType="separate"/>
          </w:r>
          <w:r w:rsidR="0027717D">
            <w:rPr>
              <w:noProof/>
            </w:rPr>
            <w:t>(Felming, 2002)</w:t>
          </w:r>
          <w:r w:rsidR="0027717D">
            <w:fldChar w:fldCharType="end"/>
          </w:r>
        </w:sdtContent>
      </w:sdt>
    </w:p>
    <w:p w14:paraId="164DD357" w14:textId="77777777" w:rsidR="00EE2A99" w:rsidRDefault="00EE2A99" w:rsidP="008C3826">
      <w:pPr>
        <w:rPr>
          <w:rFonts w:eastAsia="MS Mincho"/>
        </w:rPr>
      </w:pPr>
    </w:p>
    <w:p w14:paraId="495CC411" w14:textId="0E86CB3D" w:rsidR="00EE2A99" w:rsidRDefault="00EE2A99" w:rsidP="00EE2A99">
      <w:pPr>
        <w:pStyle w:val="Heading2"/>
      </w:pPr>
      <w:r>
        <w:t>Enthalpy</w:t>
      </w:r>
    </w:p>
    <w:p w14:paraId="11E36832" w14:textId="1912A5CC" w:rsidR="00EE2A99" w:rsidRDefault="00EE2A99" w:rsidP="00EE2A99">
      <w:r>
        <w:t xml:space="preserve">The chemiluminescent reaction of luminol releases a set amount of photons (energy) for each mole of reaction. </w:t>
      </w:r>
      <w:r w:rsidR="00553B6F">
        <w:t>Since the reaction only releases energy in the form of light, the change in enthalpy can be used to represent the amount of light emitted from the reaction.</w:t>
      </w:r>
    </w:p>
    <w:p w14:paraId="642FA8B1" w14:textId="18A74401" w:rsidR="00EE2A99" w:rsidRDefault="00EE2A99" w:rsidP="00553B6F">
      <w:r>
        <w:t>Luminol stores potential energy inside the chemical, and some of this energy is released during the reaction as light. Therefore, by figuring out the change in enthalpy per mole for this reaction, I can figure out the amount of energy emitted as light per mole of molecules.</w:t>
      </w:r>
    </w:p>
    <w:p w14:paraId="63E896E7" w14:textId="764F34A1" w:rsidR="00553B6F" w:rsidRDefault="00553B6F" w:rsidP="00553B6F">
      <w:r>
        <w:rPr>
          <w:noProof/>
          <w:lang w:val="en-CA" w:eastAsia="zh-CN"/>
        </w:rPr>
        <mc:AlternateContent>
          <mc:Choice Requires="wps">
            <w:drawing>
              <wp:anchor distT="0" distB="0" distL="114300" distR="114300" simplePos="0" relativeHeight="251668480" behindDoc="0" locked="0" layoutInCell="1" allowOverlap="1" wp14:anchorId="1FAD98C2" wp14:editId="5A2C7124">
                <wp:simplePos x="0" y="0"/>
                <wp:positionH relativeFrom="margin">
                  <wp:posOffset>4114800</wp:posOffset>
                </wp:positionH>
                <wp:positionV relativeFrom="paragraph">
                  <wp:posOffset>721995</wp:posOffset>
                </wp:positionV>
                <wp:extent cx="1828800" cy="285750"/>
                <wp:effectExtent l="0" t="0" r="0" b="0"/>
                <wp:wrapNone/>
                <wp:docPr id="776" name="Text Box 776"/>
                <wp:cNvGraphicFramePr/>
                <a:graphic xmlns:a="http://schemas.openxmlformats.org/drawingml/2006/main">
                  <a:graphicData uri="http://schemas.microsoft.com/office/word/2010/wordprocessingShape">
                    <wps:wsp>
                      <wps:cNvSpPr txBox="1"/>
                      <wps:spPr>
                        <a:xfrm>
                          <a:off x="0" y="0"/>
                          <a:ext cx="1828800" cy="285750"/>
                        </a:xfrm>
                        <a:prstGeom prst="rect">
                          <a:avLst/>
                        </a:prstGeom>
                        <a:noFill/>
                        <a:ln w="6350">
                          <a:noFill/>
                        </a:ln>
                      </wps:spPr>
                      <wps:txbx>
                        <w:txbxContent>
                          <w:p w14:paraId="132E2C35" w14:textId="43306678" w:rsidR="00E247F3" w:rsidRDefault="00B503AE" w:rsidP="00553B6F">
                            <w:pPr>
                              <w:ind w:firstLine="0"/>
                            </w:pPr>
                            <w:sdt>
                              <w:sdtPr>
                                <w:rPr>
                                  <w:rFonts w:ascii="Cambria Math" w:hAnsi="Cambria Math"/>
                                  <w:i/>
                                </w:rPr>
                                <w:id w:val="1610627106"/>
                                <w:citation/>
                              </w:sdtPr>
                              <w:sdtEndPr/>
                              <w:sdtContent>
                                <m:oMath>
                                  <m:r>
                                    <w:rPr>
                                      <w:rFonts w:ascii="Cambria Math" w:hAnsi="Cambria Math"/>
                                      <w:i/>
                                    </w:rPr>
                                    <w:fldChar w:fldCharType="begin"/>
                                  </m:r>
                                </m:oMath>
                                <w:r w:rsidR="00E247F3">
                                  <w:instrText xml:space="preserve"> CITATION PVE16 \l 1033 </w:instrText>
                                </w:r>
                                <m:oMath>
                                  <m:r>
                                    <w:rPr>
                                      <w:rFonts w:ascii="Cambria Math" w:hAnsi="Cambria Math"/>
                                      <w:i/>
                                    </w:rPr>
                                    <w:fldChar w:fldCharType="separate"/>
                                  </m:r>
                                </m:oMath>
                                <w:r w:rsidR="00E247F3">
                                  <w:rPr>
                                    <w:noProof/>
                                  </w:rPr>
                                  <w:t>(PV EDUCATION, 2016)</w:t>
                                </w:r>
                                <m:oMath>
                                  <m:r>
                                    <w:rPr>
                                      <w:rFonts w:ascii="Cambria Math" w:hAnsi="Cambria Math"/>
                                      <w:i/>
                                    </w:rPr>
                                    <w:fldChar w:fldCharType="end"/>
                                  </m:r>
                                </m:oMath>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D98C2" id="Text Box 776" o:spid="_x0000_s1041" type="#_x0000_t202" style="position:absolute;left:0;text-align:left;margin-left:324pt;margin-top:56.85pt;width:2in;height: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" filled="f" stroked="f" strokeweight=".5pt">
                <v:textbox>
                  <w:txbxContent>
                    <w:p w14:paraId="132E2C35" w14:textId="43306678" w:rsidR="00E247F3" w:rsidRDefault="00E247F3" w:rsidP="00553B6F">
                      <w:pPr>
                        <w:ind w:firstLine="0"/>
                      </w:pPr>
                      <w:sdt>
                        <w:sdtPr>
                          <w:rPr>
                            <w:rFonts w:ascii="Cambria Math" w:hAnsi="Cambria Math"/>
                            <w:i/>
                          </w:rPr>
                          <w:id w:val="1610627106"/>
                          <w:citation/>
                        </w:sdtPr>
                        <w:sdtContent>
                          <m:oMath>
                            <m:r>
                              <w:rPr>
                                <w:rFonts w:ascii="Cambria Math" w:hAnsi="Cambria Math"/>
                                <w:i/>
                              </w:rPr>
                              <w:fldChar w:fldCharType="begin"/>
                            </m:r>
                          </m:oMath>
                          <w:r>
                            <w:instrText xml:space="preserve"> CITATION PVE16 \l 1033 </w:instrText>
                          </w:r>
                          <m:oMath>
                            <m:r>
                              <w:rPr>
                                <w:rFonts w:ascii="Cambria Math" w:hAnsi="Cambria Math"/>
                                <w:i/>
                              </w:rPr>
                              <w:fldChar w:fldCharType="separate"/>
                            </m:r>
                          </m:oMath>
                          <w:r>
                            <w:rPr>
                              <w:noProof/>
                            </w:rPr>
                            <w:t>(PV EDUCATION, 2016)</w:t>
                          </w:r>
                          <m:oMath>
                            <m:r>
                              <w:rPr>
                                <w:rFonts w:ascii="Cambria Math" w:hAnsi="Cambria Math"/>
                                <w:i/>
                              </w:rPr>
                              <w:fldChar w:fldCharType="end"/>
                            </m:r>
                          </m:oMath>
                        </w:sdtContent>
                      </w:sdt>
                    </w:p>
                  </w:txbxContent>
                </v:textbox>
                <w10:wrap anchorx="margin"/>
              </v:shape>
            </w:pict>
          </mc:Fallback>
        </mc:AlternateContent>
      </w:r>
      <w:r>
        <w:t xml:space="preserve">Since each luminol’s chemiluminescent reaction produces one photon, the molar change in enthalpy can be calculated through the exploration of the energy carried away by the released proton. However, since the 3-aminophthalate* exists in two forms, the reaction emits two different wavelengths of photons: 424 nm for 3-aminophthalate* not bonded with water and 485 nm for 3-aminophthalate* that are bonded with water. </w:t>
      </w:r>
      <w:sdt>
        <w:sdtPr>
          <w:id w:val="-498279561"/>
          <w:citation/>
        </w:sdtPr>
        <w:sdtEndPr/>
        <w:sdtContent>
          <w:r>
            <w:fldChar w:fldCharType="begin"/>
          </w:r>
          <w:r>
            <w:instrText xml:space="preserve"> CITATION Dec02 \l 1033 </w:instrText>
          </w:r>
          <w:r>
            <w:fldChar w:fldCharType="separate"/>
          </w:r>
          <w:r w:rsidR="006F272D">
            <w:rPr>
              <w:noProof/>
            </w:rPr>
            <w:t>(Felming, 2002)</w:t>
          </w:r>
          <w:r>
            <w:fldChar w:fldCharType="end"/>
          </w:r>
        </w:sdtContent>
      </w:sdt>
    </w:p>
    <w:p w14:paraId="522F5EC4" w14:textId="2DDD4342" w:rsidR="00553B6F" w:rsidRPr="00553B6F" w:rsidRDefault="00553B6F" w:rsidP="00553B6F">
      <m:oMathPara>
        <m:oMath>
          <m:r>
            <w:rPr>
              <w:rFonts w:ascii="Cambria Math" w:hAnsi="Cambria Math"/>
            </w:rPr>
            <m:t>∆H</m:t>
          </m:r>
          <m:r>
            <m:rPr>
              <m:aln/>
            </m:rPr>
            <w:rPr>
              <w:rFonts w:ascii="Cambria Math" w:hAnsi="Cambria Math"/>
            </w:rPr>
            <m:t>=</m:t>
          </m:r>
          <m:sSub>
            <m:sSubPr>
              <m:ctrlPr>
                <w:rPr>
                  <w:rFonts w:ascii="Cambria Math" w:hAnsi="Cambria Math"/>
                  <w:i/>
                  <w:sz w:val="24"/>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sz w:val="24"/>
                </w:rPr>
              </m:ctrlPr>
            </m:sSubPr>
            <m:e>
              <m:r>
                <w:rPr>
                  <w:rFonts w:ascii="Cambria Math" w:hAnsi="Cambria Math"/>
                </w:rPr>
                <m:t>E</m:t>
              </m:r>
            </m:e>
            <m:sub>
              <m:r>
                <w:rPr>
                  <w:rFonts w:ascii="Cambria Math" w:hAnsi="Cambria Math"/>
                </w:rPr>
                <m:t>p</m:t>
              </m:r>
            </m:sub>
          </m:sSub>
          <m:r>
            <m:rPr>
              <m:sty m:val="p"/>
            </m:rPr>
            <w:br/>
          </m:r>
        </m:oMath>
        <m:oMath>
          <m:r>
            <m:rPr>
              <m:aln/>
            </m:rPr>
            <w:rPr>
              <w:rFonts w:ascii="Cambria Math" w:hAnsi="Cambria Math"/>
            </w:rPr>
            <m:t>=</m:t>
          </m:r>
          <m:sSub>
            <m:sSubPr>
              <m:ctrlPr>
                <w:rPr>
                  <w:rFonts w:ascii="Cambria Math" w:hAnsi="Cambria Math"/>
                  <w:i/>
                  <w:sz w:val="24"/>
                </w:rPr>
              </m:ctrlPr>
            </m:sSubPr>
            <m:e>
              <m:r>
                <w:rPr>
                  <w:rFonts w:ascii="Cambria Math" w:hAnsi="Cambria Math"/>
                </w:rPr>
                <m:t>N</m:t>
              </m:r>
            </m:e>
            <m:sub>
              <m:r>
                <w:rPr>
                  <w:rFonts w:ascii="Cambria Math" w:hAnsi="Cambria Math"/>
                </w:rPr>
                <m:t>A</m:t>
              </m:r>
            </m:sub>
          </m:sSub>
          <m:r>
            <w:rPr>
              <w:rFonts w:ascii="Cambria Math" w:hAnsi="Cambria Math"/>
            </w:rPr>
            <m:t>×</m:t>
          </m:r>
          <m:f>
            <m:fPr>
              <m:ctrlPr>
                <w:rPr>
                  <w:rFonts w:ascii="Cambria Math" w:hAnsi="Cambria Math"/>
                  <w:i/>
                  <w:sz w:val="24"/>
                </w:rPr>
              </m:ctrlPr>
            </m:fPr>
            <m:num>
              <m:r>
                <w:rPr>
                  <w:rFonts w:ascii="Cambria Math" w:hAnsi="Cambria Math"/>
                </w:rPr>
                <m:t>hc</m:t>
              </m:r>
            </m:num>
            <m:den>
              <m:sSub>
                <m:sSubPr>
                  <m:ctrlPr>
                    <w:rPr>
                      <w:rFonts w:ascii="Cambria Math" w:hAnsi="Cambria Math"/>
                      <w:i/>
                      <w:sz w:val="24"/>
                    </w:rPr>
                  </m:ctrlPr>
                </m:sSubPr>
                <m:e>
                  <m:r>
                    <w:rPr>
                      <w:rFonts w:ascii="Cambria Math" w:hAnsi="Cambria Math" w:hint="eastAsia"/>
                    </w:rPr>
                    <m:t>λ</m:t>
                  </m:r>
                </m:e>
                <m:sub>
                  <m:r>
                    <w:rPr>
                      <w:rFonts w:ascii="Cambria Math" w:hAnsi="Cambria Math"/>
                    </w:rPr>
                    <m:t>μm</m:t>
                  </m:r>
                </m:sub>
              </m:sSub>
            </m:den>
          </m:f>
        </m:oMath>
      </m:oMathPara>
    </w:p>
    <w:p w14:paraId="172A9C98" w14:textId="6FF37FE2" w:rsidR="00553B6F" w:rsidRDefault="00553B6F" w:rsidP="00553B6F">
      <w:r>
        <w:t>Since the two forms of 3-aminophthalate* exist in different concentrations, the total change in enthalpy will depend on the concentration (molar fraction) of its two forms in each solution.</w:t>
      </w:r>
    </w:p>
    <w:p w14:paraId="58664100" w14:textId="6A6E7833" w:rsidR="00553B6F" w:rsidRPr="00BB30CA" w:rsidRDefault="00553B6F" w:rsidP="00553B6F">
      <w:pPr>
        <w:rPr>
          <w:sz w:val="24"/>
        </w:rPr>
      </w:pPr>
      <m:oMathPara>
        <m:oMath>
          <m:r>
            <w:rPr>
              <w:rFonts w:ascii="Cambria Math" w:hAnsi="Cambria Math"/>
            </w:rPr>
            <m:t>∆H</m:t>
          </m:r>
          <m:r>
            <m:rPr>
              <m:aln/>
            </m:rPr>
            <w:rPr>
              <w:rFonts w:ascii="Cambria Math" w:hAnsi="Cambria Math"/>
            </w:rPr>
            <m:t>=</m:t>
          </m:r>
          <m:sSub>
            <m:sSubPr>
              <m:ctrlPr>
                <w:rPr>
                  <w:rFonts w:ascii="Cambria Math" w:hAnsi="Cambria Math"/>
                  <w:i/>
                  <w:sz w:val="24"/>
                </w:rPr>
              </m:ctrlPr>
            </m:sSubPr>
            <m:e>
              <m:r>
                <w:rPr>
                  <w:rFonts w:ascii="Cambria Math" w:hAnsi="Cambria Math"/>
                </w:rPr>
                <m:t>N</m:t>
              </m:r>
            </m:e>
            <m:sub>
              <m:r>
                <w:rPr>
                  <w:rFonts w:ascii="Cambria Math" w:hAnsi="Cambria Math"/>
                </w:rPr>
                <m:t>A</m:t>
              </m:r>
            </m:sub>
          </m:sSub>
          <m:r>
            <w:rPr>
              <w:rFonts w:ascii="Cambria Math" w:hAnsi="Cambria Math"/>
            </w:rPr>
            <m:t>×</m:t>
          </m:r>
          <m:f>
            <m:fPr>
              <m:ctrlPr>
                <w:rPr>
                  <w:rFonts w:ascii="Cambria Math" w:hAnsi="Cambria Math"/>
                  <w:i/>
                  <w:sz w:val="24"/>
                </w:rPr>
              </m:ctrlPr>
            </m:fPr>
            <m:num>
              <m:r>
                <w:rPr>
                  <w:rFonts w:ascii="Cambria Math" w:hAnsi="Cambria Math"/>
                </w:rPr>
                <m:t>hc</m:t>
              </m:r>
            </m:num>
            <m:den>
              <m:r>
                <w:rPr>
                  <w:rFonts w:ascii="Cambria Math" w:hAnsi="Cambria Math" w:hint="eastAsia"/>
                </w:rPr>
                <m:t>λ</m:t>
              </m:r>
            </m:den>
          </m:f>
          <m:r>
            <m:rPr>
              <m:sty m:val="p"/>
            </m:rPr>
            <w:rPr>
              <w:rFonts w:ascii="Cambria Math" w:hAnsi="Cambria Math"/>
            </w:rPr>
            <w:br/>
          </m:r>
        </m:oMath>
        <m:oMath>
          <m:r>
            <m:rPr>
              <m:aln/>
            </m:rPr>
            <w:rPr>
              <w:rFonts w:ascii="Cambria Math" w:hAnsi="Cambria Math"/>
            </w:rPr>
            <m:t>=</m:t>
          </m:r>
          <m:sSub>
            <m:sSubPr>
              <m:ctrlPr>
                <w:rPr>
                  <w:rFonts w:ascii="Cambria Math" w:hAnsi="Cambria Math"/>
                  <w:i/>
                  <w:sz w:val="24"/>
                </w:rPr>
              </m:ctrlPr>
            </m:sSubPr>
            <m:e>
              <m:r>
                <w:rPr>
                  <w:rFonts w:ascii="Cambria Math" w:hAnsi="Cambria Math"/>
                </w:rPr>
                <m:t>N</m:t>
              </m:r>
            </m:e>
            <m:sub>
              <m:r>
                <w:rPr>
                  <w:rFonts w:ascii="Cambria Math" w:hAnsi="Cambria Math"/>
                </w:rPr>
                <m:t>A</m:t>
              </m:r>
            </m:sub>
          </m:sSub>
          <m:r>
            <w:rPr>
              <w:rFonts w:ascii="Cambria Math" w:hAnsi="Cambria Math"/>
            </w:rPr>
            <m:t>×</m:t>
          </m:r>
          <m:f>
            <m:fPr>
              <m:ctrlPr>
                <w:rPr>
                  <w:rFonts w:ascii="Cambria Math" w:hAnsi="Cambria Math"/>
                  <w:i/>
                  <w:sz w:val="24"/>
                </w:rPr>
              </m:ctrlPr>
            </m:fPr>
            <m:num>
              <m:r>
                <w:rPr>
                  <w:rFonts w:ascii="Cambria Math" w:hAnsi="Cambria Math"/>
                </w:rPr>
                <m:t>hc</m:t>
              </m:r>
            </m:num>
            <m:den>
              <m:r>
                <w:rPr>
                  <w:rFonts w:ascii="Cambria Math" w:hAnsi="Cambria Math"/>
                </w:rPr>
                <m:t>424nm×</m:t>
              </m:r>
              <m:sSub>
                <m:sSubPr>
                  <m:ctrlPr>
                    <w:rPr>
                      <w:rFonts w:ascii="Cambria Math" w:hAnsi="Cambria Math"/>
                      <w:i/>
                      <w:sz w:val="24"/>
                    </w:rPr>
                  </m:ctrlPr>
                </m:sSubPr>
                <m:e>
                  <m:r>
                    <w:rPr>
                      <w:rFonts w:ascii="Cambria Math" w:hAnsi="Cambria Math"/>
                    </w:rPr>
                    <m:t>x</m:t>
                  </m:r>
                </m:e>
                <m:sub>
                  <m:r>
                    <w:rPr>
                      <w:rFonts w:ascii="Cambria Math" w:hAnsi="Cambria Math"/>
                    </w:rPr>
                    <m:t>no bond</m:t>
                  </m:r>
                </m:sub>
              </m:sSub>
              <m:r>
                <w:rPr>
                  <w:rFonts w:ascii="Cambria Math" w:hAnsi="Cambria Math"/>
                </w:rPr>
                <m:t>+485nm×</m:t>
              </m:r>
              <m:sSub>
                <m:sSubPr>
                  <m:ctrlPr>
                    <w:rPr>
                      <w:rFonts w:ascii="Cambria Math" w:hAnsi="Cambria Math"/>
                      <w:i/>
                      <w:sz w:val="24"/>
                    </w:rPr>
                  </m:ctrlPr>
                </m:sSubPr>
                <m:e>
                  <m:r>
                    <w:rPr>
                      <w:rFonts w:ascii="Cambria Math" w:hAnsi="Cambria Math"/>
                    </w:rPr>
                    <m:t>x</m:t>
                  </m:r>
                </m:e>
                <m:sub>
                  <m:r>
                    <w:rPr>
                      <w:rFonts w:ascii="Cambria Math" w:hAnsi="Cambria Math"/>
                    </w:rPr>
                    <m:t>with bond</m:t>
                  </m:r>
                </m:sub>
              </m:sSub>
            </m:den>
          </m:f>
          <m:r>
            <m:rPr>
              <m:sty m:val="p"/>
            </m:rPr>
            <w:br/>
          </m:r>
        </m:oMath>
        <m:oMath>
          <m:r>
            <m:rPr>
              <m:aln/>
            </m:rPr>
            <w:rPr>
              <w:rFonts w:ascii="Cambria Math" w:hAnsi="Cambria Math"/>
            </w:rPr>
            <m:t>=6.02…×</m:t>
          </m:r>
          <m:sSup>
            <m:sSupPr>
              <m:ctrlPr>
                <w:rPr>
                  <w:rFonts w:ascii="Cambria Math" w:hAnsi="Cambria Math"/>
                  <w:i/>
                  <w:sz w:val="24"/>
                </w:rPr>
              </m:ctrlPr>
            </m:sSupPr>
            <m:e>
              <m:r>
                <w:rPr>
                  <w:rFonts w:ascii="Cambria Math" w:hAnsi="Cambria Math"/>
                </w:rPr>
                <m:t>10</m:t>
              </m:r>
            </m:e>
            <m:sup>
              <m:r>
                <w:rPr>
                  <w:rFonts w:ascii="Cambria Math" w:hAnsi="Cambria Math"/>
                </w:rPr>
                <m:t>23</m:t>
              </m:r>
            </m:sup>
          </m:sSup>
          <m:r>
            <w:rPr>
              <w:rFonts w:ascii="Cambria Math" w:hAnsi="Cambria Math"/>
            </w:rPr>
            <m:t>×</m:t>
          </m:r>
          <m:f>
            <m:fPr>
              <m:ctrlPr>
                <w:rPr>
                  <w:rFonts w:ascii="Cambria Math" w:hAnsi="Cambria Math"/>
                  <w:i/>
                  <w:sz w:val="24"/>
                </w:rPr>
              </m:ctrlPr>
            </m:fPr>
            <m:num>
              <m:d>
                <m:dPr>
                  <m:ctrlPr>
                    <w:rPr>
                      <w:rFonts w:ascii="Cambria Math" w:hAnsi="Cambria Math"/>
                      <w:i/>
                      <w:sz w:val="24"/>
                    </w:rPr>
                  </m:ctrlPr>
                </m:dPr>
                <m:e>
                  <m:r>
                    <w:rPr>
                      <w:rFonts w:ascii="Cambria Math" w:hAnsi="Cambria Math"/>
                    </w:rPr>
                    <m:t>6.62…×</m:t>
                  </m:r>
                  <m:sSup>
                    <m:sSupPr>
                      <m:ctrlPr>
                        <w:rPr>
                          <w:rFonts w:ascii="Cambria Math" w:hAnsi="Cambria Math"/>
                          <w:i/>
                          <w:sz w:val="24"/>
                        </w:rPr>
                      </m:ctrlPr>
                    </m:sSupPr>
                    <m:e>
                      <m:r>
                        <w:rPr>
                          <w:rFonts w:ascii="Cambria Math" w:hAnsi="Cambria Math"/>
                        </w:rPr>
                        <m:t>10</m:t>
                      </m:r>
                    </m:e>
                    <m:sup>
                      <m:r>
                        <w:rPr>
                          <w:rFonts w:ascii="Cambria Math" w:hAnsi="Cambria Math"/>
                        </w:rPr>
                        <m:t>-34</m:t>
                      </m:r>
                    </m:sup>
                  </m:sSup>
                </m:e>
              </m:d>
              <m:r>
                <w:rPr>
                  <w:rFonts w:ascii="Cambria Math" w:hAnsi="Cambria Math"/>
                </w:rPr>
                <m:t>Js×299…×</m:t>
              </m:r>
              <m:sSup>
                <m:sSupPr>
                  <m:ctrlPr>
                    <w:rPr>
                      <w:rFonts w:ascii="Cambria Math" w:hAnsi="Cambria Math"/>
                      <w:i/>
                      <w:sz w:val="24"/>
                    </w:rPr>
                  </m:ctrlPr>
                </m:sSupPr>
                <m:e>
                  <m:r>
                    <w:rPr>
                      <w:rFonts w:ascii="Cambria Math" w:hAnsi="Cambria Math"/>
                    </w:rPr>
                    <m:t>10</m:t>
                  </m:r>
                </m:e>
                <m:sup>
                  <m:r>
                    <w:rPr>
                      <w:rFonts w:ascii="Cambria Math" w:hAnsi="Cambria Math"/>
                    </w:rPr>
                    <m:t>6</m:t>
                  </m:r>
                </m:sup>
              </m:sSup>
              <m:r>
                <w:rPr>
                  <w:rFonts w:ascii="Cambria Math" w:hAnsi="Cambria Math"/>
                </w:rPr>
                <m:t>m</m:t>
              </m:r>
              <m:sSup>
                <m:sSupPr>
                  <m:ctrlPr>
                    <w:rPr>
                      <w:rFonts w:ascii="Cambria Math" w:hAnsi="Cambria Math"/>
                      <w:i/>
                      <w:sz w:val="24"/>
                    </w:rPr>
                  </m:ctrlPr>
                </m:sSupPr>
                <m:e>
                  <m:r>
                    <w:rPr>
                      <w:rFonts w:ascii="Cambria Math" w:hAnsi="Cambria Math"/>
                    </w:rPr>
                    <m:t>s</m:t>
                  </m:r>
                </m:e>
                <m:sup>
                  <m:r>
                    <w:rPr>
                      <w:rFonts w:ascii="Cambria Math" w:hAnsi="Cambria Math"/>
                    </w:rPr>
                    <m:t>-1</m:t>
                  </m:r>
                </m:sup>
              </m:sSup>
            </m:num>
            <m:den>
              <m:r>
                <w:rPr>
                  <w:rFonts w:ascii="Cambria Math" w:hAnsi="Cambria Math"/>
                </w:rPr>
                <m:t>485</m:t>
              </m:r>
              <m:sSup>
                <m:sSupPr>
                  <m:ctrlPr>
                    <w:rPr>
                      <w:rFonts w:ascii="Cambria Math" w:hAnsi="Cambria Math"/>
                      <w:i/>
                      <w:sz w:val="24"/>
                    </w:rPr>
                  </m:ctrlPr>
                </m:sSupPr>
                <m:e>
                  <m:r>
                    <w:rPr>
                      <w:rFonts w:ascii="Cambria Math" w:hAnsi="Cambria Math"/>
                    </w:rPr>
                    <m:t>×10</m:t>
                  </m:r>
                </m:e>
                <m:sup>
                  <m:r>
                    <w:rPr>
                      <w:rFonts w:ascii="Cambria Math" w:hAnsi="Cambria Math"/>
                    </w:rPr>
                    <m:t>-7</m:t>
                  </m:r>
                </m:sup>
              </m:sSup>
              <m:r>
                <w:rPr>
                  <w:rFonts w:ascii="Cambria Math" w:hAnsi="Cambria Math"/>
                </w:rPr>
                <m:t>m×</m:t>
              </m:r>
              <m:sSub>
                <m:sSubPr>
                  <m:ctrlPr>
                    <w:rPr>
                      <w:rFonts w:ascii="Cambria Math" w:hAnsi="Cambria Math"/>
                      <w:i/>
                      <w:sz w:val="24"/>
                    </w:rPr>
                  </m:ctrlPr>
                </m:sSubPr>
                <m:e>
                  <m:r>
                    <w:rPr>
                      <w:rFonts w:ascii="Cambria Math" w:hAnsi="Cambria Math"/>
                    </w:rPr>
                    <m:t>x</m:t>
                  </m:r>
                </m:e>
                <m:sub>
                  <m:r>
                    <w:rPr>
                      <w:rFonts w:ascii="Cambria Math" w:hAnsi="Cambria Math"/>
                    </w:rPr>
                    <m:t>no bond</m:t>
                  </m:r>
                </m:sub>
              </m:sSub>
              <m:r>
                <w:rPr>
                  <w:rFonts w:ascii="Cambria Math" w:hAnsi="Cambria Math"/>
                </w:rPr>
                <m:t>+424</m:t>
              </m:r>
              <m:sSup>
                <m:sSupPr>
                  <m:ctrlPr>
                    <w:rPr>
                      <w:rFonts w:ascii="Cambria Math" w:hAnsi="Cambria Math"/>
                      <w:i/>
                      <w:sz w:val="24"/>
                    </w:rPr>
                  </m:ctrlPr>
                </m:sSupPr>
                <m:e>
                  <m:r>
                    <w:rPr>
                      <w:rFonts w:ascii="Cambria Math" w:hAnsi="Cambria Math"/>
                    </w:rPr>
                    <m:t>×10</m:t>
                  </m:r>
                </m:e>
                <m:sup>
                  <m:r>
                    <w:rPr>
                      <w:rFonts w:ascii="Cambria Math" w:hAnsi="Cambria Math"/>
                    </w:rPr>
                    <m:t>-7</m:t>
                  </m:r>
                </m:sup>
              </m:sSup>
              <m:r>
                <w:rPr>
                  <w:rFonts w:ascii="Cambria Math" w:hAnsi="Cambria Math"/>
                </w:rPr>
                <m:t>m×</m:t>
              </m:r>
              <m:sSub>
                <m:sSubPr>
                  <m:ctrlPr>
                    <w:rPr>
                      <w:rFonts w:ascii="Cambria Math" w:hAnsi="Cambria Math"/>
                      <w:i/>
                      <w:sz w:val="24"/>
                    </w:rPr>
                  </m:ctrlPr>
                </m:sSubPr>
                <m:e>
                  <m:r>
                    <w:rPr>
                      <w:rFonts w:ascii="Cambria Math" w:hAnsi="Cambria Math"/>
                    </w:rPr>
                    <m:t>x</m:t>
                  </m:r>
                </m:e>
                <m:sub>
                  <m:r>
                    <w:rPr>
                      <w:rFonts w:ascii="Cambria Math" w:hAnsi="Cambria Math"/>
                    </w:rPr>
                    <m:t>with bond</m:t>
                  </m:r>
                </m:sub>
              </m:sSub>
              <m:sSup>
                <m:sSupPr>
                  <m:ctrlPr>
                    <w:rPr>
                      <w:rFonts w:ascii="Cambria Math" w:hAnsi="Cambria Math"/>
                      <w:i/>
                      <w:sz w:val="24"/>
                    </w:rPr>
                  </m:ctrlPr>
                </m:sSupPr>
                <m:e>
                  <m:r>
                    <w:rPr>
                      <w:rFonts w:ascii="Cambria Math" w:hAnsi="Cambria Math"/>
                    </w:rPr>
                    <m:t>×10</m:t>
                  </m:r>
                </m:e>
                <m:sup>
                  <m:r>
                    <w:rPr>
                      <w:rFonts w:ascii="Cambria Math" w:hAnsi="Cambria Math"/>
                    </w:rPr>
                    <m:t>-7</m:t>
                  </m:r>
                </m:sup>
              </m:sSup>
              <m:r>
                <w:rPr>
                  <w:rFonts w:ascii="Cambria Math" w:hAnsi="Cambria Math"/>
                </w:rPr>
                <m:t>m</m:t>
              </m:r>
            </m:den>
          </m:f>
          <m:r>
            <m:rPr>
              <m:sty m:val="p"/>
            </m:rPr>
            <w:br/>
          </m:r>
        </m:oMath>
        <m:oMath>
          <m:r>
            <m:rPr>
              <m:aln/>
            </m:rPr>
            <w:rPr>
              <w:rFonts w:ascii="Cambria Math" w:hAnsi="Cambria Math"/>
            </w:rPr>
            <m:t>=</m:t>
          </m:r>
          <m:f>
            <m:fPr>
              <m:ctrlPr>
                <w:rPr>
                  <w:rFonts w:ascii="Cambria Math" w:hAnsi="Cambria Math"/>
                  <w:i/>
                  <w:sz w:val="24"/>
                </w:rPr>
              </m:ctrlPr>
            </m:fPr>
            <m:num>
              <m:r>
                <w:rPr>
                  <w:rFonts w:ascii="Cambria Math" w:hAnsi="Cambria Math"/>
                </w:rPr>
                <m:t>119626.5656</m:t>
              </m:r>
            </m:num>
            <m:den>
              <m:r>
                <w:rPr>
                  <w:rFonts w:ascii="Cambria Math" w:hAnsi="Cambria Math"/>
                </w:rPr>
                <m:t>485×</m:t>
              </m:r>
              <m:sSub>
                <m:sSubPr>
                  <m:ctrlPr>
                    <w:rPr>
                      <w:rFonts w:ascii="Cambria Math" w:hAnsi="Cambria Math"/>
                      <w:i/>
                      <w:sz w:val="24"/>
                    </w:rPr>
                  </m:ctrlPr>
                </m:sSubPr>
                <m:e>
                  <m:r>
                    <w:rPr>
                      <w:rFonts w:ascii="Cambria Math" w:hAnsi="Cambria Math"/>
                    </w:rPr>
                    <m:t>x</m:t>
                  </m:r>
                </m:e>
                <m:sub>
                  <m:r>
                    <w:rPr>
                      <w:rFonts w:ascii="Cambria Math" w:hAnsi="Cambria Math"/>
                    </w:rPr>
                    <m:t>no bond</m:t>
                  </m:r>
                </m:sub>
              </m:sSub>
              <m:r>
                <w:rPr>
                  <w:rFonts w:ascii="Cambria Math" w:hAnsi="Cambria Math"/>
                </w:rPr>
                <m:t>+424×</m:t>
              </m:r>
              <m:sSub>
                <m:sSubPr>
                  <m:ctrlPr>
                    <w:rPr>
                      <w:rFonts w:ascii="Cambria Math" w:hAnsi="Cambria Math"/>
                      <w:i/>
                      <w:sz w:val="24"/>
                    </w:rPr>
                  </m:ctrlPr>
                </m:sSubPr>
                <m:e>
                  <m:r>
                    <w:rPr>
                      <w:rFonts w:ascii="Cambria Math" w:hAnsi="Cambria Math"/>
                    </w:rPr>
                    <m:t>x</m:t>
                  </m:r>
                </m:e>
                <m:sub>
                  <m:r>
                    <w:rPr>
                      <w:rFonts w:ascii="Cambria Math" w:hAnsi="Cambria Math"/>
                    </w:rPr>
                    <m:t>with bond</m:t>
                  </m:r>
                </m:sub>
              </m:sSub>
            </m:den>
          </m:f>
          <m:r>
            <w:rPr>
              <w:rFonts w:ascii="Cambria Math" w:hAnsi="Cambria Math"/>
            </w:rPr>
            <m:t>J</m:t>
          </m:r>
          <m:sSup>
            <m:sSupPr>
              <m:ctrlPr>
                <w:rPr>
                  <w:rFonts w:ascii="Cambria Math" w:hAnsi="Cambria Math"/>
                  <w:i/>
                  <w:sz w:val="24"/>
                </w:rPr>
              </m:ctrlPr>
            </m:sSupPr>
            <m:e>
              <m:r>
                <w:rPr>
                  <w:rFonts w:ascii="Cambria Math" w:hAnsi="Cambria Math"/>
                </w:rPr>
                <m:t>mol</m:t>
              </m:r>
            </m:e>
            <m:sup>
              <m:r>
                <w:rPr>
                  <w:rFonts w:ascii="Cambria Math" w:hAnsi="Cambria Math"/>
                </w:rPr>
                <m:t>-1</m:t>
              </m:r>
            </m:sup>
          </m:sSup>
        </m:oMath>
      </m:oMathPara>
    </w:p>
    <w:p w14:paraId="004AE46B" w14:textId="19738668" w:rsidR="00451293" w:rsidRDefault="00BB30CA" w:rsidP="00BB30CA">
      <w:pPr>
        <w:ind w:firstLine="0"/>
      </w:pPr>
      <w:r>
        <w:rPr>
          <w:b/>
        </w:rPr>
        <w:t xml:space="preserve">Note: </w:t>
      </w:r>
      <w:r w:rsidRPr="00BB30CA">
        <w:rPr>
          <w:rFonts w:hint="eastAsia"/>
        </w:rPr>
        <w:t>Δ</w:t>
      </w:r>
      <w:r>
        <w:rPr>
          <w:rFonts w:eastAsia="MS Mincho" w:hint="eastAsia"/>
        </w:rPr>
        <w:t xml:space="preserve">H represents </w:t>
      </w:r>
      <w:r w:rsidR="00451293">
        <w:rPr>
          <w:rFonts w:eastAsia="MS Mincho"/>
        </w:rPr>
        <w:t xml:space="preserve">the </w:t>
      </w:r>
      <w:r>
        <w:rPr>
          <w:rFonts w:eastAsia="MS Mincho" w:hint="eastAsia"/>
        </w:rPr>
        <w:t>change in Enthalp</w:t>
      </w:r>
      <w:r w:rsidR="00451293">
        <w:rPr>
          <w:rFonts w:eastAsia="MS Mincho"/>
        </w:rPr>
        <w:t>y</w:t>
      </w:r>
      <w:r>
        <w:rPr>
          <w:rFonts w:eastAsia="MS Mincho"/>
        </w:rPr>
        <w:t>;</w:t>
      </w:r>
      <w:r>
        <w:t xml:space="preserve"> N</w:t>
      </w:r>
      <w:r>
        <w:rPr>
          <w:vertAlign w:val="subscript"/>
        </w:rPr>
        <w:t>A</w:t>
      </w:r>
      <w:r>
        <w:t xml:space="preserve"> is </w:t>
      </w:r>
      <w:r w:rsidR="00451293">
        <w:t>Avogadro'</w:t>
      </w:r>
      <w:r>
        <w:t xml:space="preserve">s constant; h is </w:t>
      </w:r>
      <w:r w:rsidR="00451293">
        <w:t>Planck'</w:t>
      </w:r>
      <w:r>
        <w:t xml:space="preserve">s constant; c is the speed of light; </w:t>
      </w:r>
      <w:r>
        <w:rPr>
          <w:rFonts w:cstheme="minorHAnsi"/>
        </w:rPr>
        <w:t>λ</w:t>
      </w:r>
      <w:r>
        <w:t xml:space="preserve"> represents wavele</w:t>
      </w:r>
      <w:r w:rsidR="00451293">
        <w:t>ngth</w:t>
      </w:r>
      <w:r>
        <w:t>; x is the molar fraction of 3-aminophthalate*</w:t>
      </w:r>
    </w:p>
    <w:p w14:paraId="7E1CF883" w14:textId="77777777" w:rsidR="00451293" w:rsidRDefault="00451293" w:rsidP="00BB30CA">
      <w:pPr>
        <w:ind w:firstLine="0"/>
      </w:pPr>
    </w:p>
    <w:p w14:paraId="4EDF8265" w14:textId="517E3BA1" w:rsidR="00BB30CA" w:rsidRDefault="00451293" w:rsidP="00451293">
      <w:pPr>
        <w:pStyle w:val="Heading2"/>
      </w:pPr>
      <w:r>
        <w:t>Research Question</w:t>
      </w:r>
    </w:p>
    <w:p w14:paraId="72C26188" w14:textId="77777777" w:rsidR="00451293" w:rsidRPr="00451293" w:rsidRDefault="00451293" w:rsidP="00451293"/>
    <w:p w14:paraId="57657F79" w14:textId="6927AC28" w:rsidR="00451293" w:rsidRDefault="00451293" w:rsidP="00451293">
      <w:r>
        <w:t>What is the optimal amount (g) of potassium hydroxide (KOH) to have relative to the amount (g) of luminol (C</w:t>
      </w:r>
      <w:r>
        <w:rPr>
          <w:vertAlign w:val="subscript"/>
        </w:rPr>
        <w:t>8</w:t>
      </w:r>
      <w:r>
        <w:t>H</w:t>
      </w:r>
      <w:r>
        <w:rPr>
          <w:vertAlign w:val="subscript"/>
        </w:rPr>
        <w:t>7</w:t>
      </w:r>
      <w:r>
        <w:t>N</w:t>
      </w:r>
      <w:r>
        <w:rPr>
          <w:vertAlign w:val="subscript"/>
        </w:rPr>
        <w:t>3</w:t>
      </w:r>
      <w:r>
        <w:t>O</w:t>
      </w:r>
      <w:r>
        <w:rPr>
          <w:vertAlign w:val="subscript"/>
        </w:rPr>
        <w:t>2</w:t>
      </w:r>
      <w:r>
        <w:t>) when excess potassium ferricyanide (K</w:t>
      </w:r>
      <w:r>
        <w:rPr>
          <w:vertAlign w:val="subscript"/>
        </w:rPr>
        <w:t>3</w:t>
      </w:r>
      <w:r>
        <w:t>[Fe(CN)</w:t>
      </w:r>
      <w:r>
        <w:rPr>
          <w:vertAlign w:val="subscript"/>
        </w:rPr>
        <w:t>6</w:t>
      </w:r>
      <w:r>
        <w:t>]) is present in the solution to achieve the maximum change in enthalpy for the occurring chemiluminescent reaction?</w:t>
      </w:r>
    </w:p>
    <w:p w14:paraId="19C8D444" w14:textId="77777777" w:rsidR="00451293" w:rsidRPr="00451293" w:rsidRDefault="00451293" w:rsidP="00451293"/>
    <w:p w14:paraId="35844180" w14:textId="6964F8AF" w:rsidR="00553B6F" w:rsidRDefault="00553B6F" w:rsidP="00553B6F">
      <w:pPr>
        <w:pStyle w:val="Heading2"/>
      </w:pPr>
      <w:r>
        <w:t>Hypothesis</w:t>
      </w:r>
    </w:p>
    <w:p w14:paraId="70B2034F" w14:textId="78001677" w:rsidR="00553B6F" w:rsidRDefault="00553B6F" w:rsidP="002E19CE">
      <w:r>
        <w:t xml:space="preserve">When the solution containing luminol is acidic or neutral, the change in enthalpy will be zero as there are no hydroxide anions to catalyze the reaction. As the amount of hydroxyl ion in the solution increases, the change in enthalpy will increases because there is more hydroxyl ion to assist the reaction. However, as the amount of hydroxyl ion exceeds the amount of hydrogen peroxide, the change in enthalpy will decrease </w:t>
      </w:r>
      <w:r w:rsidR="002E19CE">
        <w:t>logarithmically</w:t>
      </w:r>
      <w:r>
        <w:t xml:space="preserve">. It will start decreasing because water will be formed from the catalyst reaction instead of hydrogen gas, causing more 3-aminophthalate* to bond with water. This makes it so that they release a photon with greater wavelength but less energy. The change in enthalpy decreases </w:t>
      </w:r>
      <w:r w:rsidR="002E19CE">
        <w:t>logarithmically</w:t>
      </w:r>
      <w:r>
        <w:t xml:space="preserve"> because it approaches the change in enthalpy with all the photons being bonded with water. However, it will never reach there as there will always be ones that are bonded with water.</w:t>
      </w:r>
      <w:r>
        <w:br w:type="page"/>
      </w:r>
    </w:p>
    <w:p w14:paraId="1A946B8A" w14:textId="4B0E1167" w:rsidR="00553B6F" w:rsidRDefault="00553B6F" w:rsidP="00553B6F">
      <w:pPr>
        <w:pStyle w:val="Heading1"/>
      </w:pPr>
      <w:r>
        <w:t>Methodology</w:t>
      </w:r>
    </w:p>
    <w:p w14:paraId="4AEE4E65" w14:textId="77777777" w:rsidR="00553B6F" w:rsidRDefault="00553B6F" w:rsidP="00553B6F">
      <w:pPr>
        <w:pStyle w:val="NoSpacing"/>
      </w:pPr>
      <w:r>
        <w:t>Table 1</w:t>
      </w:r>
    </w:p>
    <w:p w14:paraId="33425A8D" w14:textId="4DBE6A73" w:rsidR="00553B6F" w:rsidRPr="00C0601E" w:rsidRDefault="00553B6F" w:rsidP="00553B6F">
      <w:pPr>
        <w:pStyle w:val="Heading2"/>
        <w:rPr>
          <w:rStyle w:val="Emphasis"/>
          <w:i w:val="0"/>
          <w:iCs w:val="0"/>
        </w:rPr>
      </w:pPr>
      <w:r>
        <w:t>Variables</w:t>
      </w:r>
    </w:p>
    <w:tbl>
      <w:tblPr>
        <w:tblStyle w:val="APAReport"/>
        <w:tblW w:w="0" w:type="auto"/>
        <w:tblLook w:val="04A0" w:firstRow="1" w:lastRow="0" w:firstColumn="1" w:lastColumn="0" w:noHBand="0" w:noVBand="1"/>
        <w:tblDescription w:val="Sample table with 5 columns"/>
      </w:tblPr>
      <w:tblGrid>
        <w:gridCol w:w="1560"/>
        <w:gridCol w:w="2126"/>
        <w:gridCol w:w="925"/>
        <w:gridCol w:w="4693"/>
      </w:tblGrid>
      <w:tr w:rsidR="00553B6F" w:rsidRPr="00BF4184" w14:paraId="42B5A7CC" w14:textId="77777777" w:rsidTr="00615D5B">
        <w:trPr>
          <w:cnfStyle w:val="100000000000" w:firstRow="1" w:lastRow="0" w:firstColumn="0" w:lastColumn="0" w:oddVBand="0" w:evenVBand="0" w:oddHBand="0" w:evenHBand="0" w:firstRowFirstColumn="0" w:firstRowLastColumn="0" w:lastRowFirstColumn="0" w:lastRowLastColumn="0"/>
          <w:trHeight w:val="318"/>
        </w:trPr>
        <w:tc>
          <w:tcPr>
            <w:tcW w:w="1560" w:type="dxa"/>
          </w:tcPr>
          <w:p w14:paraId="13988F3E" w14:textId="6471FA48" w:rsidR="00553B6F" w:rsidRPr="00BF4184" w:rsidRDefault="00553B6F" w:rsidP="00553B6F">
            <w:r>
              <w:t>Variable type</w:t>
            </w:r>
          </w:p>
        </w:tc>
        <w:tc>
          <w:tcPr>
            <w:tcW w:w="2126" w:type="dxa"/>
          </w:tcPr>
          <w:p w14:paraId="5EBC03F4" w14:textId="2DB10E0C" w:rsidR="00553B6F" w:rsidRPr="00BF4184" w:rsidRDefault="00553B6F" w:rsidP="00553B6F">
            <w:r>
              <w:t>Variable name</w:t>
            </w:r>
          </w:p>
        </w:tc>
        <w:tc>
          <w:tcPr>
            <w:tcW w:w="925" w:type="dxa"/>
          </w:tcPr>
          <w:p w14:paraId="6DF09DF3" w14:textId="29651209" w:rsidR="00553B6F" w:rsidRPr="00BF4184" w:rsidRDefault="00553B6F" w:rsidP="00553B6F">
            <w:r>
              <w:t>Unit</w:t>
            </w:r>
          </w:p>
        </w:tc>
        <w:tc>
          <w:tcPr>
            <w:tcW w:w="4693" w:type="dxa"/>
          </w:tcPr>
          <w:p w14:paraId="42E86C36" w14:textId="3F65E45D" w:rsidR="00553B6F" w:rsidRPr="00BF4184" w:rsidRDefault="00553B6F" w:rsidP="00553B6F">
            <w:r>
              <w:t>Explanation</w:t>
            </w:r>
          </w:p>
        </w:tc>
      </w:tr>
      <w:tr w:rsidR="00553B6F" w:rsidRPr="00BF4184" w14:paraId="77A0DE20" w14:textId="77777777" w:rsidTr="00615D5B">
        <w:trPr>
          <w:trHeight w:val="336"/>
        </w:trPr>
        <w:tc>
          <w:tcPr>
            <w:tcW w:w="1560" w:type="dxa"/>
          </w:tcPr>
          <w:p w14:paraId="4DF3051D" w14:textId="60364FE6" w:rsidR="00553B6F" w:rsidRPr="00BF4184" w:rsidRDefault="00553B6F" w:rsidP="00553B6F">
            <w:r>
              <w:t>Independent Variable</w:t>
            </w:r>
          </w:p>
        </w:tc>
        <w:tc>
          <w:tcPr>
            <w:tcW w:w="2126" w:type="dxa"/>
          </w:tcPr>
          <w:p w14:paraId="7F1818BA" w14:textId="14AA1559" w:rsidR="00553B6F" w:rsidRPr="00BF4184" w:rsidRDefault="00553B6F" w:rsidP="00553B6F">
            <w:r>
              <w:t>The amount of potassium hydroxide</w:t>
            </w:r>
          </w:p>
        </w:tc>
        <w:tc>
          <w:tcPr>
            <w:tcW w:w="925" w:type="dxa"/>
          </w:tcPr>
          <w:p w14:paraId="5A7986B0" w14:textId="7781F1B1" w:rsidR="00553B6F" w:rsidRPr="00BF4184" w:rsidRDefault="00553B6F" w:rsidP="00553B6F">
            <w:r>
              <w:t>g</w:t>
            </w:r>
          </w:p>
        </w:tc>
        <w:tc>
          <w:tcPr>
            <w:tcW w:w="4693" w:type="dxa"/>
          </w:tcPr>
          <w:p w14:paraId="0330F62B" w14:textId="6A880C6E" w:rsidR="00553B6F" w:rsidRPr="00BF4184" w:rsidRDefault="00553B6F" w:rsidP="00553B6F">
            <w:r>
              <w:t>I have mixed 0, 1, 2, 3, 4, and 5 grams of potassium hydroxide in the solution. I chose these values because the potassium hydroxide come</w:t>
            </w:r>
            <w:r w:rsidR="0014386C">
              <w:t>s</w:t>
            </w:r>
            <w:r>
              <w:t xml:space="preserve"> in pa</w:t>
            </w:r>
            <w:r w:rsidR="0014386C">
              <w:t>l</w:t>
            </w:r>
            <w:r>
              <w:t xml:space="preserve">lets, and testing with small amounts will create </w:t>
            </w:r>
            <w:r w:rsidR="002E19CE">
              <w:t xml:space="preserve">a </w:t>
            </w:r>
            <w:r>
              <w:t>large percentage uncertainty.</w:t>
            </w:r>
          </w:p>
        </w:tc>
      </w:tr>
      <w:tr w:rsidR="00553B6F" w:rsidRPr="00BF4184" w14:paraId="373E148F" w14:textId="77777777" w:rsidTr="00615D5B">
        <w:trPr>
          <w:trHeight w:val="318"/>
        </w:trPr>
        <w:tc>
          <w:tcPr>
            <w:tcW w:w="1560" w:type="dxa"/>
          </w:tcPr>
          <w:p w14:paraId="71767869" w14:textId="2FF52326" w:rsidR="00553B6F" w:rsidRPr="00BF4184" w:rsidRDefault="00553B6F" w:rsidP="00553B6F">
            <w:r>
              <w:t>Dependent Variable</w:t>
            </w:r>
          </w:p>
        </w:tc>
        <w:tc>
          <w:tcPr>
            <w:tcW w:w="2126" w:type="dxa"/>
          </w:tcPr>
          <w:p w14:paraId="68F63C5E" w14:textId="74DE403B" w:rsidR="00553B6F" w:rsidRPr="00BF4184" w:rsidRDefault="00553B6F" w:rsidP="00553B6F">
            <w:r>
              <w:t>The illuminance of the chemical</w:t>
            </w:r>
          </w:p>
        </w:tc>
        <w:tc>
          <w:tcPr>
            <w:tcW w:w="925" w:type="dxa"/>
          </w:tcPr>
          <w:p w14:paraId="4976D576" w14:textId="158274D2" w:rsidR="00553B6F" w:rsidRPr="00BF4184" w:rsidRDefault="00553B6F" w:rsidP="00553B6F">
            <w:r>
              <w:t>lux</w:t>
            </w:r>
          </w:p>
        </w:tc>
        <w:tc>
          <w:tcPr>
            <w:tcW w:w="4693" w:type="dxa"/>
          </w:tcPr>
          <w:p w14:paraId="6EE7FE9C" w14:textId="26C12B39" w:rsidR="00553B6F" w:rsidRPr="00BF4184" w:rsidRDefault="00553B6F" w:rsidP="00553B6F">
            <w:r>
              <w:t>The illuminance is measured with a lux meter that is connected with my phone through Bluetooth. The lux meter is fixed on a mini tripod.</w:t>
            </w:r>
          </w:p>
        </w:tc>
      </w:tr>
      <w:tr w:rsidR="00553B6F" w:rsidRPr="00BF4184" w14:paraId="0E55A902" w14:textId="77777777" w:rsidTr="00615D5B">
        <w:trPr>
          <w:trHeight w:val="336"/>
        </w:trPr>
        <w:tc>
          <w:tcPr>
            <w:tcW w:w="1560" w:type="dxa"/>
          </w:tcPr>
          <w:p w14:paraId="63A77C93" w14:textId="0F55FF88" w:rsidR="00553B6F" w:rsidRPr="00BF4184" w:rsidRDefault="00553B6F" w:rsidP="00553B6F">
            <w:r>
              <w:t>Controlled variable</w:t>
            </w:r>
          </w:p>
        </w:tc>
        <w:tc>
          <w:tcPr>
            <w:tcW w:w="2126" w:type="dxa"/>
          </w:tcPr>
          <w:p w14:paraId="2B63104F" w14:textId="41AB0DBA" w:rsidR="00553B6F" w:rsidRPr="00BF4184" w:rsidRDefault="00553B6F" w:rsidP="00553B6F">
            <w:r>
              <w:t>Temperature</w:t>
            </w:r>
          </w:p>
        </w:tc>
        <w:tc>
          <w:tcPr>
            <w:tcW w:w="925" w:type="dxa"/>
          </w:tcPr>
          <w:p w14:paraId="127578AD" w14:textId="7B0B8480" w:rsidR="00553B6F" w:rsidRPr="00BF4184" w:rsidRDefault="00553B6F" w:rsidP="00553B6F">
            <w:r>
              <w:t xml:space="preserve">23.6 </w:t>
            </w:r>
            <w:r>
              <w:rPr>
                <w:rFonts w:ascii="Arial" w:hAnsi="Arial" w:cs="Arial"/>
                <w:color w:val="222222"/>
                <w:sz w:val="21"/>
                <w:szCs w:val="21"/>
                <w:shd w:val="clear" w:color="auto" w:fill="FFFFFF"/>
              </w:rPr>
              <w:t>°</w:t>
            </w:r>
            <w:r w:rsidRPr="00553B6F">
              <w:rPr>
                <w:rFonts w:cstheme="minorHAnsi"/>
                <w:color w:val="222222"/>
                <w:sz w:val="21"/>
                <w:szCs w:val="21"/>
                <w:shd w:val="clear" w:color="auto" w:fill="FFFFFF"/>
              </w:rPr>
              <w:t>C</w:t>
            </w:r>
          </w:p>
        </w:tc>
        <w:tc>
          <w:tcPr>
            <w:tcW w:w="4693" w:type="dxa"/>
          </w:tcPr>
          <w:p w14:paraId="3FA32D62" w14:textId="6A9533B8" w:rsidR="00553B6F" w:rsidRPr="00BF4184" w:rsidRDefault="00553B6F" w:rsidP="00553B6F">
            <w:r>
              <w:t>The temperature affects the reaction rate of luminol. Higher temperature makes luminol react faster and thus glow brighter. Dissolving potassium hydroxide is also exothermic and produces heat. The temperature is controlled by creating a heat sink to cool the solution down. The heat sink is created by placing the beaker with the solution in another larger beaker filled with water.</w:t>
            </w:r>
          </w:p>
        </w:tc>
      </w:tr>
      <w:tr w:rsidR="00553B6F" w:rsidRPr="00BF4184" w14:paraId="1EC3D6F1" w14:textId="77777777" w:rsidTr="00615D5B">
        <w:trPr>
          <w:trHeight w:val="318"/>
        </w:trPr>
        <w:tc>
          <w:tcPr>
            <w:tcW w:w="1560" w:type="dxa"/>
          </w:tcPr>
          <w:p w14:paraId="07416FB2" w14:textId="1B8C0EFD" w:rsidR="00553B6F" w:rsidRPr="00BF4184" w:rsidRDefault="00553B6F" w:rsidP="00553B6F">
            <w:r>
              <w:t>Controlled variable</w:t>
            </w:r>
          </w:p>
        </w:tc>
        <w:tc>
          <w:tcPr>
            <w:tcW w:w="2126" w:type="dxa"/>
          </w:tcPr>
          <w:p w14:paraId="7466BB74" w14:textId="11F998F5" w:rsidR="00553B6F" w:rsidRPr="00BF4184" w:rsidRDefault="00553B6F" w:rsidP="00553B6F">
            <w:r>
              <w:t>Amount of luminol, hydrogen peroxide, potassium ferricyanide and water</w:t>
            </w:r>
          </w:p>
        </w:tc>
        <w:tc>
          <w:tcPr>
            <w:tcW w:w="925" w:type="dxa"/>
          </w:tcPr>
          <w:p w14:paraId="66DF7766" w14:textId="77777777" w:rsidR="00553B6F" w:rsidRDefault="00553B6F" w:rsidP="00553B6F"/>
          <w:p w14:paraId="540AB2AC" w14:textId="48CE7EEC" w:rsidR="00553B6F" w:rsidRDefault="00553B6F" w:rsidP="00553B6F">
            <w:r>
              <w:t>0.1 g</w:t>
            </w:r>
          </w:p>
          <w:p w14:paraId="35193791" w14:textId="7790FBA2" w:rsidR="00553B6F" w:rsidRDefault="00553B6F" w:rsidP="00553B6F">
            <w:r>
              <w:t>25 ml</w:t>
            </w:r>
          </w:p>
          <w:p w14:paraId="3186A8AB" w14:textId="170782AD" w:rsidR="00553B6F" w:rsidRDefault="00553B6F" w:rsidP="00553B6F">
            <w:r>
              <w:t>1 g</w:t>
            </w:r>
          </w:p>
          <w:p w14:paraId="624F42C7" w14:textId="77777777" w:rsidR="00553B6F" w:rsidRDefault="00553B6F" w:rsidP="00553B6F"/>
          <w:p w14:paraId="24324F66" w14:textId="1131019F" w:rsidR="00553B6F" w:rsidRPr="00BF4184" w:rsidRDefault="00553B6F" w:rsidP="00553B6F">
            <w:r>
              <w:t>50 ml</w:t>
            </w:r>
          </w:p>
        </w:tc>
        <w:tc>
          <w:tcPr>
            <w:tcW w:w="4693" w:type="dxa"/>
          </w:tcPr>
          <w:p w14:paraId="391CB214" w14:textId="60ACBFB8" w:rsidR="00553B6F" w:rsidRPr="00BF4184" w:rsidRDefault="00553B6F" w:rsidP="00553B6F">
            <w:r>
              <w:t>The amount of other chemicals involved in the reaction directly contributes to the brightness of the light emitted. My hypothesis assumes that potassium hydroxide is the limiting reagent. To make sure this is the case, I have used an excess of other materials compared to my research results of other people performing similar reactions with luminol.</w:t>
            </w:r>
          </w:p>
        </w:tc>
      </w:tr>
      <w:tr w:rsidR="00553B6F" w:rsidRPr="00BF4184" w14:paraId="47CE6E3B" w14:textId="77777777" w:rsidTr="00615D5B">
        <w:trPr>
          <w:trHeight w:val="318"/>
        </w:trPr>
        <w:tc>
          <w:tcPr>
            <w:tcW w:w="1560" w:type="dxa"/>
          </w:tcPr>
          <w:p w14:paraId="5A199026" w14:textId="1A7604B3" w:rsidR="00553B6F" w:rsidRPr="00BF4184" w:rsidRDefault="00553B6F" w:rsidP="00553B6F">
            <w:r>
              <w:t>Controlled variable</w:t>
            </w:r>
          </w:p>
        </w:tc>
        <w:tc>
          <w:tcPr>
            <w:tcW w:w="2126" w:type="dxa"/>
          </w:tcPr>
          <w:p w14:paraId="21BBEF47" w14:textId="3BC0DC71" w:rsidR="00553B6F" w:rsidRPr="00BF4184" w:rsidRDefault="00553B6F" w:rsidP="00553B6F">
            <w:r>
              <w:t>Mixing time of solution</w:t>
            </w:r>
          </w:p>
        </w:tc>
        <w:tc>
          <w:tcPr>
            <w:tcW w:w="925" w:type="dxa"/>
          </w:tcPr>
          <w:p w14:paraId="41D738BB" w14:textId="09285AA1" w:rsidR="00553B6F" w:rsidRPr="00BF4184" w:rsidRDefault="00553B6F" w:rsidP="00553B6F">
            <w:r>
              <w:t>3.5 s</w:t>
            </w:r>
          </w:p>
        </w:tc>
        <w:tc>
          <w:tcPr>
            <w:tcW w:w="4693" w:type="dxa"/>
          </w:tcPr>
          <w:p w14:paraId="78A831C6" w14:textId="4D71AA95" w:rsidR="00553B6F" w:rsidRPr="00BF4184" w:rsidRDefault="00553B6F" w:rsidP="00553B6F">
            <w:r>
              <w:t>The luminol chemiluminescent reaction happens very quickly. To reduce uncertainty, I mix the two liquids through a rubber tubing to extend their reaction time. The rubber tubing limits the speed of adding the two chemicals, and the reaction time was measured to be 3.5 seconds</w:t>
            </w:r>
          </w:p>
        </w:tc>
      </w:tr>
      <w:tr w:rsidR="00553B6F" w:rsidRPr="00BF4184" w14:paraId="75DC9894" w14:textId="77777777" w:rsidTr="00615D5B">
        <w:trPr>
          <w:trHeight w:val="336"/>
        </w:trPr>
        <w:tc>
          <w:tcPr>
            <w:tcW w:w="1560" w:type="dxa"/>
          </w:tcPr>
          <w:p w14:paraId="5567B1FD" w14:textId="3114F0D8" w:rsidR="00553B6F" w:rsidRPr="00BF4184" w:rsidRDefault="00553B6F" w:rsidP="00553B6F">
            <w:r>
              <w:t>Controlled variable</w:t>
            </w:r>
          </w:p>
        </w:tc>
        <w:tc>
          <w:tcPr>
            <w:tcW w:w="2126" w:type="dxa"/>
          </w:tcPr>
          <w:p w14:paraId="0624079D" w14:textId="6E36EC5C" w:rsidR="00553B6F" w:rsidRPr="00BF4184" w:rsidRDefault="00553B6F" w:rsidP="00553B6F">
            <w:r>
              <w:t>Background brightness</w:t>
            </w:r>
          </w:p>
        </w:tc>
        <w:tc>
          <w:tcPr>
            <w:tcW w:w="925" w:type="dxa"/>
          </w:tcPr>
          <w:p w14:paraId="2F44B733" w14:textId="3BB25AAF" w:rsidR="00553B6F" w:rsidRPr="00BF4184" w:rsidRDefault="00553B6F" w:rsidP="00553B6F">
            <w:r>
              <w:t>0 lux</w:t>
            </w:r>
          </w:p>
        </w:tc>
        <w:tc>
          <w:tcPr>
            <w:tcW w:w="4693" w:type="dxa"/>
          </w:tcPr>
          <w:p w14:paraId="7A34FCF6" w14:textId="63E0EFD3" w:rsidR="00553B6F" w:rsidRPr="00BF4184" w:rsidRDefault="00553B6F" w:rsidP="00553B6F">
            <w:r>
              <w:t>By having the background brightness low, I can turn the sensitivity up on my lux meter for more accurate measurements. To ensure that the reaction happens in a dark environment, I used a box to block the surrounding light with only the rubber tubing passing the chemicals inside to mix.</w:t>
            </w:r>
          </w:p>
        </w:tc>
      </w:tr>
      <w:tr w:rsidR="00553B6F" w:rsidRPr="00BF4184" w14:paraId="2AE76584" w14:textId="77777777" w:rsidTr="00615D5B">
        <w:trPr>
          <w:trHeight w:val="336"/>
        </w:trPr>
        <w:tc>
          <w:tcPr>
            <w:tcW w:w="1560" w:type="dxa"/>
          </w:tcPr>
          <w:p w14:paraId="35E2B414" w14:textId="7BE34F42" w:rsidR="00553B6F" w:rsidRDefault="00553B6F" w:rsidP="00553B6F">
            <w:r>
              <w:t>Controlled variable</w:t>
            </w:r>
          </w:p>
        </w:tc>
        <w:tc>
          <w:tcPr>
            <w:tcW w:w="2126" w:type="dxa"/>
          </w:tcPr>
          <w:p w14:paraId="55233756" w14:textId="61BD551C" w:rsidR="00553B6F" w:rsidRDefault="00553B6F" w:rsidP="00553B6F">
            <w:r>
              <w:t>Distance between reaction and measurement device</w:t>
            </w:r>
          </w:p>
        </w:tc>
        <w:tc>
          <w:tcPr>
            <w:tcW w:w="925" w:type="dxa"/>
          </w:tcPr>
          <w:p w14:paraId="430EB070" w14:textId="66ABCE8B" w:rsidR="00553B6F" w:rsidRDefault="00553B6F" w:rsidP="00553B6F">
            <w:r>
              <w:t>3 cm</w:t>
            </w:r>
          </w:p>
        </w:tc>
        <w:tc>
          <w:tcPr>
            <w:tcW w:w="4693" w:type="dxa"/>
          </w:tcPr>
          <w:p w14:paraId="25939C7E" w14:textId="7CC63566" w:rsidR="00553B6F" w:rsidRDefault="00553B6F" w:rsidP="00553B6F">
            <w:r>
              <w:t>The distance between the luminescent source and my lux meter plays a role in the calculations for determining the change in enthalpy from the illuminance of the chemical. Since the lux meter is set on a tripod, I placed the tripod 3 cm from the beaker containing the chemicals. Having this distance set at constant helps make my calculations later easier.</w:t>
            </w:r>
          </w:p>
        </w:tc>
      </w:tr>
    </w:tbl>
    <w:p w14:paraId="2A1DF609" w14:textId="15CC6BCB" w:rsidR="002E19CE" w:rsidRDefault="002E19CE" w:rsidP="00553B6F">
      <w:pPr>
        <w:pStyle w:val="Heading2"/>
      </w:pPr>
    </w:p>
    <w:p w14:paraId="5E8D08B3" w14:textId="5C765224" w:rsidR="00553B6F" w:rsidRDefault="00095911" w:rsidP="00553B6F">
      <w:pPr>
        <w:pStyle w:val="Heading2"/>
      </w:pPr>
      <w:r>
        <w:rPr>
          <w:noProof/>
          <w:lang w:val="en-CA" w:eastAsia="zh-CN"/>
        </w:rPr>
        <mc:AlternateContent>
          <mc:Choice Requires="wps">
            <w:drawing>
              <wp:anchor distT="0" distB="0" distL="114300" distR="114300" simplePos="0" relativeHeight="251703296" behindDoc="0" locked="0" layoutInCell="1" allowOverlap="1" wp14:anchorId="01FF2747" wp14:editId="00C05F06">
                <wp:simplePos x="0" y="0"/>
                <wp:positionH relativeFrom="column">
                  <wp:posOffset>2600325</wp:posOffset>
                </wp:positionH>
                <wp:positionV relativeFrom="paragraph">
                  <wp:posOffset>115570</wp:posOffset>
                </wp:positionV>
                <wp:extent cx="3248025" cy="1628775"/>
                <wp:effectExtent l="0" t="0" r="0" b="0"/>
                <wp:wrapNone/>
                <wp:docPr id="5" name="Text Box 5"/>
                <wp:cNvGraphicFramePr/>
                <a:graphic xmlns:a="http://schemas.openxmlformats.org/drawingml/2006/main">
                  <a:graphicData uri="http://schemas.microsoft.com/office/word/2010/wordprocessingShape">
                    <wps:wsp>
                      <wps:cNvSpPr txBox="1"/>
                      <wps:spPr>
                        <a:xfrm>
                          <a:off x="0" y="0"/>
                          <a:ext cx="3248025" cy="1628775"/>
                        </a:xfrm>
                        <a:prstGeom prst="rect">
                          <a:avLst/>
                        </a:prstGeom>
                        <a:noFill/>
                        <a:ln w="6350">
                          <a:noFill/>
                        </a:ln>
                      </wps:spPr>
                      <wps:txbx>
                        <w:txbxContent>
                          <w:p w14:paraId="0C6A7E58" w14:textId="77777777" w:rsidR="00E247F3" w:rsidRDefault="00E247F3" w:rsidP="00095911">
                            <w:pPr>
                              <w:pStyle w:val="ListParagraph"/>
                              <w:numPr>
                                <w:ilvl w:val="0"/>
                                <w:numId w:val="17"/>
                              </w:numPr>
                            </w:pPr>
                            <w:r>
                              <w:t>rubber tubing – 40cm</w:t>
                            </w:r>
                          </w:p>
                          <w:p w14:paraId="6C7DB5F5" w14:textId="77777777" w:rsidR="00E247F3" w:rsidRDefault="00E247F3" w:rsidP="00095911">
                            <w:pPr>
                              <w:pStyle w:val="ListParagraph"/>
                              <w:numPr>
                                <w:ilvl w:val="0"/>
                                <w:numId w:val="17"/>
                              </w:numPr>
                            </w:pPr>
                            <w:r>
                              <w:t>funnel - 1</w:t>
                            </w:r>
                          </w:p>
                          <w:p w14:paraId="2DBA567D" w14:textId="77777777" w:rsidR="00E247F3" w:rsidRDefault="00E247F3" w:rsidP="00095911">
                            <w:pPr>
                              <w:pStyle w:val="ListParagraph"/>
                              <w:numPr>
                                <w:ilvl w:val="0"/>
                                <w:numId w:val="17"/>
                              </w:numPr>
                            </w:pPr>
                            <w:r>
                              <w:t>ring clamp - 1</w:t>
                            </w:r>
                          </w:p>
                          <w:p w14:paraId="6094D532" w14:textId="77777777" w:rsidR="00E247F3" w:rsidRDefault="00E247F3" w:rsidP="00095911">
                            <w:pPr>
                              <w:pStyle w:val="ListParagraph"/>
                              <w:numPr>
                                <w:ilvl w:val="0"/>
                                <w:numId w:val="17"/>
                              </w:numPr>
                            </w:pPr>
                            <w:r>
                              <w:t>retort stand - 1</w:t>
                            </w:r>
                          </w:p>
                          <w:p w14:paraId="48C3CC8F" w14:textId="77777777" w:rsidR="00E247F3" w:rsidRDefault="00E247F3" w:rsidP="00095911">
                            <w:pPr>
                              <w:pStyle w:val="ListParagraph"/>
                              <w:numPr>
                                <w:ilvl w:val="0"/>
                                <w:numId w:val="17"/>
                              </w:numPr>
                            </w:pPr>
                            <w:r>
                              <w:t>box - 1</w:t>
                            </w:r>
                          </w:p>
                          <w:p w14:paraId="1A8B6B49" w14:textId="77777777" w:rsidR="00E247F3" w:rsidRDefault="00E247F3" w:rsidP="00095911">
                            <w:pPr>
                              <w:pStyle w:val="ListParagraph"/>
                              <w:numPr>
                                <w:ilvl w:val="0"/>
                                <w:numId w:val="17"/>
                              </w:numPr>
                            </w:pPr>
                            <w:r>
                              <w:t>stirring rod - 1</w:t>
                            </w:r>
                          </w:p>
                          <w:p w14:paraId="719F811F" w14:textId="77777777" w:rsidR="00E247F3" w:rsidRDefault="00E247F3" w:rsidP="00095911">
                            <w:pPr>
                              <w:pStyle w:val="ListParagraph"/>
                              <w:numPr>
                                <w:ilvl w:val="0"/>
                                <w:numId w:val="17"/>
                              </w:numPr>
                            </w:pPr>
                            <w:r>
                              <w:t>weighing paper – 3</w:t>
                            </w:r>
                          </w:p>
                          <w:p w14:paraId="0F29658C" w14:textId="0D90BC6C" w:rsidR="00E247F3" w:rsidRDefault="00E247F3" w:rsidP="00095911">
                            <w:pPr>
                              <w:pStyle w:val="ListParagraph"/>
                              <w:numPr>
                                <w:ilvl w:val="0"/>
                                <w:numId w:val="17"/>
                              </w:numPr>
                            </w:pPr>
                            <w:r>
                              <w:t xml:space="preserve">lux </w:t>
                            </w:r>
                            <w:proofErr w:type="gramStart"/>
                            <w:r>
                              <w:t>meter  –</w:t>
                            </w:r>
                            <w:proofErr w:type="gramEnd"/>
                            <w:r>
                              <w:t xml:space="preserve"> 1 (</w:t>
                            </w:r>
                            <w:r>
                              <w:rPr>
                                <w:rFonts w:cstheme="minorHAnsi"/>
                              </w:rPr>
                              <w:t>±</w:t>
                            </w:r>
                            <w:r>
                              <w:t xml:space="preserve"> 0.1 lx)</w:t>
                            </w:r>
                          </w:p>
                          <w:p w14:paraId="717D156F" w14:textId="77777777" w:rsidR="00E247F3" w:rsidRDefault="00E247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FF2747" id="Text Box 5" o:spid="_x0000_s1042" type="#_x0000_t202" style="position:absolute;margin-left:204.75pt;margin-top:9.1pt;width:255.75pt;height:128.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" filled="f" stroked="f" strokeweight=".5pt">
                <v:textbox>
                  <w:txbxContent>
                    <w:p w14:paraId="0C6A7E58" w14:textId="77777777" w:rsidR="00E247F3" w:rsidRDefault="00E247F3" w:rsidP="00095911">
                      <w:pPr>
                        <w:pStyle w:val="ListParagraph"/>
                        <w:numPr>
                          <w:ilvl w:val="0"/>
                          <w:numId w:val="17"/>
                        </w:numPr>
                      </w:pPr>
                      <w:r>
                        <w:t>rubber tubing – 40cm</w:t>
                      </w:r>
                    </w:p>
                    <w:p w14:paraId="6C7DB5F5" w14:textId="77777777" w:rsidR="00E247F3" w:rsidRDefault="00E247F3" w:rsidP="00095911">
                      <w:pPr>
                        <w:pStyle w:val="ListParagraph"/>
                        <w:numPr>
                          <w:ilvl w:val="0"/>
                          <w:numId w:val="17"/>
                        </w:numPr>
                      </w:pPr>
                      <w:r>
                        <w:t>funnel - 1</w:t>
                      </w:r>
                    </w:p>
                    <w:p w14:paraId="2DBA567D" w14:textId="77777777" w:rsidR="00E247F3" w:rsidRDefault="00E247F3" w:rsidP="00095911">
                      <w:pPr>
                        <w:pStyle w:val="ListParagraph"/>
                        <w:numPr>
                          <w:ilvl w:val="0"/>
                          <w:numId w:val="17"/>
                        </w:numPr>
                      </w:pPr>
                      <w:r>
                        <w:t>ring clamp - 1</w:t>
                      </w:r>
                    </w:p>
                    <w:p w14:paraId="6094D532" w14:textId="77777777" w:rsidR="00E247F3" w:rsidRDefault="00E247F3" w:rsidP="00095911">
                      <w:pPr>
                        <w:pStyle w:val="ListParagraph"/>
                        <w:numPr>
                          <w:ilvl w:val="0"/>
                          <w:numId w:val="17"/>
                        </w:numPr>
                      </w:pPr>
                      <w:r>
                        <w:t>retort stand - 1</w:t>
                      </w:r>
                    </w:p>
                    <w:p w14:paraId="48C3CC8F" w14:textId="77777777" w:rsidR="00E247F3" w:rsidRDefault="00E247F3" w:rsidP="00095911">
                      <w:pPr>
                        <w:pStyle w:val="ListParagraph"/>
                        <w:numPr>
                          <w:ilvl w:val="0"/>
                          <w:numId w:val="17"/>
                        </w:numPr>
                      </w:pPr>
                      <w:r>
                        <w:t>box - 1</w:t>
                      </w:r>
                    </w:p>
                    <w:p w14:paraId="1A8B6B49" w14:textId="77777777" w:rsidR="00E247F3" w:rsidRDefault="00E247F3" w:rsidP="00095911">
                      <w:pPr>
                        <w:pStyle w:val="ListParagraph"/>
                        <w:numPr>
                          <w:ilvl w:val="0"/>
                          <w:numId w:val="17"/>
                        </w:numPr>
                      </w:pPr>
                      <w:r>
                        <w:t>stirring rod - 1</w:t>
                      </w:r>
                    </w:p>
                    <w:p w14:paraId="719F811F" w14:textId="77777777" w:rsidR="00E247F3" w:rsidRDefault="00E247F3" w:rsidP="00095911">
                      <w:pPr>
                        <w:pStyle w:val="ListParagraph"/>
                        <w:numPr>
                          <w:ilvl w:val="0"/>
                          <w:numId w:val="17"/>
                        </w:numPr>
                      </w:pPr>
                      <w:r>
                        <w:t>weighing paper – 3</w:t>
                      </w:r>
                    </w:p>
                    <w:p w14:paraId="0F29658C" w14:textId="0D90BC6C" w:rsidR="00E247F3" w:rsidRDefault="00E247F3" w:rsidP="00095911">
                      <w:pPr>
                        <w:pStyle w:val="ListParagraph"/>
                        <w:numPr>
                          <w:ilvl w:val="0"/>
                          <w:numId w:val="17"/>
                        </w:numPr>
                      </w:pPr>
                      <w:r>
                        <w:t xml:space="preserve">lux </w:t>
                      </w:r>
                      <w:proofErr w:type="gramStart"/>
                      <w:r>
                        <w:t>meter  –</w:t>
                      </w:r>
                      <w:proofErr w:type="gramEnd"/>
                      <w:r>
                        <w:t xml:space="preserve"> 1 (</w:t>
                      </w:r>
                      <w:r>
                        <w:rPr>
                          <w:rFonts w:cstheme="minorHAnsi"/>
                        </w:rPr>
                        <w:t>±</w:t>
                      </w:r>
                      <w:r>
                        <w:t xml:space="preserve"> 0.1 lx)</w:t>
                      </w:r>
                    </w:p>
                    <w:p w14:paraId="717D156F" w14:textId="77777777" w:rsidR="00E247F3" w:rsidRDefault="00E247F3"/>
                  </w:txbxContent>
                </v:textbox>
              </v:shape>
            </w:pict>
          </mc:Fallback>
        </mc:AlternateContent>
      </w:r>
      <w:r w:rsidR="00553B6F">
        <w:t>Materials</w:t>
      </w:r>
    </w:p>
    <w:p w14:paraId="6416DCA0" w14:textId="11AB421C" w:rsidR="00553B6F" w:rsidRDefault="007A34AB" w:rsidP="00553B6F">
      <w:pPr>
        <w:pStyle w:val="ListParagraph"/>
        <w:numPr>
          <w:ilvl w:val="0"/>
          <w:numId w:val="17"/>
        </w:numPr>
      </w:pPr>
      <w:r>
        <w:t>l</w:t>
      </w:r>
      <w:r w:rsidR="00553B6F">
        <w:t>uminol – 2</w:t>
      </w:r>
      <w:r w:rsidR="0014386C">
        <w:t>.5</w:t>
      </w:r>
      <w:r w:rsidR="00553B6F">
        <w:t>g</w:t>
      </w:r>
    </w:p>
    <w:p w14:paraId="014CCF8F" w14:textId="4C47E064" w:rsidR="00553B6F" w:rsidRDefault="00553B6F" w:rsidP="00553B6F">
      <w:pPr>
        <w:pStyle w:val="ListParagraph"/>
        <w:numPr>
          <w:ilvl w:val="0"/>
          <w:numId w:val="17"/>
        </w:numPr>
      </w:pPr>
      <w:r>
        <w:t xml:space="preserve">potassium hydroxide – </w:t>
      </w:r>
      <w:r w:rsidR="0014386C">
        <w:t>60</w:t>
      </w:r>
      <w:r>
        <w:t>g</w:t>
      </w:r>
    </w:p>
    <w:p w14:paraId="26CA3C16" w14:textId="78943B05" w:rsidR="00553B6F" w:rsidRDefault="00553B6F" w:rsidP="00553B6F">
      <w:pPr>
        <w:pStyle w:val="ListParagraph"/>
        <w:numPr>
          <w:ilvl w:val="0"/>
          <w:numId w:val="17"/>
        </w:numPr>
      </w:pPr>
      <w:r>
        <w:t>distilled water – 1</w:t>
      </w:r>
      <w:r w:rsidR="0014386C">
        <w:t>.25</w:t>
      </w:r>
      <w:r w:rsidR="00451293">
        <w:t>dm</w:t>
      </w:r>
      <w:r w:rsidR="00451293">
        <w:rPr>
          <w:vertAlign w:val="superscript"/>
        </w:rPr>
        <w:t>3</w:t>
      </w:r>
    </w:p>
    <w:p w14:paraId="664442A8" w14:textId="4EFAE4BE" w:rsidR="00553B6F" w:rsidRDefault="007A34AB" w:rsidP="00553B6F">
      <w:pPr>
        <w:pStyle w:val="ListParagraph"/>
        <w:numPr>
          <w:ilvl w:val="0"/>
          <w:numId w:val="17"/>
        </w:numPr>
        <w:jc w:val="both"/>
      </w:pPr>
      <w:r>
        <w:t xml:space="preserve">3% </w:t>
      </w:r>
      <w:r w:rsidR="00553B6F">
        <w:t xml:space="preserve">hydrogen peroxide – </w:t>
      </w:r>
      <w:r w:rsidR="0014386C">
        <w:t>625</w:t>
      </w:r>
      <w:r w:rsidR="00451293">
        <w:t>cm</w:t>
      </w:r>
      <w:r w:rsidR="00451293">
        <w:rPr>
          <w:vertAlign w:val="superscript"/>
        </w:rPr>
        <w:t>3</w:t>
      </w:r>
    </w:p>
    <w:p w14:paraId="09B7D2A0" w14:textId="7DBDE245" w:rsidR="00553B6F" w:rsidRDefault="00553B6F" w:rsidP="00553B6F">
      <w:pPr>
        <w:pStyle w:val="ListParagraph"/>
        <w:numPr>
          <w:ilvl w:val="0"/>
          <w:numId w:val="17"/>
        </w:numPr>
      </w:pPr>
      <w:r>
        <w:t xml:space="preserve">potassium ferricyanide – </w:t>
      </w:r>
      <w:r w:rsidR="0014386C">
        <w:t>25</w:t>
      </w:r>
      <w:r>
        <w:t>g</w:t>
      </w:r>
    </w:p>
    <w:p w14:paraId="5E9B9B7C" w14:textId="0956441B" w:rsidR="00553B6F" w:rsidRDefault="00553B6F" w:rsidP="00553B6F">
      <w:pPr>
        <w:pStyle w:val="ListParagraph"/>
        <w:numPr>
          <w:ilvl w:val="0"/>
          <w:numId w:val="17"/>
        </w:numPr>
      </w:pPr>
      <w:r>
        <w:t xml:space="preserve">electronic scale </w:t>
      </w:r>
      <w:r w:rsidR="003D74A1">
        <w:t>–</w:t>
      </w:r>
      <w:r>
        <w:t xml:space="preserve"> 1</w:t>
      </w:r>
      <w:r w:rsidR="003D74A1">
        <w:t xml:space="preserve"> (</w:t>
      </w:r>
      <w:r w:rsidR="003D74A1">
        <w:rPr>
          <w:rFonts w:cstheme="minorHAnsi"/>
        </w:rPr>
        <w:t>±</w:t>
      </w:r>
      <w:r w:rsidR="003D74A1">
        <w:t xml:space="preserve"> 0.1 g)</w:t>
      </w:r>
    </w:p>
    <w:p w14:paraId="496DEBD2" w14:textId="6485F57D" w:rsidR="00553B6F" w:rsidRDefault="00451293" w:rsidP="00553B6F">
      <w:pPr>
        <w:pStyle w:val="ListParagraph"/>
        <w:numPr>
          <w:ilvl w:val="0"/>
          <w:numId w:val="17"/>
        </w:numPr>
      </w:pPr>
      <w:r>
        <w:t>graduated cylinder (100</w:t>
      </w:r>
      <w:r w:rsidRPr="00451293">
        <w:t xml:space="preserve"> </w:t>
      </w:r>
      <w:r>
        <w:t>cm</w:t>
      </w:r>
      <w:r>
        <w:rPr>
          <w:vertAlign w:val="superscript"/>
        </w:rPr>
        <w:t>3</w:t>
      </w:r>
      <w:r w:rsidR="00553B6F">
        <w:t xml:space="preserve">) </w:t>
      </w:r>
      <w:r w:rsidR="003D74A1">
        <w:t>–</w:t>
      </w:r>
      <w:r w:rsidR="00553B6F">
        <w:t xml:space="preserve"> </w:t>
      </w:r>
      <w:r w:rsidR="0014386C">
        <w:t>2</w:t>
      </w:r>
      <w:r w:rsidR="003D74A1">
        <w:t xml:space="preserve"> (</w:t>
      </w:r>
      <w:r w:rsidR="003D74A1">
        <w:rPr>
          <w:rFonts w:cstheme="minorHAnsi"/>
        </w:rPr>
        <w:t>±</w:t>
      </w:r>
      <w:r>
        <w:t xml:space="preserve"> 1 cm</w:t>
      </w:r>
      <w:r>
        <w:rPr>
          <w:vertAlign w:val="superscript"/>
        </w:rPr>
        <w:t>3</w:t>
      </w:r>
      <w:r w:rsidR="003D74A1">
        <w:t>)</w:t>
      </w:r>
    </w:p>
    <w:p w14:paraId="2957C100" w14:textId="1CC3C947" w:rsidR="00553B6F" w:rsidRDefault="00451293" w:rsidP="00553B6F">
      <w:pPr>
        <w:pStyle w:val="ListParagraph"/>
        <w:numPr>
          <w:ilvl w:val="0"/>
          <w:numId w:val="17"/>
        </w:numPr>
      </w:pPr>
      <w:r>
        <w:t>beaker (250</w:t>
      </w:r>
      <w:r w:rsidRPr="00451293">
        <w:t xml:space="preserve"> </w:t>
      </w:r>
      <w:r>
        <w:t>cm</w:t>
      </w:r>
      <w:r>
        <w:rPr>
          <w:vertAlign w:val="superscript"/>
        </w:rPr>
        <w:t>3</w:t>
      </w:r>
      <w:r w:rsidR="00553B6F">
        <w:t>) - 2</w:t>
      </w:r>
    </w:p>
    <w:p w14:paraId="5E3C99DA" w14:textId="384C034F" w:rsidR="00553B6F" w:rsidRDefault="00451293" w:rsidP="00553B6F">
      <w:pPr>
        <w:pStyle w:val="ListParagraph"/>
        <w:numPr>
          <w:ilvl w:val="0"/>
          <w:numId w:val="17"/>
        </w:numPr>
      </w:pPr>
      <w:r>
        <w:t>beaker (500</w:t>
      </w:r>
      <w:r w:rsidRPr="00451293">
        <w:t xml:space="preserve"> </w:t>
      </w:r>
      <w:r>
        <w:t>cm</w:t>
      </w:r>
      <w:r>
        <w:rPr>
          <w:vertAlign w:val="superscript"/>
        </w:rPr>
        <w:t>3</w:t>
      </w:r>
      <w:r w:rsidR="00553B6F">
        <w:t xml:space="preserve">) </w:t>
      </w:r>
      <w:r w:rsidR="003D74A1">
        <w:t>–</w:t>
      </w:r>
      <w:r w:rsidR="00553B6F">
        <w:t xml:space="preserve"> 1</w:t>
      </w:r>
    </w:p>
    <w:p w14:paraId="1EC5DDB1" w14:textId="23568425" w:rsidR="0014386C" w:rsidRDefault="0014386C" w:rsidP="0014386C">
      <w:pPr>
        <w:pStyle w:val="Heading2"/>
      </w:pPr>
      <w:r>
        <w:t>Safety Precautions</w:t>
      </w:r>
    </w:p>
    <w:p w14:paraId="18D39696" w14:textId="6778D51D" w:rsidR="0014386C" w:rsidRDefault="0014386C" w:rsidP="001F3BFD">
      <w:r>
        <w:t>The potassium hydroxide is a strong base, and is very corrosive after dissolved in water. This lab works with very alkaline solutions (pH 12), thus it is important to put on gloves and goggles to prevent damage to the skin. If the alkaline chemical is spilled, use alkaline neutralizer from the special spill kit to clean up.</w:t>
      </w:r>
    </w:p>
    <w:p w14:paraId="2B68BD2F" w14:textId="4ABD59FB" w:rsidR="0014386C" w:rsidRDefault="0014386C" w:rsidP="001F3BFD">
      <w:r>
        <w:t>Initially planned to test how luminol will react in an acidic environment adding using sulfuric acid in the solution. However, after doing research, I realized that hydrogen peroxide will react with sulfuric acid to form a very dangerous solution that is called the “piranha solution”.</w:t>
      </w:r>
      <w:sdt>
        <w:sdtPr>
          <w:id w:val="1818918653"/>
          <w:citation/>
        </w:sdtPr>
        <w:sdtEndPr/>
        <w:sdtContent>
          <w:r>
            <w:fldChar w:fldCharType="begin"/>
          </w:r>
          <w:r>
            <w:instrText xml:space="preserve"> CITATION Uni10 \l 1033 </w:instrText>
          </w:r>
          <w:r>
            <w:fldChar w:fldCharType="separate"/>
          </w:r>
          <w:r w:rsidR="006F272D">
            <w:rPr>
              <w:noProof/>
            </w:rPr>
            <w:t xml:space="preserve"> (University of Pennsylvania, 2010)</w:t>
          </w:r>
          <w:r>
            <w:fldChar w:fldCharType="end"/>
          </w:r>
        </w:sdtContent>
      </w:sdt>
      <w:r>
        <w:t xml:space="preserve"> I have since abandoned the idea of testing in an acidic environment and I will only be using </w:t>
      </w:r>
      <w:r w:rsidR="00451293">
        <w:t xml:space="preserve">an </w:t>
      </w:r>
      <w:r>
        <w:t>alkaline solution for safety</w:t>
      </w:r>
    </w:p>
    <w:p w14:paraId="29C787E7" w14:textId="3678D65A" w:rsidR="0014386C" w:rsidRDefault="008D5000" w:rsidP="001F3BFD">
      <w:r>
        <w:rPr>
          <w:noProof/>
          <w:lang w:val="en-CA" w:eastAsia="zh-CN"/>
        </w:rPr>
        <mc:AlternateContent>
          <mc:Choice Requires="wpg">
            <w:drawing>
              <wp:anchor distT="0" distB="0" distL="114300" distR="114300" simplePos="0" relativeHeight="251709440" behindDoc="1" locked="0" layoutInCell="1" allowOverlap="1" wp14:anchorId="3F82A1B3" wp14:editId="12C12768">
                <wp:simplePos x="0" y="0"/>
                <wp:positionH relativeFrom="column">
                  <wp:posOffset>2681605</wp:posOffset>
                </wp:positionH>
                <wp:positionV relativeFrom="paragraph">
                  <wp:posOffset>455930</wp:posOffset>
                </wp:positionV>
                <wp:extent cx="3219450" cy="4286250"/>
                <wp:effectExtent l="0" t="0" r="0" b="0"/>
                <wp:wrapTight wrapText="bothSides">
                  <wp:wrapPolygon edited="0">
                    <wp:start x="13420" y="0"/>
                    <wp:lineTo x="383" y="1152"/>
                    <wp:lineTo x="0" y="19872"/>
                    <wp:lineTo x="0" y="21504"/>
                    <wp:lineTo x="21472" y="21504"/>
                    <wp:lineTo x="21472" y="19872"/>
                    <wp:lineTo x="20705" y="18432"/>
                    <wp:lineTo x="20705" y="0"/>
                    <wp:lineTo x="13420" y="0"/>
                  </wp:wrapPolygon>
                </wp:wrapTight>
                <wp:docPr id="11" name="Group 11"/>
                <wp:cNvGraphicFramePr/>
                <a:graphic xmlns:a="http://schemas.openxmlformats.org/drawingml/2006/main">
                  <a:graphicData uri="http://schemas.microsoft.com/office/word/2010/wordprocessingGroup">
                    <wpg:wgp>
                      <wpg:cNvGrpSpPr/>
                      <wpg:grpSpPr>
                        <a:xfrm>
                          <a:off x="0" y="0"/>
                          <a:ext cx="3219450" cy="4286250"/>
                          <a:chOff x="0" y="0"/>
                          <a:chExt cx="3219450" cy="4286250"/>
                        </a:xfrm>
                      </wpg:grpSpPr>
                      <wpg:grpSp>
                        <wpg:cNvPr id="804" name="Group 804"/>
                        <wpg:cNvGrpSpPr/>
                        <wpg:grpSpPr>
                          <a:xfrm>
                            <a:off x="0" y="0"/>
                            <a:ext cx="3219450" cy="4286250"/>
                            <a:chOff x="-85725" y="0"/>
                            <a:chExt cx="3219450" cy="4267200"/>
                          </a:xfrm>
                        </wpg:grpSpPr>
                        <wpg:grpSp>
                          <wpg:cNvPr id="803" name="Group 803"/>
                          <wpg:cNvGrpSpPr/>
                          <wpg:grpSpPr>
                            <a:xfrm>
                              <a:off x="0" y="0"/>
                              <a:ext cx="2981325" cy="3924300"/>
                              <a:chOff x="0" y="0"/>
                              <a:chExt cx="2981325" cy="3924300"/>
                            </a:xfrm>
                          </wpg:grpSpPr>
                          <pic:pic xmlns:pic="http://schemas.openxmlformats.org/drawingml/2006/picture">
                            <pic:nvPicPr>
                              <pic:cNvPr id="795" name="Picture 795" descr="E:\documents\2018-2019\chem\IA\chem_apparatus.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238125"/>
                                <a:ext cx="2038350" cy="3489960"/>
                              </a:xfrm>
                              <a:prstGeom prst="rect">
                                <a:avLst/>
                              </a:prstGeom>
                              <a:noFill/>
                              <a:ln>
                                <a:noFill/>
                              </a:ln>
                            </pic:spPr>
                          </pic:pic>
                          <wpg:grpSp>
                            <wpg:cNvPr id="796" name="Group 796"/>
                            <wpg:cNvGrpSpPr/>
                            <wpg:grpSpPr>
                              <a:xfrm>
                                <a:off x="200025" y="0"/>
                                <a:ext cx="2781300" cy="3924300"/>
                                <a:chOff x="0" y="1"/>
                                <a:chExt cx="2781300" cy="3924300"/>
                              </a:xfrm>
                            </wpg:grpSpPr>
                            <wps:wsp>
                              <wps:cNvPr id="780" name="Text Box 780"/>
                              <wps:cNvSpPr txBox="1"/>
                              <wps:spPr>
                                <a:xfrm>
                                  <a:off x="1752600" y="1"/>
                                  <a:ext cx="1028700" cy="3924300"/>
                                </a:xfrm>
                                <a:prstGeom prst="rect">
                                  <a:avLst/>
                                </a:prstGeom>
                                <a:solidFill>
                                  <a:schemeClr val="lt1"/>
                                </a:solidFill>
                                <a:ln w="6350">
                                  <a:noFill/>
                                </a:ln>
                              </wps:spPr>
                              <wps:txbx>
                                <w:txbxContent>
                                  <w:p w14:paraId="1483E83F" w14:textId="7338D5E3" w:rsidR="00E247F3" w:rsidRDefault="00E247F3" w:rsidP="002E19CE">
                                    <w:pPr>
                                      <w:ind w:firstLine="0"/>
                                    </w:pPr>
                                    <w:r>
                                      <w:t>Box (reduce brightness)</w:t>
                                    </w:r>
                                  </w:p>
                                  <w:p w14:paraId="237176B5" w14:textId="77777777" w:rsidR="00E247F3" w:rsidRDefault="00E247F3" w:rsidP="002E19CE">
                                    <w:pPr>
                                      <w:ind w:firstLine="0"/>
                                    </w:pPr>
                                  </w:p>
                                  <w:p w14:paraId="52E3B71C" w14:textId="77777777" w:rsidR="00E247F3" w:rsidRDefault="00E247F3" w:rsidP="002E19CE">
                                    <w:pPr>
                                      <w:ind w:firstLine="0"/>
                                    </w:pPr>
                                  </w:p>
                                  <w:p w14:paraId="04F49BF5" w14:textId="77777777" w:rsidR="00E247F3" w:rsidRDefault="00E247F3" w:rsidP="002E19CE">
                                    <w:pPr>
                                      <w:ind w:firstLine="0"/>
                                    </w:pPr>
                                    <w:r>
                                      <w:t>Funnel</w:t>
                                    </w:r>
                                  </w:p>
                                  <w:p w14:paraId="370FBBA7" w14:textId="77777777" w:rsidR="00E247F3" w:rsidRDefault="00E247F3" w:rsidP="002E19CE">
                                    <w:pPr>
                                      <w:ind w:firstLine="0"/>
                                    </w:pPr>
                                  </w:p>
                                  <w:p w14:paraId="719ED19A" w14:textId="77777777" w:rsidR="00E247F3" w:rsidRDefault="00E247F3" w:rsidP="002E19CE">
                                    <w:pPr>
                                      <w:ind w:firstLine="0"/>
                                    </w:pPr>
                                  </w:p>
                                  <w:p w14:paraId="74DBFC46" w14:textId="77777777" w:rsidR="00E247F3" w:rsidRDefault="00E247F3" w:rsidP="002E19CE">
                                    <w:pPr>
                                      <w:ind w:firstLine="0"/>
                                    </w:pPr>
                                  </w:p>
                                  <w:p w14:paraId="366A0909" w14:textId="71C4B4D7" w:rsidR="00E247F3" w:rsidRDefault="00E247F3" w:rsidP="002E19CE">
                                    <w:pPr>
                                      <w:ind w:firstLine="0"/>
                                    </w:pPr>
                                  </w:p>
                                  <w:p w14:paraId="225A8DEC" w14:textId="77777777" w:rsidR="00E247F3" w:rsidRDefault="00E247F3" w:rsidP="002E19CE">
                                    <w:pPr>
                                      <w:ind w:firstLine="0"/>
                                    </w:pPr>
                                  </w:p>
                                  <w:p w14:paraId="1CE95EA3" w14:textId="77777777" w:rsidR="00E247F3" w:rsidRDefault="00E247F3" w:rsidP="002E19CE">
                                    <w:pPr>
                                      <w:ind w:firstLine="0"/>
                                    </w:pPr>
                                    <w:r>
                                      <w:t>rubber tubing</w:t>
                                    </w:r>
                                  </w:p>
                                  <w:p w14:paraId="3FE047D1" w14:textId="77777777" w:rsidR="00E247F3" w:rsidRDefault="00E247F3" w:rsidP="002E19CE">
                                    <w:pPr>
                                      <w:ind w:firstLine="0"/>
                                    </w:pPr>
                                  </w:p>
                                  <w:p w14:paraId="1A2FE409" w14:textId="77777777" w:rsidR="00E247F3" w:rsidRDefault="00E247F3" w:rsidP="002E19CE">
                                    <w:pPr>
                                      <w:ind w:firstLine="0"/>
                                    </w:pPr>
                                  </w:p>
                                  <w:p w14:paraId="3A4BEF35" w14:textId="77777777" w:rsidR="00E247F3" w:rsidRDefault="00E247F3" w:rsidP="002E19CE">
                                    <w:pPr>
                                      <w:ind w:firstLine="0"/>
                                    </w:pPr>
                                  </w:p>
                                  <w:p w14:paraId="0E24981A" w14:textId="77777777" w:rsidR="00E247F3" w:rsidRDefault="00E247F3" w:rsidP="002E19CE">
                                    <w:pPr>
                                      <w:ind w:firstLine="0"/>
                                    </w:pPr>
                                    <w:r>
                                      <w:t>retort stand</w:t>
                                    </w:r>
                                  </w:p>
                                  <w:p w14:paraId="468848E1" w14:textId="65B45493" w:rsidR="00E247F3" w:rsidRDefault="00E247F3" w:rsidP="002E19CE">
                                    <w:pPr>
                                      <w:ind w:firstLine="0"/>
                                    </w:pPr>
                                  </w:p>
                                  <w:p w14:paraId="6F334E76" w14:textId="77777777" w:rsidR="00E247F3" w:rsidRDefault="00E247F3" w:rsidP="002E19CE">
                                    <w:pPr>
                                      <w:ind w:firstLine="0"/>
                                    </w:pPr>
                                    <w:r>
                                      <w:t>ring clamp</w:t>
                                    </w:r>
                                  </w:p>
                                  <w:p w14:paraId="1E5601DA" w14:textId="77777777" w:rsidR="00E247F3" w:rsidRDefault="00E247F3" w:rsidP="002E19CE">
                                    <w:pPr>
                                      <w:ind w:firstLine="0"/>
                                    </w:pPr>
                                  </w:p>
                                  <w:p w14:paraId="6491BAC5" w14:textId="77777777" w:rsidR="00E247F3" w:rsidRDefault="00E247F3" w:rsidP="002E19CE">
                                    <w:pPr>
                                      <w:ind w:firstLine="0"/>
                                    </w:pPr>
                                    <w:r>
                                      <w:t>solution 1</w:t>
                                    </w:r>
                                  </w:p>
                                  <w:p w14:paraId="45B708B5" w14:textId="77777777" w:rsidR="00E247F3" w:rsidRDefault="00E247F3" w:rsidP="002E19CE">
                                    <w:pPr>
                                      <w:ind w:firstLine="0"/>
                                    </w:pPr>
                                  </w:p>
                                  <w:p w14:paraId="19D5EC3C" w14:textId="6039F8C3" w:rsidR="00E247F3" w:rsidRDefault="00E247F3" w:rsidP="002E19CE">
                                    <w:pPr>
                                      <w:ind w:firstLine="0"/>
                                    </w:pPr>
                                  </w:p>
                                  <w:p w14:paraId="2B0948BA" w14:textId="6437A638" w:rsidR="00E247F3" w:rsidRDefault="00E247F3" w:rsidP="002E19CE">
                                    <w:pPr>
                                      <w:ind w:firstLine="0"/>
                                    </w:pPr>
                                    <w:r>
                                      <w:t>3cm</w:t>
                                    </w:r>
                                  </w:p>
                                  <w:p w14:paraId="3ED48387" w14:textId="77777777" w:rsidR="00E247F3" w:rsidRDefault="00E247F3" w:rsidP="002E19CE">
                                    <w:pPr>
                                      <w:ind w:firstLine="0"/>
                                    </w:pPr>
                                    <w:r>
                                      <w:t>lux meter</w:t>
                                    </w:r>
                                  </w:p>
                                  <w:p w14:paraId="79C6A1B0" w14:textId="77777777" w:rsidR="00E247F3" w:rsidRDefault="00E247F3" w:rsidP="002E19CE">
                                    <w:pPr>
                                      <w:ind w:firstLine="0"/>
                                    </w:pPr>
                                    <w:r>
                                      <w:t>tripod</w:t>
                                    </w:r>
                                  </w:p>
                                  <w:p w14:paraId="5435E05C" w14:textId="77777777" w:rsidR="00E247F3" w:rsidRDefault="00E247F3" w:rsidP="002E19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91" name="Group 791"/>
                              <wpg:cNvGrpSpPr/>
                              <wpg:grpSpPr>
                                <a:xfrm>
                                  <a:off x="0" y="133350"/>
                                  <a:ext cx="1784351" cy="3717925"/>
                                  <a:chOff x="0" y="0"/>
                                  <a:chExt cx="1784351" cy="3717925"/>
                                </a:xfrm>
                              </wpg:grpSpPr>
                              <wps:wsp>
                                <wps:cNvPr id="781" name="Elbow Connector 781"/>
                                <wps:cNvCnPr/>
                                <wps:spPr>
                                  <a:xfrm flipV="1">
                                    <a:off x="1133475" y="0"/>
                                    <a:ext cx="650875" cy="247650"/>
                                  </a:xfrm>
                                  <a:prstGeom prst="bentConnector3">
                                    <a:avLst>
                                      <a:gd name="adj1" fmla="val 909"/>
                                    </a:avLst>
                                  </a:prstGeom>
                                </wps:spPr>
                                <wps:style>
                                  <a:lnRef idx="1">
                                    <a:schemeClr val="dk1"/>
                                  </a:lnRef>
                                  <a:fillRef idx="0">
                                    <a:schemeClr val="dk1"/>
                                  </a:fillRef>
                                  <a:effectRef idx="0">
                                    <a:schemeClr val="dk1"/>
                                  </a:effectRef>
                                  <a:fontRef idx="minor">
                                    <a:schemeClr val="tx1"/>
                                  </a:fontRef>
                                </wps:style>
                                <wps:bodyPr/>
                              </wps:wsp>
                              <wps:wsp>
                                <wps:cNvPr id="782" name="Elbow Connector 782"/>
                                <wps:cNvCnPr/>
                                <wps:spPr>
                                  <a:xfrm rot="16200000" flipH="1">
                                    <a:off x="1602068" y="445804"/>
                                    <a:ext cx="237563" cy="127003"/>
                                  </a:xfrm>
                                  <a:prstGeom prst="bentConnector3">
                                    <a:avLst>
                                      <a:gd name="adj1" fmla="val 98434"/>
                                    </a:avLst>
                                  </a:prstGeom>
                                </wps:spPr>
                                <wps:style>
                                  <a:lnRef idx="1">
                                    <a:schemeClr val="dk1"/>
                                  </a:lnRef>
                                  <a:fillRef idx="0">
                                    <a:schemeClr val="dk1"/>
                                  </a:fillRef>
                                  <a:effectRef idx="0">
                                    <a:schemeClr val="dk1"/>
                                  </a:effectRef>
                                  <a:fontRef idx="minor">
                                    <a:schemeClr val="tx1"/>
                                  </a:fontRef>
                                </wps:style>
                                <wps:bodyPr/>
                              </wps:wsp>
                              <wps:wsp>
                                <wps:cNvPr id="783" name="Elbow Connector 783"/>
                                <wps:cNvCnPr/>
                                <wps:spPr>
                                  <a:xfrm rot="16200000" flipH="1">
                                    <a:off x="1146817" y="986784"/>
                                    <a:ext cx="887717" cy="323850"/>
                                  </a:xfrm>
                                  <a:prstGeom prst="bentConnector3">
                                    <a:avLst>
                                      <a:gd name="adj1" fmla="val 100702"/>
                                    </a:avLst>
                                  </a:prstGeom>
                                </wps:spPr>
                                <wps:style>
                                  <a:lnRef idx="1">
                                    <a:schemeClr val="dk1"/>
                                  </a:lnRef>
                                  <a:fillRef idx="0">
                                    <a:schemeClr val="dk1"/>
                                  </a:fillRef>
                                  <a:effectRef idx="0">
                                    <a:schemeClr val="dk1"/>
                                  </a:effectRef>
                                  <a:fontRef idx="minor">
                                    <a:schemeClr val="tx1"/>
                                  </a:fontRef>
                                </wps:style>
                                <wps:bodyPr/>
                              </wps:wsp>
                              <wps:wsp>
                                <wps:cNvPr id="784" name="Elbow Connector 784"/>
                                <wps:cNvCnPr/>
                                <wps:spPr>
                                  <a:xfrm flipV="1">
                                    <a:off x="742950" y="1599335"/>
                                    <a:ext cx="1016000" cy="37868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785" name="Elbow Connector 785"/>
                                <wps:cNvCnPr/>
                                <wps:spPr>
                                  <a:xfrm flipV="1">
                                    <a:off x="866775" y="2255860"/>
                                    <a:ext cx="892175" cy="13174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787" name="Elbow Connector 787"/>
                                <wps:cNvCnPr/>
                                <wps:spPr>
                                  <a:xfrm flipV="1">
                                    <a:off x="895350" y="2573970"/>
                                    <a:ext cx="868652" cy="12160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788" name="Elbow Connector 788"/>
                                <wps:cNvCnPr/>
                                <wps:spPr>
                                  <a:xfrm flipV="1">
                                    <a:off x="819150" y="2888696"/>
                                    <a:ext cx="951651" cy="254554"/>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789" name="Elbow Connector 789"/>
                                <wps:cNvCnPr/>
                                <wps:spPr>
                                  <a:xfrm>
                                    <a:off x="171450" y="3305175"/>
                                    <a:ext cx="1568450" cy="234950"/>
                                  </a:xfrm>
                                  <a:prstGeom prst="bentConnector3">
                                    <a:avLst>
                                      <a:gd name="adj1" fmla="val -128"/>
                                    </a:avLst>
                                  </a:prstGeom>
                                </wps:spPr>
                                <wps:style>
                                  <a:lnRef idx="1">
                                    <a:schemeClr val="dk1"/>
                                  </a:lnRef>
                                  <a:fillRef idx="0">
                                    <a:schemeClr val="dk1"/>
                                  </a:fillRef>
                                  <a:effectRef idx="0">
                                    <a:schemeClr val="dk1"/>
                                  </a:effectRef>
                                  <a:fontRef idx="minor">
                                    <a:schemeClr val="tx1"/>
                                  </a:fontRef>
                                </wps:style>
                                <wps:bodyPr/>
                              </wps:wsp>
                              <wps:wsp>
                                <wps:cNvPr id="790" name="Elbow Connector 790"/>
                                <wps:cNvCnPr/>
                                <wps:spPr>
                                  <a:xfrm>
                                    <a:off x="0" y="3305175"/>
                                    <a:ext cx="1752600" cy="412750"/>
                                  </a:xfrm>
                                  <a:prstGeom prst="bentConnector3">
                                    <a:avLst>
                                      <a:gd name="adj1" fmla="val 9"/>
                                    </a:avLst>
                                  </a:prstGeom>
                                </wps:spPr>
                                <wps:style>
                                  <a:lnRef idx="1">
                                    <a:schemeClr val="dk1"/>
                                  </a:lnRef>
                                  <a:fillRef idx="0">
                                    <a:schemeClr val="dk1"/>
                                  </a:fillRef>
                                  <a:effectRef idx="0">
                                    <a:schemeClr val="dk1"/>
                                  </a:effectRef>
                                  <a:fontRef idx="minor">
                                    <a:schemeClr val="tx1"/>
                                  </a:fontRef>
                                </wps:style>
                                <wps:bodyPr/>
                              </wps:wsp>
                            </wpg:grpSp>
                          </wpg:grpSp>
                        </wpg:grpSp>
                        <wps:wsp>
                          <wps:cNvPr id="798" name="Text Box 798"/>
                          <wps:cNvSpPr txBox="1"/>
                          <wps:spPr>
                            <a:xfrm>
                              <a:off x="-85725" y="3933825"/>
                              <a:ext cx="3219450" cy="333375"/>
                            </a:xfrm>
                            <a:prstGeom prst="rect">
                              <a:avLst/>
                            </a:prstGeom>
                            <a:solidFill>
                              <a:prstClr val="white"/>
                            </a:solidFill>
                            <a:ln>
                              <a:noFill/>
                            </a:ln>
                          </wps:spPr>
                          <wps:txbx>
                            <w:txbxContent>
                              <w:p w14:paraId="31ED1A57" w14:textId="3BD740AD" w:rsidR="00E247F3" w:rsidRPr="002E19CE" w:rsidRDefault="00E247F3" w:rsidP="002E19CE">
                                <w:pPr>
                                  <w:pStyle w:val="Caption"/>
                                  <w:jc w:val="center"/>
                                  <w:rPr>
                                    <w:bCs/>
                                    <w:i w:val="0"/>
                                    <w:noProof/>
                                    <w:color w:val="auto"/>
                                    <w:sz w:val="24"/>
                                    <w:szCs w:val="24"/>
                                  </w:rPr>
                                </w:pPr>
                                <w:r>
                                  <w:rPr>
                                    <w:b/>
                                    <w:i w:val="0"/>
                                  </w:rPr>
                                  <w:t>Figure 5.</w:t>
                                </w:r>
                                <w:r>
                                  <w:rPr>
                                    <w:i w:val="0"/>
                                  </w:rPr>
                                  <w:t xml:space="preserve"> Diagram of the apparatus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0" name="Elbow Connector 10"/>
                        <wps:cNvCnPr/>
                        <wps:spPr>
                          <a:xfrm>
                            <a:off x="662855" y="3392458"/>
                            <a:ext cx="1361897" cy="115574"/>
                          </a:xfrm>
                          <a:prstGeom prst="bentConnector3">
                            <a:avLst>
                              <a:gd name="adj1" fmla="val 313"/>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82A1B3" id="Group 11" o:spid="_x0000_s1043" style="position:absolute;left:0;text-align:left;margin-left:211.15pt;margin-top:35.9pt;width:253.5pt;height:337.5pt;z-index:-251607040" coordsize="32194,428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">
                <v:group id="Group 804" o:spid="_x0000_s1044" style="position:absolute;width:32194;height:42862" coordorigin="-857" coordsize="3219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group id="Group 803" o:spid="_x0000_s1045" style="position:absolute;width:29813;height:39243" coordsize="29813,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5" o:spid="_x0000_s1046" type="#_x0000_t75" style="position:absolute;top:2381;width:20383;height:34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">
                      <v:imagedata r:id="rId16" o:title="chem_apparatus"/>
                      <v:path arrowok="t"/>
                    </v:shape>
                    <v:group id="Group 796" o:spid="_x0000_s1047" style="position:absolute;left:2000;width:27813;height:39243" coordorigin="" coordsize="27813,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">
                      <v:shape id="Text Box 780" o:spid="_x0000_s1048" type="#_x0000_t202" style="position:absolute;left:17526;width:10287;height:39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" fillcolor="white [3201]" stroked="f" strokeweight=".5pt">
                        <v:textbox>
                          <w:txbxContent>
                            <w:p w14:paraId="1483E83F" w14:textId="7338D5E3" w:rsidR="00E247F3" w:rsidRDefault="00E247F3" w:rsidP="002E19CE">
                              <w:pPr>
                                <w:ind w:firstLine="0"/>
                              </w:pPr>
                              <w:r>
                                <w:t>Box (reduce brightness)</w:t>
                              </w:r>
                            </w:p>
                            <w:p w14:paraId="237176B5" w14:textId="77777777" w:rsidR="00E247F3" w:rsidRDefault="00E247F3" w:rsidP="002E19CE">
                              <w:pPr>
                                <w:ind w:firstLine="0"/>
                              </w:pPr>
                            </w:p>
                            <w:p w14:paraId="52E3B71C" w14:textId="77777777" w:rsidR="00E247F3" w:rsidRDefault="00E247F3" w:rsidP="002E19CE">
                              <w:pPr>
                                <w:ind w:firstLine="0"/>
                              </w:pPr>
                            </w:p>
                            <w:p w14:paraId="04F49BF5" w14:textId="77777777" w:rsidR="00E247F3" w:rsidRDefault="00E247F3" w:rsidP="002E19CE">
                              <w:pPr>
                                <w:ind w:firstLine="0"/>
                              </w:pPr>
                              <w:r>
                                <w:t>Funnel</w:t>
                              </w:r>
                            </w:p>
                            <w:p w14:paraId="370FBBA7" w14:textId="77777777" w:rsidR="00E247F3" w:rsidRDefault="00E247F3" w:rsidP="002E19CE">
                              <w:pPr>
                                <w:ind w:firstLine="0"/>
                              </w:pPr>
                            </w:p>
                            <w:p w14:paraId="719ED19A" w14:textId="77777777" w:rsidR="00E247F3" w:rsidRDefault="00E247F3" w:rsidP="002E19CE">
                              <w:pPr>
                                <w:ind w:firstLine="0"/>
                              </w:pPr>
                            </w:p>
                            <w:p w14:paraId="74DBFC46" w14:textId="77777777" w:rsidR="00E247F3" w:rsidRDefault="00E247F3" w:rsidP="002E19CE">
                              <w:pPr>
                                <w:ind w:firstLine="0"/>
                              </w:pPr>
                            </w:p>
                            <w:p w14:paraId="366A0909" w14:textId="71C4B4D7" w:rsidR="00E247F3" w:rsidRDefault="00E247F3" w:rsidP="002E19CE">
                              <w:pPr>
                                <w:ind w:firstLine="0"/>
                              </w:pPr>
                            </w:p>
                            <w:p w14:paraId="225A8DEC" w14:textId="77777777" w:rsidR="00E247F3" w:rsidRDefault="00E247F3" w:rsidP="002E19CE">
                              <w:pPr>
                                <w:ind w:firstLine="0"/>
                              </w:pPr>
                            </w:p>
                            <w:p w14:paraId="1CE95EA3" w14:textId="77777777" w:rsidR="00E247F3" w:rsidRDefault="00E247F3" w:rsidP="002E19CE">
                              <w:pPr>
                                <w:ind w:firstLine="0"/>
                              </w:pPr>
                              <w:r>
                                <w:t>rubber tubing</w:t>
                              </w:r>
                            </w:p>
                            <w:p w14:paraId="3FE047D1" w14:textId="77777777" w:rsidR="00E247F3" w:rsidRDefault="00E247F3" w:rsidP="002E19CE">
                              <w:pPr>
                                <w:ind w:firstLine="0"/>
                              </w:pPr>
                            </w:p>
                            <w:p w14:paraId="1A2FE409" w14:textId="77777777" w:rsidR="00E247F3" w:rsidRDefault="00E247F3" w:rsidP="002E19CE">
                              <w:pPr>
                                <w:ind w:firstLine="0"/>
                              </w:pPr>
                            </w:p>
                            <w:p w14:paraId="3A4BEF35" w14:textId="77777777" w:rsidR="00E247F3" w:rsidRDefault="00E247F3" w:rsidP="002E19CE">
                              <w:pPr>
                                <w:ind w:firstLine="0"/>
                              </w:pPr>
                            </w:p>
                            <w:p w14:paraId="0E24981A" w14:textId="77777777" w:rsidR="00E247F3" w:rsidRDefault="00E247F3" w:rsidP="002E19CE">
                              <w:pPr>
                                <w:ind w:firstLine="0"/>
                              </w:pPr>
                              <w:r>
                                <w:t>retort stand</w:t>
                              </w:r>
                            </w:p>
                            <w:p w14:paraId="468848E1" w14:textId="65B45493" w:rsidR="00E247F3" w:rsidRDefault="00E247F3" w:rsidP="002E19CE">
                              <w:pPr>
                                <w:ind w:firstLine="0"/>
                              </w:pPr>
                            </w:p>
                            <w:p w14:paraId="6F334E76" w14:textId="77777777" w:rsidR="00E247F3" w:rsidRDefault="00E247F3" w:rsidP="002E19CE">
                              <w:pPr>
                                <w:ind w:firstLine="0"/>
                              </w:pPr>
                              <w:r>
                                <w:t>ring clamp</w:t>
                              </w:r>
                            </w:p>
                            <w:p w14:paraId="1E5601DA" w14:textId="77777777" w:rsidR="00E247F3" w:rsidRDefault="00E247F3" w:rsidP="002E19CE">
                              <w:pPr>
                                <w:ind w:firstLine="0"/>
                              </w:pPr>
                            </w:p>
                            <w:p w14:paraId="6491BAC5" w14:textId="77777777" w:rsidR="00E247F3" w:rsidRDefault="00E247F3" w:rsidP="002E19CE">
                              <w:pPr>
                                <w:ind w:firstLine="0"/>
                              </w:pPr>
                              <w:r>
                                <w:t>solution 1</w:t>
                              </w:r>
                            </w:p>
                            <w:p w14:paraId="45B708B5" w14:textId="77777777" w:rsidR="00E247F3" w:rsidRDefault="00E247F3" w:rsidP="002E19CE">
                              <w:pPr>
                                <w:ind w:firstLine="0"/>
                              </w:pPr>
                            </w:p>
                            <w:p w14:paraId="19D5EC3C" w14:textId="6039F8C3" w:rsidR="00E247F3" w:rsidRDefault="00E247F3" w:rsidP="002E19CE">
                              <w:pPr>
                                <w:ind w:firstLine="0"/>
                              </w:pPr>
                            </w:p>
                            <w:p w14:paraId="2B0948BA" w14:textId="6437A638" w:rsidR="00E247F3" w:rsidRDefault="00E247F3" w:rsidP="002E19CE">
                              <w:pPr>
                                <w:ind w:firstLine="0"/>
                              </w:pPr>
                              <w:r>
                                <w:t>3cm</w:t>
                              </w:r>
                            </w:p>
                            <w:p w14:paraId="3ED48387" w14:textId="77777777" w:rsidR="00E247F3" w:rsidRDefault="00E247F3" w:rsidP="002E19CE">
                              <w:pPr>
                                <w:ind w:firstLine="0"/>
                              </w:pPr>
                              <w:r>
                                <w:t>lux meter</w:t>
                              </w:r>
                            </w:p>
                            <w:p w14:paraId="79C6A1B0" w14:textId="77777777" w:rsidR="00E247F3" w:rsidRDefault="00E247F3" w:rsidP="002E19CE">
                              <w:pPr>
                                <w:ind w:firstLine="0"/>
                              </w:pPr>
                              <w:r>
                                <w:t>tripod</w:t>
                              </w:r>
                            </w:p>
                            <w:p w14:paraId="5435E05C" w14:textId="77777777" w:rsidR="00E247F3" w:rsidRDefault="00E247F3" w:rsidP="002E19CE"/>
                          </w:txbxContent>
                        </v:textbox>
                      </v:shape>
                      <v:group id="Group 791" o:spid="_x0000_s1049" style="position:absolute;top:1333;width:17843;height:37179" coordsize="17843,3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1" o:spid="_x0000_s1050" type="#_x0000_t34" style="position:absolute;left:11334;width:6509;height:24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" adj="196" strokecolor="black [3200]" strokeweight=".5pt"/>
                        <v:shape id="Elbow Connector 782" o:spid="_x0000_s1051" type="#_x0000_t34" style="position:absolute;left:16020;top:4458;width:2375;height:12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" adj="21262" strokecolor="black [3200]" strokeweight=".5pt"/>
                        <v:shape id="Elbow Connector 783" o:spid="_x0000_s1052" type="#_x0000_t34" style="position:absolute;left:11468;top:9867;width:8877;height:3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" adj="21752" strokecolor="black [3200]" strokeweight=".5pt"/>
                        <v:shape id="Elbow Connector 784" o:spid="_x0000_s1053" type="#_x0000_t34" style="position:absolute;left:7429;top:15993;width:10160;height:37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" strokecolor="black [3200]" strokeweight=".5pt"/>
                        <v:shape id="Elbow Connector 785" o:spid="_x0000_s1054" type="#_x0000_t34" style="position:absolute;left:8667;top:22558;width:8922;height:13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" strokecolor="black [3200]" strokeweight=".5pt"/>
                        <v:shape id="Elbow Connector 787" o:spid="_x0000_s1055" type="#_x0000_t34" style="position:absolute;left:8953;top:25739;width:8687;height:12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" strokecolor="black [3200]" strokeweight=".5pt"/>
                        <v:shape id="Elbow Connector 788" o:spid="_x0000_s1056" type="#_x0000_t34" style="position:absolute;left:8191;top:28886;width:9517;height:254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" strokecolor="black [3200]" strokeweight=".5pt"/>
                        <v:shape id="Elbow Connector 789" o:spid="_x0000_s1057" type="#_x0000_t34" style="position:absolute;left:1714;top:33051;width:15685;height:23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" adj="-28" strokecolor="black [3200]" strokeweight=".5pt"/>
                        <v:shape id="Elbow Connector 790" o:spid="_x0000_s1058" type="#_x0000_t34" style="position:absolute;top:33051;width:17526;height:412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" adj="2" strokecolor="black [3200]" strokeweight=".5pt"/>
                      </v:group>
                    </v:group>
                  </v:group>
                  <v:shape id="Text Box 798" o:spid="_x0000_s1059" type="#_x0000_t202" style="position:absolute;left:-857;top:39338;width:3219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" stroked="f">
                    <v:textbox inset="0,0,0,0">
                      <w:txbxContent>
                        <w:p w14:paraId="31ED1A57" w14:textId="3BD740AD" w:rsidR="00E247F3" w:rsidRPr="002E19CE" w:rsidRDefault="00E247F3" w:rsidP="002E19CE">
                          <w:pPr>
                            <w:pStyle w:val="Caption"/>
                            <w:jc w:val="center"/>
                            <w:rPr>
                              <w:bCs/>
                              <w:i w:val="0"/>
                              <w:noProof/>
                              <w:color w:val="auto"/>
                              <w:sz w:val="24"/>
                              <w:szCs w:val="24"/>
                            </w:rPr>
                          </w:pPr>
                          <w:r>
                            <w:rPr>
                              <w:b/>
                              <w:i w:val="0"/>
                            </w:rPr>
                            <w:t>Figure 5.</w:t>
                          </w:r>
                          <w:r>
                            <w:rPr>
                              <w:i w:val="0"/>
                            </w:rPr>
                            <w:t xml:space="preserve"> Diagram of the apparatus setup</w:t>
                          </w:r>
                        </w:p>
                      </w:txbxContent>
                    </v:textbox>
                  </v:shape>
                </v:group>
                <v:shape id="Elbow Connector 10" o:spid="_x0000_s1060" type="#_x0000_t34" style="position:absolute;left:6628;top:33924;width:13619;height:11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" adj="68" strokecolor="black [3200]" strokeweight=".5pt"/>
                <w10:wrap type="tight"/>
              </v:group>
            </w:pict>
          </mc:Fallback>
        </mc:AlternateContent>
      </w:r>
      <w:r w:rsidR="0014386C">
        <w:t>Directly pouring the solution after reaction down the drain will pollute the environment since it is a strong</w:t>
      </w:r>
      <w:r>
        <w:t>ly</w:t>
      </w:r>
      <w:r w:rsidR="0014386C">
        <w:t xml:space="preserve"> alkaline solution. The waste therefore must be dumped into the alkaline chemical waste bin for treatment.</w:t>
      </w:r>
    </w:p>
    <w:p w14:paraId="2C4D8375" w14:textId="1B9D10F0" w:rsidR="002E19CE" w:rsidRDefault="0014386C" w:rsidP="001F3BFD">
      <w:r>
        <w:t xml:space="preserve">Luminol and potassium ferricyanide have complex chemical structures, and cannot be easily decomposed. I have cut down the scale of the entire reaction by half to decrease waste. This reduces damage </w:t>
      </w:r>
      <w:r w:rsidR="00066A7B">
        <w:t>to</w:t>
      </w:r>
      <w:r>
        <w:t xml:space="preserve"> the environment.</w:t>
      </w:r>
    </w:p>
    <w:p w14:paraId="61915987" w14:textId="1A29181B" w:rsidR="0014386C" w:rsidRDefault="0014386C" w:rsidP="002E19CE">
      <w:pPr>
        <w:pStyle w:val="Heading2"/>
      </w:pPr>
      <w:r>
        <w:t>Method</w:t>
      </w:r>
    </w:p>
    <w:p w14:paraId="3395D7D7" w14:textId="0E661EFD" w:rsidR="00066A7B" w:rsidRDefault="00066A7B" w:rsidP="0014386C">
      <w:pPr>
        <w:pStyle w:val="ListParagraph"/>
        <w:numPr>
          <w:ilvl w:val="0"/>
          <w:numId w:val="19"/>
        </w:numPr>
      </w:pPr>
      <w:r>
        <w:t>Gloves, Goggles and an apron was put on for safety.</w:t>
      </w:r>
    </w:p>
    <w:p w14:paraId="420018DB" w14:textId="2D50E3B2" w:rsidR="0014386C" w:rsidRDefault="0014386C" w:rsidP="0014386C">
      <w:pPr>
        <w:pStyle w:val="ListParagraph"/>
        <w:numPr>
          <w:ilvl w:val="0"/>
          <w:numId w:val="19"/>
        </w:numPr>
      </w:pPr>
      <w:commentRangeStart w:id="3"/>
      <w:r>
        <w:t>Apparatus was set up according to the diagram</w:t>
      </w:r>
      <w:commentRangeEnd w:id="3"/>
      <w:r>
        <w:rPr>
          <w:rStyle w:val="CommentReference"/>
        </w:rPr>
        <w:commentReference w:id="3"/>
      </w:r>
      <w:r w:rsidR="008D5000">
        <w:t xml:space="preserve"> (Figure 5)</w:t>
      </w:r>
    </w:p>
    <w:p w14:paraId="360D9962" w14:textId="6B7DCEC0" w:rsidR="0014386C" w:rsidRDefault="0014386C" w:rsidP="0014386C">
      <w:pPr>
        <w:pStyle w:val="ListParagraph"/>
        <w:numPr>
          <w:ilvl w:val="0"/>
          <w:numId w:val="19"/>
        </w:numPr>
      </w:pPr>
      <w:r>
        <w:t>Labeled the 3 weighing paper with “luminol”, “potassium hydroxide” and “potassium ferricyanide”</w:t>
      </w:r>
    </w:p>
    <w:p w14:paraId="08701E9C" w14:textId="5FE7EE4D" w:rsidR="0014386C" w:rsidRDefault="0014386C" w:rsidP="0014386C">
      <w:pPr>
        <w:pStyle w:val="ListParagraph"/>
        <w:numPr>
          <w:ilvl w:val="0"/>
          <w:numId w:val="19"/>
        </w:numPr>
      </w:pPr>
      <w:r>
        <w:t>Label the 250 ml beakers and the graduated cylinder “solution 1” and “solution 2”</w:t>
      </w:r>
    </w:p>
    <w:p w14:paraId="1252978A" w14:textId="1E1AE01D" w:rsidR="0014386C" w:rsidRDefault="0014386C" w:rsidP="0014386C">
      <w:pPr>
        <w:pStyle w:val="ListParagraph"/>
        <w:numPr>
          <w:ilvl w:val="0"/>
          <w:numId w:val="19"/>
        </w:numPr>
      </w:pPr>
      <w:r>
        <w:t>Measured 0.1 gram of luminol and 0 grams of potassium hydroxide with the electric scale and their weighing paper.</w:t>
      </w:r>
    </w:p>
    <w:p w14:paraId="6867B0A2" w14:textId="341AF1FD" w:rsidR="0014386C" w:rsidRDefault="0014386C" w:rsidP="0014386C">
      <w:pPr>
        <w:pStyle w:val="ListParagraph"/>
        <w:numPr>
          <w:ilvl w:val="0"/>
          <w:numId w:val="19"/>
        </w:numPr>
      </w:pPr>
      <w:r>
        <w:t>Measured 50 ml of distilled water using the solution 1 graduated cylinder.</w:t>
      </w:r>
    </w:p>
    <w:p w14:paraId="7B92BAE9" w14:textId="36995FE9" w:rsidR="0014386C" w:rsidRDefault="0014386C" w:rsidP="0014386C">
      <w:pPr>
        <w:pStyle w:val="ListParagraph"/>
        <w:numPr>
          <w:ilvl w:val="0"/>
          <w:numId w:val="19"/>
        </w:numPr>
      </w:pPr>
      <w:r>
        <w:t>Mixed the luminol, potassium hydroxide and the distilled water in solution 1 beaker using a stirring rod to form solution 1.</w:t>
      </w:r>
    </w:p>
    <w:p w14:paraId="5103C9D2" w14:textId="75541B36" w:rsidR="0014386C" w:rsidRDefault="0014386C" w:rsidP="0014386C">
      <w:pPr>
        <w:pStyle w:val="ListParagraph"/>
        <w:numPr>
          <w:ilvl w:val="0"/>
          <w:numId w:val="19"/>
        </w:numPr>
      </w:pPr>
      <w:r>
        <w:t>Filled the 500 ml beaker with about 200 ml of tap water.</w:t>
      </w:r>
    </w:p>
    <w:p w14:paraId="3B5F90F9" w14:textId="3E230FD8" w:rsidR="0014386C" w:rsidRDefault="0014386C" w:rsidP="0014386C">
      <w:pPr>
        <w:pStyle w:val="ListParagraph"/>
        <w:numPr>
          <w:ilvl w:val="0"/>
          <w:numId w:val="19"/>
        </w:numPr>
      </w:pPr>
      <w:r>
        <w:t>Solution 1 beaker was set aside in the 500ml beaker to cool.</w:t>
      </w:r>
    </w:p>
    <w:p w14:paraId="6223B858" w14:textId="43D935F4" w:rsidR="0014386C" w:rsidRDefault="0014386C" w:rsidP="0014386C">
      <w:pPr>
        <w:pStyle w:val="ListParagraph"/>
        <w:numPr>
          <w:ilvl w:val="0"/>
          <w:numId w:val="19"/>
        </w:numPr>
      </w:pPr>
      <w:r>
        <w:t>Measured 1 g of potassium ferricyanide with the electric scale and its weighing paper.</w:t>
      </w:r>
    </w:p>
    <w:p w14:paraId="38144B25" w14:textId="53CC722A" w:rsidR="0014386C" w:rsidRDefault="0014386C" w:rsidP="0014386C">
      <w:pPr>
        <w:pStyle w:val="ListParagraph"/>
        <w:numPr>
          <w:ilvl w:val="0"/>
          <w:numId w:val="19"/>
        </w:numPr>
      </w:pPr>
      <w:r>
        <w:t>Measured 50 ml of hydrogen peroxide and 50 ml of distilled water with solution 2 graduated cylinder.</w:t>
      </w:r>
    </w:p>
    <w:p w14:paraId="6E8C78FD" w14:textId="1CC00FF7" w:rsidR="0014386C" w:rsidRDefault="0014386C" w:rsidP="0014386C">
      <w:pPr>
        <w:pStyle w:val="ListParagraph"/>
        <w:numPr>
          <w:ilvl w:val="0"/>
          <w:numId w:val="19"/>
        </w:numPr>
      </w:pPr>
      <w:r>
        <w:t>Mixed the potassium ferricyanide, hydrogen peroxide and distilled water in solution 2 beaker using a stirring rod to form solution 2.</w:t>
      </w:r>
    </w:p>
    <w:p w14:paraId="7C2D492B" w14:textId="2BE818CE" w:rsidR="0014386C" w:rsidRDefault="0014386C" w:rsidP="0014386C">
      <w:pPr>
        <w:pStyle w:val="ListParagraph"/>
        <w:numPr>
          <w:ilvl w:val="0"/>
          <w:numId w:val="19"/>
        </w:numPr>
      </w:pPr>
      <w:r>
        <w:t>Solution 1 was placed under the rubber tubing inside the box, 3 cm away from the lux meter.</w:t>
      </w:r>
    </w:p>
    <w:p w14:paraId="07F024F7" w14:textId="32E2AA51" w:rsidR="0014386C" w:rsidRDefault="0014386C" w:rsidP="0014386C">
      <w:pPr>
        <w:pStyle w:val="ListParagraph"/>
        <w:numPr>
          <w:ilvl w:val="0"/>
          <w:numId w:val="19"/>
        </w:numPr>
      </w:pPr>
      <w:r>
        <w:t>Lux meter started recording values.</w:t>
      </w:r>
    </w:p>
    <w:p w14:paraId="080EA99A" w14:textId="62F54DFD" w:rsidR="0014386C" w:rsidRDefault="0014386C" w:rsidP="0014386C">
      <w:pPr>
        <w:pStyle w:val="ListParagraph"/>
        <w:numPr>
          <w:ilvl w:val="0"/>
          <w:numId w:val="19"/>
        </w:numPr>
      </w:pPr>
      <w:r>
        <w:t xml:space="preserve"> Soluti</w:t>
      </w:r>
      <w:r w:rsidR="008D5000">
        <w:t>on 2 was poured into the funnel quickly. (to ensure uniform flow rate)</w:t>
      </w:r>
    </w:p>
    <w:p w14:paraId="7CA383DE" w14:textId="375BFD00" w:rsidR="0014386C" w:rsidRDefault="0014386C" w:rsidP="0014386C">
      <w:pPr>
        <w:pStyle w:val="ListParagraph"/>
        <w:numPr>
          <w:ilvl w:val="0"/>
          <w:numId w:val="19"/>
        </w:numPr>
      </w:pPr>
      <w:r>
        <w:t>The recording on the lux meter was saved after the reaction finished. (indicated with lux meter reading dropping to 0)</w:t>
      </w:r>
    </w:p>
    <w:p w14:paraId="3E418C7C" w14:textId="456BCE8B" w:rsidR="0014386C" w:rsidRDefault="0014386C" w:rsidP="0014386C">
      <w:pPr>
        <w:pStyle w:val="ListParagraph"/>
        <w:numPr>
          <w:ilvl w:val="0"/>
          <w:numId w:val="19"/>
        </w:numPr>
      </w:pPr>
      <w:r>
        <w:t>Solution was dumped into alkaline waste</w:t>
      </w:r>
    </w:p>
    <w:p w14:paraId="726505C8" w14:textId="3F709889" w:rsidR="0014386C" w:rsidRDefault="0014386C" w:rsidP="0014386C">
      <w:pPr>
        <w:pStyle w:val="ListParagraph"/>
        <w:numPr>
          <w:ilvl w:val="0"/>
          <w:numId w:val="19"/>
        </w:numPr>
      </w:pPr>
      <w:r>
        <w:t>The two beakers were rinsed with tap water.</w:t>
      </w:r>
    </w:p>
    <w:p w14:paraId="136F5F28" w14:textId="62887BE5" w:rsidR="002E19CE" w:rsidRDefault="0014386C" w:rsidP="0014386C">
      <w:pPr>
        <w:pStyle w:val="ListParagraph"/>
        <w:numPr>
          <w:ilvl w:val="0"/>
          <w:numId w:val="19"/>
        </w:numPr>
      </w:pPr>
      <w:r>
        <w:t>Repeat steps 4 – 17 5 more times but with 1, 2, 3, 4 and 5 g of potassium hydroxide.</w:t>
      </w:r>
    </w:p>
    <w:p w14:paraId="46739FA4" w14:textId="6FE762BE" w:rsidR="002E19CE" w:rsidRDefault="002E19CE" w:rsidP="002E19CE"/>
    <w:p w14:paraId="2D1DCD71" w14:textId="13FCC4BA" w:rsidR="002E19CE" w:rsidRDefault="002E19CE" w:rsidP="002E19CE">
      <w:pPr>
        <w:pStyle w:val="Heading1"/>
      </w:pPr>
      <w:r>
        <w:t>Analysis</w:t>
      </w:r>
    </w:p>
    <w:p w14:paraId="52F1E6FD" w14:textId="7E4D4EA6" w:rsidR="002E19CE" w:rsidRDefault="002E19CE" w:rsidP="002E19CE">
      <w:pPr>
        <w:pStyle w:val="NoSpacing"/>
      </w:pPr>
      <w:r>
        <w:t>Table 2</w:t>
      </w:r>
    </w:p>
    <w:p w14:paraId="2E3EA51E" w14:textId="56043CEB" w:rsidR="004A5A6C" w:rsidRDefault="002E19CE" w:rsidP="004A5A6C">
      <w:pPr>
        <w:pStyle w:val="Heading2"/>
      </w:pPr>
      <w:r>
        <w:t xml:space="preserve">Illuminance (lux) of the reaction luminol when different amounts of </w:t>
      </w:r>
      <w:r w:rsidR="007714F1">
        <w:t>KOH</w:t>
      </w:r>
      <w:r>
        <w:t xml:space="preserve"> are present in the solution (0, 1, 2, 3, 4, 5 grams)</w:t>
      </w:r>
    </w:p>
    <w:tbl>
      <w:tblPr>
        <w:tblStyle w:val="APAReport"/>
        <w:tblW w:w="0" w:type="auto"/>
        <w:tblLook w:val="04A0" w:firstRow="1" w:lastRow="0" w:firstColumn="1" w:lastColumn="0" w:noHBand="0" w:noVBand="1"/>
      </w:tblPr>
      <w:tblGrid>
        <w:gridCol w:w="1457"/>
        <w:gridCol w:w="1210"/>
        <w:gridCol w:w="1322"/>
        <w:gridCol w:w="1322"/>
        <w:gridCol w:w="1322"/>
        <w:gridCol w:w="1322"/>
        <w:gridCol w:w="1405"/>
      </w:tblGrid>
      <w:tr w:rsidR="004A5A6C" w14:paraId="3CC9871E" w14:textId="44E96D34" w:rsidTr="004A5A6C">
        <w:trPr>
          <w:cnfStyle w:val="100000000000" w:firstRow="1" w:lastRow="0" w:firstColumn="0" w:lastColumn="0" w:oddVBand="0" w:evenVBand="0" w:oddHBand="0" w:evenHBand="0" w:firstRowFirstColumn="0" w:firstRowLastColumn="0" w:lastRowFirstColumn="0" w:lastRowLastColumn="0"/>
        </w:trPr>
        <w:tc>
          <w:tcPr>
            <w:tcW w:w="1457" w:type="dxa"/>
          </w:tcPr>
          <w:p w14:paraId="0FB5D1AD" w14:textId="4D7FBC08" w:rsidR="004A5A6C" w:rsidRDefault="004A5A6C" w:rsidP="004A5A6C">
            <w:r>
              <w:t>Amount of KOH(g)</w:t>
            </w:r>
          </w:p>
        </w:tc>
        <w:tc>
          <w:tcPr>
            <w:tcW w:w="1210" w:type="dxa"/>
          </w:tcPr>
          <w:p w14:paraId="2DA350C9" w14:textId="4BBFF7B9" w:rsidR="004A5A6C" w:rsidRDefault="004A5A6C" w:rsidP="004A5A6C">
            <w:r>
              <w:t>Recording number</w:t>
            </w:r>
          </w:p>
        </w:tc>
        <w:tc>
          <w:tcPr>
            <w:tcW w:w="1322" w:type="dxa"/>
          </w:tcPr>
          <w:p w14:paraId="4D399E1B" w14:textId="5540AFC1" w:rsidR="004A5A6C" w:rsidRDefault="004A5A6C" w:rsidP="004A5A6C">
            <w:r>
              <w:t>Trial 1 (lux)</w:t>
            </w:r>
          </w:p>
        </w:tc>
        <w:tc>
          <w:tcPr>
            <w:tcW w:w="1322" w:type="dxa"/>
          </w:tcPr>
          <w:p w14:paraId="36735DDB" w14:textId="0EF9C827" w:rsidR="004A5A6C" w:rsidRDefault="004A5A6C" w:rsidP="004A5A6C">
            <w:r>
              <w:t>Trial 2 (lux)</w:t>
            </w:r>
          </w:p>
        </w:tc>
        <w:tc>
          <w:tcPr>
            <w:tcW w:w="1322" w:type="dxa"/>
          </w:tcPr>
          <w:p w14:paraId="02E4718E" w14:textId="35483155" w:rsidR="004A5A6C" w:rsidRDefault="004A5A6C" w:rsidP="004A5A6C">
            <w:r>
              <w:t>Trial 3 (lux)</w:t>
            </w:r>
          </w:p>
        </w:tc>
        <w:tc>
          <w:tcPr>
            <w:tcW w:w="1322" w:type="dxa"/>
          </w:tcPr>
          <w:p w14:paraId="10E503A5" w14:textId="04F42A04" w:rsidR="004A5A6C" w:rsidRDefault="004A5A6C" w:rsidP="004A5A6C">
            <w:r>
              <w:t>Trial 4 (lux)</w:t>
            </w:r>
          </w:p>
        </w:tc>
        <w:tc>
          <w:tcPr>
            <w:tcW w:w="1405" w:type="dxa"/>
          </w:tcPr>
          <w:p w14:paraId="4A0F3543" w14:textId="59D723FF" w:rsidR="004A5A6C" w:rsidRDefault="004A5A6C" w:rsidP="004A5A6C">
            <w:r>
              <w:t>Uncertainty (lux)</w:t>
            </w:r>
          </w:p>
        </w:tc>
      </w:tr>
      <w:tr w:rsidR="004A5A6C" w14:paraId="083C288A" w14:textId="447B2F38" w:rsidTr="004A5A6C">
        <w:tc>
          <w:tcPr>
            <w:tcW w:w="1457" w:type="dxa"/>
          </w:tcPr>
          <w:p w14:paraId="1A5160E5" w14:textId="5CBDCBB7" w:rsidR="004A5A6C" w:rsidRDefault="004A5A6C" w:rsidP="004A5A6C">
            <w:r>
              <w:t>0</w:t>
            </w:r>
          </w:p>
        </w:tc>
        <w:tc>
          <w:tcPr>
            <w:tcW w:w="1210" w:type="dxa"/>
          </w:tcPr>
          <w:p w14:paraId="21E35D5B" w14:textId="77777777" w:rsidR="004A5A6C" w:rsidRDefault="004A5A6C" w:rsidP="004A5A6C">
            <w:r>
              <w:t>1</w:t>
            </w:r>
          </w:p>
          <w:p w14:paraId="14BD10FA" w14:textId="77777777" w:rsidR="004A5A6C" w:rsidRDefault="004A5A6C" w:rsidP="004A5A6C">
            <w:r>
              <w:t>2</w:t>
            </w:r>
          </w:p>
          <w:p w14:paraId="04B10541" w14:textId="77777777" w:rsidR="004A5A6C" w:rsidRDefault="004A5A6C" w:rsidP="004A5A6C">
            <w:r>
              <w:t>3</w:t>
            </w:r>
          </w:p>
          <w:p w14:paraId="71D2725E" w14:textId="46274BC2" w:rsidR="004A5A6C" w:rsidRDefault="004A5A6C" w:rsidP="004A5A6C">
            <w:r>
              <w:t>4</w:t>
            </w:r>
          </w:p>
        </w:tc>
        <w:tc>
          <w:tcPr>
            <w:tcW w:w="1322" w:type="dxa"/>
          </w:tcPr>
          <w:p w14:paraId="7B8D769F" w14:textId="6D5F0868" w:rsidR="004A5A6C" w:rsidRDefault="004A5A6C" w:rsidP="004A5A6C">
            <w:r>
              <w:t>0.0</w:t>
            </w:r>
          </w:p>
          <w:p w14:paraId="1262712E" w14:textId="77777777" w:rsidR="004A5A6C" w:rsidRDefault="004A5A6C" w:rsidP="004A5A6C">
            <w:r>
              <w:t>0.0</w:t>
            </w:r>
          </w:p>
          <w:p w14:paraId="55F6D11D" w14:textId="6D6B158D" w:rsidR="004A5A6C" w:rsidRDefault="004A5A6C" w:rsidP="004A5A6C">
            <w:r>
              <w:t>0.0</w:t>
            </w:r>
          </w:p>
          <w:p w14:paraId="3EFEE03F" w14:textId="00736059" w:rsidR="004A5A6C" w:rsidRDefault="004A5A6C" w:rsidP="004A5A6C">
            <w:r>
              <w:t>0.0</w:t>
            </w:r>
          </w:p>
        </w:tc>
        <w:tc>
          <w:tcPr>
            <w:tcW w:w="1322" w:type="dxa"/>
          </w:tcPr>
          <w:p w14:paraId="0E9328D9" w14:textId="77777777" w:rsidR="004A5A6C" w:rsidRDefault="004A5A6C" w:rsidP="004A5A6C">
            <w:r>
              <w:t>0.0</w:t>
            </w:r>
          </w:p>
          <w:p w14:paraId="4734C087" w14:textId="67DB1D12" w:rsidR="004A5A6C" w:rsidRDefault="004A5A6C" w:rsidP="004A5A6C">
            <w:r>
              <w:t>0.0</w:t>
            </w:r>
          </w:p>
          <w:p w14:paraId="0A0BFC06" w14:textId="3DA47EFE" w:rsidR="004A5A6C" w:rsidRDefault="004A5A6C" w:rsidP="004A5A6C">
            <w:r>
              <w:t>0.0</w:t>
            </w:r>
          </w:p>
          <w:p w14:paraId="52EDAD6C" w14:textId="7981C4D9" w:rsidR="004A5A6C" w:rsidRDefault="004A5A6C" w:rsidP="004A5A6C">
            <w:r>
              <w:t>0.0</w:t>
            </w:r>
          </w:p>
        </w:tc>
        <w:tc>
          <w:tcPr>
            <w:tcW w:w="1322" w:type="dxa"/>
          </w:tcPr>
          <w:p w14:paraId="7EFCA071" w14:textId="77777777" w:rsidR="004A5A6C" w:rsidRDefault="004A5A6C" w:rsidP="004A5A6C">
            <w:r>
              <w:t>0.0</w:t>
            </w:r>
          </w:p>
          <w:p w14:paraId="3CA401D7" w14:textId="77777777" w:rsidR="004A5A6C" w:rsidRDefault="004A5A6C" w:rsidP="004A5A6C">
            <w:r>
              <w:t>0.0</w:t>
            </w:r>
          </w:p>
          <w:p w14:paraId="7AE7796E" w14:textId="77777777" w:rsidR="004A5A6C" w:rsidRDefault="004A5A6C" w:rsidP="004A5A6C">
            <w:r>
              <w:t>0.0</w:t>
            </w:r>
          </w:p>
          <w:p w14:paraId="0322EE97" w14:textId="1D2A797C" w:rsidR="004A5A6C" w:rsidRDefault="004A5A6C" w:rsidP="004A5A6C">
            <w:r>
              <w:t>0.0</w:t>
            </w:r>
          </w:p>
        </w:tc>
        <w:tc>
          <w:tcPr>
            <w:tcW w:w="1322" w:type="dxa"/>
          </w:tcPr>
          <w:p w14:paraId="173C7698" w14:textId="77777777" w:rsidR="004A5A6C" w:rsidRDefault="004A5A6C" w:rsidP="004A5A6C">
            <w:r>
              <w:t>0.0</w:t>
            </w:r>
          </w:p>
          <w:p w14:paraId="059E7432" w14:textId="77777777" w:rsidR="004A5A6C" w:rsidRDefault="004A5A6C" w:rsidP="004A5A6C">
            <w:r>
              <w:t>0.0</w:t>
            </w:r>
          </w:p>
          <w:p w14:paraId="2ADC66E0" w14:textId="77777777" w:rsidR="004A5A6C" w:rsidRDefault="004A5A6C" w:rsidP="004A5A6C">
            <w:r>
              <w:t>0.0</w:t>
            </w:r>
          </w:p>
          <w:p w14:paraId="6E27CEF9" w14:textId="64636881" w:rsidR="004A5A6C" w:rsidRDefault="004A5A6C" w:rsidP="004A5A6C">
            <w:r>
              <w:t>0.0</w:t>
            </w:r>
          </w:p>
        </w:tc>
        <w:tc>
          <w:tcPr>
            <w:tcW w:w="1405" w:type="dxa"/>
          </w:tcPr>
          <w:p w14:paraId="64E7D310" w14:textId="77777777" w:rsidR="004A5A6C" w:rsidRDefault="004A5A6C" w:rsidP="004A5A6C">
            <w:r>
              <w:t>+-0.1</w:t>
            </w:r>
          </w:p>
          <w:p w14:paraId="76919960" w14:textId="77777777" w:rsidR="004A5A6C" w:rsidRDefault="004A5A6C" w:rsidP="004A5A6C">
            <w:r>
              <w:t>+-0.1</w:t>
            </w:r>
          </w:p>
          <w:p w14:paraId="6DD12C27" w14:textId="77777777" w:rsidR="004A5A6C" w:rsidRDefault="004A5A6C" w:rsidP="004A5A6C">
            <w:r>
              <w:t>+-0.1</w:t>
            </w:r>
          </w:p>
          <w:p w14:paraId="44CF560E" w14:textId="7AE92D88" w:rsidR="004A5A6C" w:rsidRDefault="004A5A6C" w:rsidP="004A5A6C">
            <w:r>
              <w:t>+-0.1</w:t>
            </w:r>
          </w:p>
        </w:tc>
      </w:tr>
      <w:tr w:rsidR="004A5A6C" w14:paraId="3AF861CC" w14:textId="61252157" w:rsidTr="004A5A6C">
        <w:tc>
          <w:tcPr>
            <w:tcW w:w="1457" w:type="dxa"/>
          </w:tcPr>
          <w:p w14:paraId="06EBE6EA" w14:textId="3DFA038B" w:rsidR="004A5A6C" w:rsidRDefault="004A5A6C" w:rsidP="004A5A6C">
            <w:r>
              <w:t>1</w:t>
            </w:r>
          </w:p>
        </w:tc>
        <w:tc>
          <w:tcPr>
            <w:tcW w:w="1210" w:type="dxa"/>
          </w:tcPr>
          <w:p w14:paraId="3A16D62B" w14:textId="77777777" w:rsidR="004A5A6C" w:rsidRDefault="004A5A6C" w:rsidP="004A5A6C">
            <w:r>
              <w:t>1</w:t>
            </w:r>
          </w:p>
          <w:p w14:paraId="1922FDED" w14:textId="77777777" w:rsidR="004A5A6C" w:rsidRDefault="004A5A6C" w:rsidP="004A5A6C">
            <w:r>
              <w:t>2</w:t>
            </w:r>
          </w:p>
          <w:p w14:paraId="6E741974" w14:textId="77777777" w:rsidR="004A5A6C" w:rsidRDefault="004A5A6C" w:rsidP="004A5A6C">
            <w:r>
              <w:t>3</w:t>
            </w:r>
          </w:p>
          <w:p w14:paraId="417E66C1" w14:textId="7701655B" w:rsidR="004A5A6C" w:rsidRDefault="004A5A6C" w:rsidP="004A5A6C">
            <w:r>
              <w:t>4</w:t>
            </w:r>
          </w:p>
        </w:tc>
        <w:tc>
          <w:tcPr>
            <w:tcW w:w="1322" w:type="dxa"/>
          </w:tcPr>
          <w:p w14:paraId="051945D1" w14:textId="317A7244" w:rsidR="004A5A6C" w:rsidRDefault="004A5A6C" w:rsidP="004A5A6C">
            <w:r>
              <w:t>3.6</w:t>
            </w:r>
          </w:p>
          <w:p w14:paraId="4A309583" w14:textId="16D7B23D" w:rsidR="004A5A6C" w:rsidRDefault="004A5A6C" w:rsidP="004A5A6C">
            <w:r>
              <w:t>1.7</w:t>
            </w:r>
          </w:p>
          <w:p w14:paraId="6BDD8D2C" w14:textId="656B9C8A" w:rsidR="004A5A6C" w:rsidRDefault="004A5A6C" w:rsidP="004A5A6C">
            <w:r>
              <w:t>1.7</w:t>
            </w:r>
          </w:p>
          <w:p w14:paraId="23065C00" w14:textId="3DE96AE8" w:rsidR="004A5A6C" w:rsidRDefault="004A5A6C" w:rsidP="004A5A6C">
            <w:r>
              <w:t>3.2</w:t>
            </w:r>
          </w:p>
        </w:tc>
        <w:tc>
          <w:tcPr>
            <w:tcW w:w="1322" w:type="dxa"/>
          </w:tcPr>
          <w:p w14:paraId="01184BCE" w14:textId="77777777" w:rsidR="004A5A6C" w:rsidRDefault="004A5A6C" w:rsidP="004A5A6C">
            <w:r>
              <w:t>7.7</w:t>
            </w:r>
          </w:p>
          <w:p w14:paraId="1029CEBD" w14:textId="77777777" w:rsidR="004A5A6C" w:rsidRDefault="004A5A6C" w:rsidP="004A5A6C">
            <w:r>
              <w:t>4.4</w:t>
            </w:r>
          </w:p>
          <w:p w14:paraId="51F13960" w14:textId="77777777" w:rsidR="004A5A6C" w:rsidRDefault="004A5A6C" w:rsidP="004A5A6C">
            <w:r>
              <w:t>2.0</w:t>
            </w:r>
          </w:p>
          <w:p w14:paraId="4604404B" w14:textId="74169EF2" w:rsidR="004A5A6C" w:rsidRDefault="004A5A6C" w:rsidP="004A5A6C">
            <w:r>
              <w:t>1.2</w:t>
            </w:r>
          </w:p>
        </w:tc>
        <w:tc>
          <w:tcPr>
            <w:tcW w:w="1322" w:type="dxa"/>
          </w:tcPr>
          <w:p w14:paraId="146D777A" w14:textId="77777777" w:rsidR="004A5A6C" w:rsidRDefault="004A5A6C" w:rsidP="004A5A6C">
            <w:r>
              <w:t>1.2</w:t>
            </w:r>
          </w:p>
          <w:p w14:paraId="6AA5D6DB" w14:textId="77777777" w:rsidR="004A5A6C" w:rsidRDefault="004A5A6C" w:rsidP="004A5A6C">
            <w:r>
              <w:t>2.5</w:t>
            </w:r>
          </w:p>
          <w:p w14:paraId="145465D8" w14:textId="77777777" w:rsidR="004A5A6C" w:rsidRDefault="004A5A6C" w:rsidP="004A5A6C">
            <w:r>
              <w:t>2.1</w:t>
            </w:r>
          </w:p>
          <w:p w14:paraId="2C236459" w14:textId="02A66A64" w:rsidR="004A5A6C" w:rsidRDefault="004A5A6C" w:rsidP="004A5A6C">
            <w:r>
              <w:t>1.6</w:t>
            </w:r>
          </w:p>
        </w:tc>
        <w:tc>
          <w:tcPr>
            <w:tcW w:w="1322" w:type="dxa"/>
          </w:tcPr>
          <w:p w14:paraId="1D870D98" w14:textId="77777777" w:rsidR="004A5A6C" w:rsidRDefault="004A5A6C" w:rsidP="004A5A6C">
            <w:r>
              <w:t>2.0</w:t>
            </w:r>
          </w:p>
          <w:p w14:paraId="1BF23DC2" w14:textId="77777777" w:rsidR="004A5A6C" w:rsidRDefault="004A5A6C" w:rsidP="004A5A6C">
            <w:r>
              <w:t>4.7</w:t>
            </w:r>
          </w:p>
          <w:p w14:paraId="7F0541E1" w14:textId="77777777" w:rsidR="004A5A6C" w:rsidRDefault="004A5A6C" w:rsidP="004A5A6C">
            <w:r>
              <w:t>1.7</w:t>
            </w:r>
          </w:p>
          <w:p w14:paraId="64CD81C5" w14:textId="1E722D01" w:rsidR="004A5A6C" w:rsidRDefault="004A5A6C" w:rsidP="004A5A6C">
            <w:r>
              <w:t>0.9</w:t>
            </w:r>
          </w:p>
        </w:tc>
        <w:tc>
          <w:tcPr>
            <w:tcW w:w="1405" w:type="dxa"/>
          </w:tcPr>
          <w:p w14:paraId="15F79E1C" w14:textId="77777777" w:rsidR="004A5A6C" w:rsidRDefault="004A5A6C" w:rsidP="004A5A6C">
            <w:r>
              <w:t>+-0.1</w:t>
            </w:r>
          </w:p>
          <w:p w14:paraId="57794C3F" w14:textId="77777777" w:rsidR="004A5A6C" w:rsidRDefault="004A5A6C" w:rsidP="004A5A6C">
            <w:r>
              <w:t>+-0.1</w:t>
            </w:r>
          </w:p>
          <w:p w14:paraId="636EEFF1" w14:textId="77777777" w:rsidR="004A5A6C" w:rsidRDefault="004A5A6C" w:rsidP="004A5A6C">
            <w:r>
              <w:t>+-0.1</w:t>
            </w:r>
          </w:p>
          <w:p w14:paraId="687CE0AB" w14:textId="31F7CF56" w:rsidR="004A5A6C" w:rsidRDefault="004A5A6C" w:rsidP="004A5A6C">
            <w:r>
              <w:t>+-0.1</w:t>
            </w:r>
          </w:p>
        </w:tc>
      </w:tr>
      <w:tr w:rsidR="004A5A6C" w14:paraId="38E6655E" w14:textId="19C3E6B3" w:rsidTr="004A5A6C">
        <w:tc>
          <w:tcPr>
            <w:tcW w:w="1457" w:type="dxa"/>
          </w:tcPr>
          <w:p w14:paraId="65CC92EB" w14:textId="6390BE88" w:rsidR="004A5A6C" w:rsidRDefault="004A5A6C" w:rsidP="004A5A6C">
            <w:r>
              <w:t>2</w:t>
            </w:r>
          </w:p>
        </w:tc>
        <w:tc>
          <w:tcPr>
            <w:tcW w:w="1210" w:type="dxa"/>
          </w:tcPr>
          <w:p w14:paraId="38D044A5" w14:textId="77777777" w:rsidR="004A5A6C" w:rsidRDefault="004A5A6C" w:rsidP="004A5A6C">
            <w:r>
              <w:t>1</w:t>
            </w:r>
          </w:p>
          <w:p w14:paraId="28E63C2B" w14:textId="77777777" w:rsidR="004A5A6C" w:rsidRDefault="004A5A6C" w:rsidP="004A5A6C">
            <w:r>
              <w:t>2</w:t>
            </w:r>
          </w:p>
          <w:p w14:paraId="239F0960" w14:textId="77777777" w:rsidR="004A5A6C" w:rsidRDefault="004A5A6C" w:rsidP="004A5A6C">
            <w:r>
              <w:t>3</w:t>
            </w:r>
          </w:p>
          <w:p w14:paraId="06419122" w14:textId="273773DB" w:rsidR="004A5A6C" w:rsidRDefault="004A5A6C" w:rsidP="004A5A6C">
            <w:r>
              <w:t>4</w:t>
            </w:r>
          </w:p>
        </w:tc>
        <w:tc>
          <w:tcPr>
            <w:tcW w:w="1322" w:type="dxa"/>
          </w:tcPr>
          <w:p w14:paraId="71513431" w14:textId="2938E1F7" w:rsidR="004A5A6C" w:rsidRDefault="004A5A6C" w:rsidP="004A5A6C">
            <w:r>
              <w:t>2.1</w:t>
            </w:r>
          </w:p>
          <w:p w14:paraId="04A2321F" w14:textId="77777777" w:rsidR="004A5A6C" w:rsidRDefault="004A5A6C" w:rsidP="004A5A6C">
            <w:r>
              <w:t>3.1</w:t>
            </w:r>
          </w:p>
          <w:p w14:paraId="1D32C454" w14:textId="77777777" w:rsidR="004A5A6C" w:rsidRDefault="004A5A6C" w:rsidP="004A5A6C">
            <w:r>
              <w:t>3.5</w:t>
            </w:r>
          </w:p>
          <w:p w14:paraId="742D29F8" w14:textId="1AEBCC89" w:rsidR="004A5A6C" w:rsidRDefault="004A5A6C" w:rsidP="004A5A6C">
            <w:r>
              <w:t>9.8</w:t>
            </w:r>
          </w:p>
        </w:tc>
        <w:tc>
          <w:tcPr>
            <w:tcW w:w="1322" w:type="dxa"/>
          </w:tcPr>
          <w:p w14:paraId="2D14125D" w14:textId="77777777" w:rsidR="004A5A6C" w:rsidRDefault="004A5A6C" w:rsidP="004A5A6C">
            <w:r>
              <w:t>5.7</w:t>
            </w:r>
          </w:p>
          <w:p w14:paraId="06B19A76" w14:textId="77777777" w:rsidR="004A5A6C" w:rsidRDefault="004A5A6C" w:rsidP="004A5A6C">
            <w:r>
              <w:t>3.7</w:t>
            </w:r>
          </w:p>
          <w:p w14:paraId="6878CCE4" w14:textId="77777777" w:rsidR="004A5A6C" w:rsidRDefault="004A5A6C" w:rsidP="004A5A6C">
            <w:r>
              <w:t>5.0</w:t>
            </w:r>
          </w:p>
          <w:p w14:paraId="03AFFED1" w14:textId="74057903" w:rsidR="004A5A6C" w:rsidRDefault="004A5A6C" w:rsidP="004A5A6C">
            <w:r>
              <w:t>4.7</w:t>
            </w:r>
          </w:p>
        </w:tc>
        <w:tc>
          <w:tcPr>
            <w:tcW w:w="1322" w:type="dxa"/>
          </w:tcPr>
          <w:p w14:paraId="5B9E98CA" w14:textId="77777777" w:rsidR="004A5A6C" w:rsidRDefault="004A5A6C" w:rsidP="004A5A6C">
            <w:r>
              <w:t>5.0</w:t>
            </w:r>
          </w:p>
          <w:p w14:paraId="3B6C2BDF" w14:textId="77777777" w:rsidR="004A5A6C" w:rsidRDefault="004A5A6C" w:rsidP="004A5A6C">
            <w:r>
              <w:t>4.8</w:t>
            </w:r>
          </w:p>
          <w:p w14:paraId="4B3F2A98" w14:textId="77777777" w:rsidR="004A5A6C" w:rsidRDefault="004A5A6C" w:rsidP="004A5A6C">
            <w:r>
              <w:t>5.4</w:t>
            </w:r>
          </w:p>
          <w:p w14:paraId="11CF44D0" w14:textId="323703B3" w:rsidR="004A5A6C" w:rsidRDefault="004A5A6C" w:rsidP="004A5A6C">
            <w:r>
              <w:t>6.6</w:t>
            </w:r>
          </w:p>
        </w:tc>
        <w:tc>
          <w:tcPr>
            <w:tcW w:w="1322" w:type="dxa"/>
          </w:tcPr>
          <w:p w14:paraId="68DB7522" w14:textId="77777777" w:rsidR="004A5A6C" w:rsidRDefault="004A5A6C" w:rsidP="004A5A6C">
            <w:r>
              <w:t>4.8</w:t>
            </w:r>
          </w:p>
          <w:p w14:paraId="3766B068" w14:textId="77777777" w:rsidR="004A5A6C" w:rsidRDefault="004A5A6C" w:rsidP="004A5A6C">
            <w:r>
              <w:t>4.3</w:t>
            </w:r>
          </w:p>
          <w:p w14:paraId="6198A0AF" w14:textId="77777777" w:rsidR="004A5A6C" w:rsidRDefault="004A5A6C" w:rsidP="004A5A6C">
            <w:r>
              <w:t>4.4</w:t>
            </w:r>
          </w:p>
          <w:p w14:paraId="578F8B78" w14:textId="05D585BB" w:rsidR="004A5A6C" w:rsidRDefault="004A5A6C" w:rsidP="004A5A6C">
            <w:r>
              <w:t>5.7</w:t>
            </w:r>
          </w:p>
        </w:tc>
        <w:tc>
          <w:tcPr>
            <w:tcW w:w="1405" w:type="dxa"/>
          </w:tcPr>
          <w:p w14:paraId="60C41DDC" w14:textId="77777777" w:rsidR="004A5A6C" w:rsidRDefault="004A5A6C" w:rsidP="004A5A6C">
            <w:r>
              <w:t>+-0.1</w:t>
            </w:r>
          </w:p>
          <w:p w14:paraId="5EBA76C8" w14:textId="77777777" w:rsidR="004A5A6C" w:rsidRDefault="004A5A6C" w:rsidP="004A5A6C">
            <w:r>
              <w:t>+-0.1</w:t>
            </w:r>
          </w:p>
          <w:p w14:paraId="326BCC25" w14:textId="77777777" w:rsidR="004A5A6C" w:rsidRDefault="004A5A6C" w:rsidP="004A5A6C">
            <w:r>
              <w:t>+-0.1</w:t>
            </w:r>
          </w:p>
          <w:p w14:paraId="0B762E0F" w14:textId="6C837A16" w:rsidR="004A5A6C" w:rsidRDefault="004A5A6C" w:rsidP="004A5A6C">
            <w:r>
              <w:t>+-0.1</w:t>
            </w:r>
          </w:p>
        </w:tc>
      </w:tr>
      <w:tr w:rsidR="004A5A6C" w14:paraId="5C346A32" w14:textId="4FD19E6F" w:rsidTr="004A5A6C">
        <w:tc>
          <w:tcPr>
            <w:tcW w:w="1457" w:type="dxa"/>
          </w:tcPr>
          <w:p w14:paraId="79CB9AC4" w14:textId="6EA0D5FD" w:rsidR="004A5A6C" w:rsidRDefault="004A5A6C" w:rsidP="004A5A6C">
            <w:r>
              <w:t>3</w:t>
            </w:r>
          </w:p>
        </w:tc>
        <w:tc>
          <w:tcPr>
            <w:tcW w:w="1210" w:type="dxa"/>
          </w:tcPr>
          <w:p w14:paraId="598CB382" w14:textId="77777777" w:rsidR="004A5A6C" w:rsidRDefault="004A5A6C" w:rsidP="004A5A6C">
            <w:r>
              <w:t>1</w:t>
            </w:r>
          </w:p>
          <w:p w14:paraId="05CF6343" w14:textId="77777777" w:rsidR="004A5A6C" w:rsidRDefault="004A5A6C" w:rsidP="004A5A6C">
            <w:r>
              <w:t>2</w:t>
            </w:r>
          </w:p>
          <w:p w14:paraId="001FBD70" w14:textId="77777777" w:rsidR="004A5A6C" w:rsidRDefault="004A5A6C" w:rsidP="004A5A6C">
            <w:r>
              <w:t>3</w:t>
            </w:r>
          </w:p>
          <w:p w14:paraId="14BA9549" w14:textId="5CB318B9" w:rsidR="004A5A6C" w:rsidRDefault="004A5A6C" w:rsidP="004A5A6C">
            <w:r>
              <w:t>4</w:t>
            </w:r>
          </w:p>
        </w:tc>
        <w:tc>
          <w:tcPr>
            <w:tcW w:w="1322" w:type="dxa"/>
          </w:tcPr>
          <w:p w14:paraId="420E1765" w14:textId="1C697502" w:rsidR="004A5A6C" w:rsidRDefault="004A5A6C" w:rsidP="004A5A6C">
            <w:r>
              <w:t>6.0</w:t>
            </w:r>
          </w:p>
          <w:p w14:paraId="107AEDD4" w14:textId="77777777" w:rsidR="004A5A6C" w:rsidRDefault="004A5A6C" w:rsidP="004A5A6C">
            <w:r>
              <w:t>8.8</w:t>
            </w:r>
          </w:p>
          <w:p w14:paraId="3E4A1FBE" w14:textId="77777777" w:rsidR="004A5A6C" w:rsidRDefault="004A5A6C" w:rsidP="004A5A6C">
            <w:r>
              <w:t>5.5</w:t>
            </w:r>
          </w:p>
          <w:p w14:paraId="12FD4652" w14:textId="701949A8" w:rsidR="004A5A6C" w:rsidRDefault="004A5A6C" w:rsidP="004A5A6C">
            <w:r>
              <w:t>0.5</w:t>
            </w:r>
          </w:p>
        </w:tc>
        <w:tc>
          <w:tcPr>
            <w:tcW w:w="1322" w:type="dxa"/>
          </w:tcPr>
          <w:p w14:paraId="0D11BABA" w14:textId="77777777" w:rsidR="004A5A6C" w:rsidRDefault="004A5A6C" w:rsidP="004A5A6C">
            <w:r>
              <w:t>4.7</w:t>
            </w:r>
          </w:p>
          <w:p w14:paraId="2CEA08C3" w14:textId="77777777" w:rsidR="004A5A6C" w:rsidRDefault="004A5A6C" w:rsidP="004A5A6C">
            <w:r>
              <w:t>6.6</w:t>
            </w:r>
          </w:p>
          <w:p w14:paraId="1DA3C2F9" w14:textId="77777777" w:rsidR="004A5A6C" w:rsidRDefault="004A5A6C" w:rsidP="004A5A6C">
            <w:r>
              <w:t>0.9</w:t>
            </w:r>
          </w:p>
          <w:p w14:paraId="197F67AC" w14:textId="7F33D7D2" w:rsidR="004A5A6C" w:rsidRDefault="004A5A6C" w:rsidP="004A5A6C">
            <w:r>
              <w:t>4.1</w:t>
            </w:r>
          </w:p>
        </w:tc>
        <w:tc>
          <w:tcPr>
            <w:tcW w:w="1322" w:type="dxa"/>
          </w:tcPr>
          <w:p w14:paraId="64A69936" w14:textId="77777777" w:rsidR="004A5A6C" w:rsidRDefault="004A5A6C" w:rsidP="004A5A6C">
            <w:r>
              <w:t>7.7</w:t>
            </w:r>
          </w:p>
          <w:p w14:paraId="4B7BC803" w14:textId="77777777" w:rsidR="004A5A6C" w:rsidRDefault="004A5A6C" w:rsidP="004A5A6C">
            <w:r>
              <w:t>2.2</w:t>
            </w:r>
          </w:p>
          <w:p w14:paraId="6C6887BB" w14:textId="77777777" w:rsidR="004A5A6C" w:rsidRDefault="004A5A6C" w:rsidP="004A5A6C">
            <w:r>
              <w:t>1.7</w:t>
            </w:r>
          </w:p>
          <w:p w14:paraId="47B8E795" w14:textId="162E097F" w:rsidR="004A5A6C" w:rsidRDefault="004A5A6C" w:rsidP="004A5A6C">
            <w:r>
              <w:t>2.2</w:t>
            </w:r>
          </w:p>
        </w:tc>
        <w:tc>
          <w:tcPr>
            <w:tcW w:w="1322" w:type="dxa"/>
          </w:tcPr>
          <w:p w14:paraId="0E683B3D" w14:textId="77777777" w:rsidR="004A5A6C" w:rsidRDefault="004A5A6C" w:rsidP="004A5A6C">
            <w:r>
              <w:t>4.6</w:t>
            </w:r>
          </w:p>
          <w:p w14:paraId="0A9636B1" w14:textId="77777777" w:rsidR="004A5A6C" w:rsidRDefault="004A5A6C" w:rsidP="004A5A6C">
            <w:r>
              <w:t>2.5</w:t>
            </w:r>
          </w:p>
          <w:p w14:paraId="73502C71" w14:textId="77777777" w:rsidR="004A5A6C" w:rsidRDefault="004A5A6C" w:rsidP="004A5A6C">
            <w:r>
              <w:t>1.8</w:t>
            </w:r>
          </w:p>
          <w:p w14:paraId="1B991E84" w14:textId="1163C5B4" w:rsidR="004A5A6C" w:rsidRDefault="004A5A6C" w:rsidP="004A5A6C">
            <w:r>
              <w:t>1.2</w:t>
            </w:r>
          </w:p>
        </w:tc>
        <w:tc>
          <w:tcPr>
            <w:tcW w:w="1405" w:type="dxa"/>
          </w:tcPr>
          <w:p w14:paraId="62F5F823" w14:textId="77777777" w:rsidR="004A5A6C" w:rsidRDefault="004A5A6C" w:rsidP="004A5A6C">
            <w:r>
              <w:t>+-0.1</w:t>
            </w:r>
          </w:p>
          <w:p w14:paraId="113D4FA7" w14:textId="77777777" w:rsidR="004A5A6C" w:rsidRDefault="004A5A6C" w:rsidP="004A5A6C">
            <w:r>
              <w:t>+-0.1</w:t>
            </w:r>
          </w:p>
          <w:p w14:paraId="78257396" w14:textId="77777777" w:rsidR="004A5A6C" w:rsidRDefault="004A5A6C" w:rsidP="004A5A6C">
            <w:r>
              <w:t>+-0.1</w:t>
            </w:r>
          </w:p>
          <w:p w14:paraId="37B7EFE0" w14:textId="4FD02AFE" w:rsidR="004A5A6C" w:rsidRDefault="004A5A6C" w:rsidP="004A5A6C">
            <w:r>
              <w:t>+-0.1</w:t>
            </w:r>
          </w:p>
        </w:tc>
      </w:tr>
      <w:tr w:rsidR="004A5A6C" w14:paraId="42BBBE0F" w14:textId="267A3F44" w:rsidTr="004A5A6C">
        <w:tc>
          <w:tcPr>
            <w:tcW w:w="1457" w:type="dxa"/>
          </w:tcPr>
          <w:p w14:paraId="61DADB80" w14:textId="0955BD6E" w:rsidR="004A5A6C" w:rsidRDefault="004A5A6C" w:rsidP="004A5A6C">
            <w:r>
              <w:t>4</w:t>
            </w:r>
          </w:p>
        </w:tc>
        <w:tc>
          <w:tcPr>
            <w:tcW w:w="1210" w:type="dxa"/>
          </w:tcPr>
          <w:p w14:paraId="505278EB" w14:textId="77777777" w:rsidR="004A5A6C" w:rsidRDefault="004A5A6C" w:rsidP="004A5A6C">
            <w:r>
              <w:t>1</w:t>
            </w:r>
          </w:p>
          <w:p w14:paraId="06F5AE9C" w14:textId="77777777" w:rsidR="004A5A6C" w:rsidRDefault="004A5A6C" w:rsidP="004A5A6C">
            <w:r>
              <w:t>2</w:t>
            </w:r>
          </w:p>
          <w:p w14:paraId="1A3844FB" w14:textId="77777777" w:rsidR="004A5A6C" w:rsidRDefault="004A5A6C" w:rsidP="004A5A6C">
            <w:r>
              <w:t>3</w:t>
            </w:r>
          </w:p>
          <w:p w14:paraId="292A3D67" w14:textId="7BBB0E66" w:rsidR="004A5A6C" w:rsidRDefault="004A5A6C" w:rsidP="004A5A6C">
            <w:r>
              <w:t>4</w:t>
            </w:r>
          </w:p>
        </w:tc>
        <w:tc>
          <w:tcPr>
            <w:tcW w:w="1322" w:type="dxa"/>
          </w:tcPr>
          <w:p w14:paraId="180C3A0A" w14:textId="54FDD6E7" w:rsidR="004A5A6C" w:rsidRDefault="004A5A6C" w:rsidP="004A5A6C">
            <w:r>
              <w:t>4.4</w:t>
            </w:r>
          </w:p>
          <w:p w14:paraId="5477542C" w14:textId="77777777" w:rsidR="004A5A6C" w:rsidRDefault="004A5A6C" w:rsidP="004A5A6C">
            <w:r>
              <w:t>3.3</w:t>
            </w:r>
          </w:p>
          <w:p w14:paraId="2C771435" w14:textId="77777777" w:rsidR="004A5A6C" w:rsidRDefault="004A5A6C" w:rsidP="004A5A6C">
            <w:r>
              <w:t>2.4</w:t>
            </w:r>
          </w:p>
          <w:p w14:paraId="2423A773" w14:textId="054DE593" w:rsidR="004A5A6C" w:rsidRDefault="004A5A6C" w:rsidP="004A5A6C">
            <w:r>
              <w:t>3.0</w:t>
            </w:r>
          </w:p>
        </w:tc>
        <w:tc>
          <w:tcPr>
            <w:tcW w:w="1322" w:type="dxa"/>
          </w:tcPr>
          <w:p w14:paraId="283A11E5" w14:textId="77777777" w:rsidR="004A5A6C" w:rsidRDefault="004A5A6C" w:rsidP="004A5A6C">
            <w:r>
              <w:t>5.4</w:t>
            </w:r>
          </w:p>
          <w:p w14:paraId="5E04F872" w14:textId="77777777" w:rsidR="004A5A6C" w:rsidRDefault="004A5A6C" w:rsidP="004A5A6C">
            <w:r>
              <w:t>3.0</w:t>
            </w:r>
          </w:p>
          <w:p w14:paraId="48B7A0AD" w14:textId="77777777" w:rsidR="004A5A6C" w:rsidRDefault="004A5A6C" w:rsidP="004A5A6C">
            <w:r>
              <w:t>3.8</w:t>
            </w:r>
          </w:p>
          <w:p w14:paraId="06DBBA7A" w14:textId="1C94F054" w:rsidR="004A5A6C" w:rsidRDefault="004A5A6C" w:rsidP="004A5A6C">
            <w:r>
              <w:t>2.8</w:t>
            </w:r>
          </w:p>
        </w:tc>
        <w:tc>
          <w:tcPr>
            <w:tcW w:w="1322" w:type="dxa"/>
          </w:tcPr>
          <w:p w14:paraId="1A254CFE" w14:textId="77777777" w:rsidR="004A5A6C" w:rsidRDefault="004A5A6C" w:rsidP="004A5A6C">
            <w:r>
              <w:t>5.5</w:t>
            </w:r>
          </w:p>
          <w:p w14:paraId="72711125" w14:textId="77777777" w:rsidR="004A5A6C" w:rsidRDefault="004A5A6C" w:rsidP="004A5A6C">
            <w:r>
              <w:t>2.5</w:t>
            </w:r>
          </w:p>
          <w:p w14:paraId="310F4897" w14:textId="77777777" w:rsidR="004A5A6C" w:rsidRDefault="004A5A6C" w:rsidP="004A5A6C">
            <w:r>
              <w:t>3.4</w:t>
            </w:r>
          </w:p>
          <w:p w14:paraId="368D89AD" w14:textId="4C819953" w:rsidR="004A5A6C" w:rsidRDefault="004A5A6C" w:rsidP="004A5A6C">
            <w:r>
              <w:t>2.4</w:t>
            </w:r>
          </w:p>
        </w:tc>
        <w:tc>
          <w:tcPr>
            <w:tcW w:w="1322" w:type="dxa"/>
          </w:tcPr>
          <w:p w14:paraId="4CB922F0" w14:textId="77777777" w:rsidR="004A5A6C" w:rsidRDefault="004A5A6C" w:rsidP="004A5A6C">
            <w:r>
              <w:t>1.4</w:t>
            </w:r>
          </w:p>
          <w:p w14:paraId="458BC0CC" w14:textId="77777777" w:rsidR="004A5A6C" w:rsidRDefault="004A5A6C" w:rsidP="004A5A6C">
            <w:r>
              <w:t>1.4</w:t>
            </w:r>
          </w:p>
          <w:p w14:paraId="4F1C0FBD" w14:textId="77777777" w:rsidR="004A5A6C" w:rsidRDefault="004A5A6C" w:rsidP="004A5A6C">
            <w:r>
              <w:t>6.6</w:t>
            </w:r>
          </w:p>
          <w:p w14:paraId="6EE783E4" w14:textId="5AAA0E85" w:rsidR="004A5A6C" w:rsidRDefault="004A5A6C" w:rsidP="004A5A6C">
            <w:r>
              <w:t>5.8</w:t>
            </w:r>
          </w:p>
        </w:tc>
        <w:tc>
          <w:tcPr>
            <w:tcW w:w="1405" w:type="dxa"/>
          </w:tcPr>
          <w:p w14:paraId="67712ADD" w14:textId="77777777" w:rsidR="004A5A6C" w:rsidRDefault="004A5A6C" w:rsidP="004A5A6C">
            <w:r>
              <w:t>+-0.1</w:t>
            </w:r>
          </w:p>
          <w:p w14:paraId="7B864BCE" w14:textId="77777777" w:rsidR="004A5A6C" w:rsidRDefault="004A5A6C" w:rsidP="004A5A6C">
            <w:r>
              <w:t>+-0.1</w:t>
            </w:r>
          </w:p>
          <w:p w14:paraId="6A1710C6" w14:textId="77777777" w:rsidR="004A5A6C" w:rsidRDefault="004A5A6C" w:rsidP="004A5A6C">
            <w:r>
              <w:t>+-0.1</w:t>
            </w:r>
          </w:p>
          <w:p w14:paraId="3AD9D3D8" w14:textId="11EB6E59" w:rsidR="004A5A6C" w:rsidRDefault="004A5A6C" w:rsidP="004A5A6C">
            <w:r>
              <w:t>+-0.1</w:t>
            </w:r>
          </w:p>
        </w:tc>
      </w:tr>
      <w:tr w:rsidR="004A5A6C" w14:paraId="6FBEA28B" w14:textId="51A0CB87" w:rsidTr="004A5A6C">
        <w:tc>
          <w:tcPr>
            <w:tcW w:w="1457" w:type="dxa"/>
          </w:tcPr>
          <w:p w14:paraId="37772595" w14:textId="65DE652B" w:rsidR="004A5A6C" w:rsidRDefault="004A5A6C" w:rsidP="004A5A6C">
            <w:r>
              <w:t>5</w:t>
            </w:r>
          </w:p>
        </w:tc>
        <w:tc>
          <w:tcPr>
            <w:tcW w:w="1210" w:type="dxa"/>
          </w:tcPr>
          <w:p w14:paraId="0D0FCB93" w14:textId="77777777" w:rsidR="004A5A6C" w:rsidRDefault="004A5A6C" w:rsidP="004A5A6C">
            <w:r>
              <w:t>1</w:t>
            </w:r>
          </w:p>
          <w:p w14:paraId="32019035" w14:textId="77777777" w:rsidR="004A5A6C" w:rsidRDefault="004A5A6C" w:rsidP="004A5A6C">
            <w:r>
              <w:t>2</w:t>
            </w:r>
          </w:p>
          <w:p w14:paraId="010617E0" w14:textId="77777777" w:rsidR="004A5A6C" w:rsidRDefault="004A5A6C" w:rsidP="004A5A6C">
            <w:r>
              <w:t>3</w:t>
            </w:r>
          </w:p>
          <w:p w14:paraId="27752D0B" w14:textId="61CE9EF3" w:rsidR="004A5A6C" w:rsidRDefault="004A5A6C" w:rsidP="004A5A6C">
            <w:r>
              <w:t>4</w:t>
            </w:r>
          </w:p>
        </w:tc>
        <w:tc>
          <w:tcPr>
            <w:tcW w:w="1322" w:type="dxa"/>
          </w:tcPr>
          <w:p w14:paraId="318FBB2B" w14:textId="548257F5" w:rsidR="004A5A6C" w:rsidRDefault="004A5A6C" w:rsidP="004A5A6C">
            <w:r>
              <w:t>5.4</w:t>
            </w:r>
          </w:p>
          <w:p w14:paraId="79973CFE" w14:textId="77777777" w:rsidR="004A5A6C" w:rsidRDefault="004A5A6C" w:rsidP="004A5A6C">
            <w:r>
              <w:t>1.9</w:t>
            </w:r>
          </w:p>
          <w:p w14:paraId="7F081E9C" w14:textId="77777777" w:rsidR="004A5A6C" w:rsidRDefault="004A5A6C" w:rsidP="004A5A6C">
            <w:r>
              <w:t>3.0</w:t>
            </w:r>
          </w:p>
          <w:p w14:paraId="70E9A0B0" w14:textId="2D9F5863" w:rsidR="004A5A6C" w:rsidRDefault="004A5A6C" w:rsidP="004A5A6C">
            <w:r>
              <w:t>4.1</w:t>
            </w:r>
          </w:p>
        </w:tc>
        <w:tc>
          <w:tcPr>
            <w:tcW w:w="1322" w:type="dxa"/>
          </w:tcPr>
          <w:p w14:paraId="1592917F" w14:textId="77777777" w:rsidR="004A5A6C" w:rsidRDefault="004A5A6C" w:rsidP="004A5A6C">
            <w:r>
              <w:t>5.0</w:t>
            </w:r>
          </w:p>
          <w:p w14:paraId="0816C53C" w14:textId="77777777" w:rsidR="004A5A6C" w:rsidRDefault="004A5A6C" w:rsidP="004A5A6C">
            <w:r>
              <w:t>4.5</w:t>
            </w:r>
          </w:p>
          <w:p w14:paraId="0AF265DC" w14:textId="77777777" w:rsidR="004A5A6C" w:rsidRDefault="004A5A6C" w:rsidP="004A5A6C">
            <w:r>
              <w:t>2.6</w:t>
            </w:r>
          </w:p>
          <w:p w14:paraId="4DC67ECA" w14:textId="6EFD71C0" w:rsidR="004A5A6C" w:rsidRDefault="004A5A6C" w:rsidP="004A5A6C">
            <w:r>
              <w:t>2.7</w:t>
            </w:r>
          </w:p>
        </w:tc>
        <w:tc>
          <w:tcPr>
            <w:tcW w:w="1322" w:type="dxa"/>
          </w:tcPr>
          <w:p w14:paraId="2192DDA3" w14:textId="77777777" w:rsidR="004A5A6C" w:rsidRDefault="004A5A6C" w:rsidP="004A5A6C">
            <w:r>
              <w:t>2.8</w:t>
            </w:r>
          </w:p>
          <w:p w14:paraId="680E8C8F" w14:textId="77777777" w:rsidR="004A5A6C" w:rsidRDefault="004A5A6C" w:rsidP="004A5A6C">
            <w:r>
              <w:t>5.3</w:t>
            </w:r>
          </w:p>
          <w:p w14:paraId="12076578" w14:textId="77777777" w:rsidR="004A5A6C" w:rsidRDefault="004A5A6C" w:rsidP="004A5A6C">
            <w:r>
              <w:t>3.2</w:t>
            </w:r>
          </w:p>
          <w:p w14:paraId="52FAF927" w14:textId="1FF7F7BB" w:rsidR="004A5A6C" w:rsidRDefault="004A5A6C" w:rsidP="004A5A6C">
            <w:r>
              <w:t>3.9</w:t>
            </w:r>
          </w:p>
        </w:tc>
        <w:tc>
          <w:tcPr>
            <w:tcW w:w="1322" w:type="dxa"/>
          </w:tcPr>
          <w:p w14:paraId="26546B8B" w14:textId="77777777" w:rsidR="004A5A6C" w:rsidRDefault="004A5A6C" w:rsidP="004A5A6C">
            <w:r>
              <w:t>5.5</w:t>
            </w:r>
          </w:p>
          <w:p w14:paraId="1FA6FE5B" w14:textId="77777777" w:rsidR="004A5A6C" w:rsidRDefault="004A5A6C" w:rsidP="004A5A6C">
            <w:r>
              <w:t>3.5</w:t>
            </w:r>
          </w:p>
          <w:p w14:paraId="0B9C55B0" w14:textId="77777777" w:rsidR="004A5A6C" w:rsidRDefault="004A5A6C" w:rsidP="004A5A6C">
            <w:r>
              <w:t>0.8</w:t>
            </w:r>
          </w:p>
          <w:p w14:paraId="01352AFB" w14:textId="38174A9E" w:rsidR="004A5A6C" w:rsidRDefault="004A5A6C" w:rsidP="004A5A6C">
            <w:r>
              <w:t>0.7</w:t>
            </w:r>
          </w:p>
        </w:tc>
        <w:tc>
          <w:tcPr>
            <w:tcW w:w="1405" w:type="dxa"/>
          </w:tcPr>
          <w:p w14:paraId="632C5B39" w14:textId="77777777" w:rsidR="004A5A6C" w:rsidRDefault="004A5A6C" w:rsidP="004A5A6C">
            <w:r>
              <w:t>+-0.1</w:t>
            </w:r>
          </w:p>
          <w:p w14:paraId="37B47EB6" w14:textId="77777777" w:rsidR="004A5A6C" w:rsidRDefault="004A5A6C" w:rsidP="004A5A6C">
            <w:r>
              <w:t>+-0.1</w:t>
            </w:r>
          </w:p>
          <w:p w14:paraId="226DE044" w14:textId="77777777" w:rsidR="004A5A6C" w:rsidRDefault="004A5A6C" w:rsidP="004A5A6C">
            <w:r>
              <w:t>+-0.1</w:t>
            </w:r>
          </w:p>
          <w:p w14:paraId="20ACCD84" w14:textId="6C414381" w:rsidR="004A5A6C" w:rsidRDefault="004A5A6C" w:rsidP="004A5A6C">
            <w:r>
              <w:t>+-0.1</w:t>
            </w:r>
          </w:p>
        </w:tc>
      </w:tr>
    </w:tbl>
    <w:p w14:paraId="0D0351C6" w14:textId="7D9DB9A0" w:rsidR="002E19CE" w:rsidRDefault="002E19CE" w:rsidP="002E19CE">
      <w:pPr>
        <w:pStyle w:val="TableFigure"/>
      </w:pPr>
      <w:r>
        <w:rPr>
          <w:rStyle w:val="Emphasis"/>
          <w:b/>
          <w:i w:val="0"/>
        </w:rPr>
        <w:t>Note:</w:t>
      </w:r>
      <w:r>
        <w:rPr>
          <w:rStyle w:val="Emphasis"/>
          <w:i w:val="0"/>
        </w:rPr>
        <w:t xml:space="preserve"> There </w:t>
      </w:r>
      <w:r w:rsidR="006F272D">
        <w:rPr>
          <w:rStyle w:val="Emphasis"/>
          <w:i w:val="0"/>
        </w:rPr>
        <w:t>are</w:t>
      </w:r>
      <w:r>
        <w:rPr>
          <w:rStyle w:val="Emphasis"/>
          <w:i w:val="0"/>
        </w:rPr>
        <w:t xml:space="preserve"> multiple recorded values present for each trial because I have forced the luminol reaction to take place through a 3.5 second period. I did this in an attempt to reduce uncertainty by spreading out the reaction time.</w:t>
      </w:r>
      <w:r w:rsidR="008D5000">
        <w:rPr>
          <w:rStyle w:val="Emphasis"/>
          <w:i w:val="0"/>
        </w:rPr>
        <w:t xml:space="preserve"> </w:t>
      </w:r>
      <w:sdt>
        <w:sdtPr>
          <w:alias w:val="Figures title:"/>
          <w:tag w:val="Figures title:"/>
          <w:id w:val="-317036061"/>
          <w:placeholder>
            <w:docPart w:val="4F35BDF3BA174E3280470726D65BFA6F"/>
          </w:placeholder>
          <w:temporary/>
          <w:showingPlcHdr/>
          <w15:appearance w15:val="hidden"/>
        </w:sdtPr>
        <w:sdtEndPr>
          <w:rPr>
            <w:rStyle w:val="Emphasis"/>
            <w:i/>
            <w:iCs/>
          </w:rPr>
        </w:sdtEndPr>
        <w:sdtContent>
          <w:r w:rsidR="00615D5B" w:rsidRPr="005D3A03">
            <w:t>Figures title:</w:t>
          </w:r>
        </w:sdtContent>
      </w:sdt>
      <w:r>
        <w:t xml:space="preserve"> Since my lux meter takes one second to generate each recorded value, each value returned can be used to represent the total amount of light emitted in that one second.  </w:t>
      </w:r>
    </w:p>
    <w:p w14:paraId="1DD8BDC4" w14:textId="77777777" w:rsidR="008D5000" w:rsidRDefault="008D5000" w:rsidP="002E19CE">
      <w:pPr>
        <w:pStyle w:val="TableFigure"/>
      </w:pPr>
    </w:p>
    <w:p w14:paraId="17572ACC" w14:textId="63BFC01E" w:rsidR="002E19CE" w:rsidRDefault="00615D5B" w:rsidP="002E19CE">
      <w:pPr>
        <w:pStyle w:val="TableFigure"/>
      </w:pPr>
      <w:r>
        <w:t>Table 3</w:t>
      </w:r>
    </w:p>
    <w:p w14:paraId="0611814C" w14:textId="64C2C503" w:rsidR="002E19CE" w:rsidRPr="00C0601E" w:rsidRDefault="002E19CE" w:rsidP="002E19CE">
      <w:pPr>
        <w:pStyle w:val="Heading2"/>
        <w:rPr>
          <w:rStyle w:val="Emphasis"/>
          <w:i w:val="0"/>
          <w:iCs w:val="0"/>
        </w:rPr>
      </w:pPr>
      <w:r>
        <w:t xml:space="preserve">Qualitative observation of the reaction of luminol when different amounts of </w:t>
      </w:r>
      <w:r w:rsidR="007714F1">
        <w:t>KOH</w:t>
      </w:r>
      <w:r>
        <w:t xml:space="preserve"> are present in the solution (0, 1, 2, 3, 4, 5 grams)</w:t>
      </w:r>
    </w:p>
    <w:tbl>
      <w:tblPr>
        <w:tblStyle w:val="APAReport"/>
        <w:tblW w:w="0" w:type="auto"/>
        <w:tblLook w:val="04A0" w:firstRow="1" w:lastRow="0" w:firstColumn="1" w:lastColumn="0" w:noHBand="0" w:noVBand="1"/>
        <w:tblDescription w:val="Sample table with 5 columns"/>
      </w:tblPr>
      <w:tblGrid>
        <w:gridCol w:w="1276"/>
        <w:gridCol w:w="2468"/>
        <w:gridCol w:w="2352"/>
        <w:gridCol w:w="2835"/>
      </w:tblGrid>
      <w:tr w:rsidR="002E19CE" w:rsidRPr="00BF4184" w14:paraId="17D218EC" w14:textId="77777777" w:rsidTr="00615D5B">
        <w:trPr>
          <w:cnfStyle w:val="100000000000" w:firstRow="1" w:lastRow="0" w:firstColumn="0" w:lastColumn="0" w:oddVBand="0" w:evenVBand="0" w:oddHBand="0" w:evenHBand="0" w:firstRowFirstColumn="0" w:firstRowLastColumn="0" w:lastRowFirstColumn="0" w:lastRowLastColumn="0"/>
        </w:trPr>
        <w:tc>
          <w:tcPr>
            <w:tcW w:w="1276" w:type="dxa"/>
          </w:tcPr>
          <w:p w14:paraId="6899E206" w14:textId="4C76DBF3" w:rsidR="002E19CE" w:rsidRPr="00BF4184" w:rsidRDefault="002E19CE" w:rsidP="002E19CE">
            <w:r>
              <w:t xml:space="preserve">Amount of </w:t>
            </w:r>
            <w:r w:rsidR="007714F1">
              <w:t>KOH</w:t>
            </w:r>
            <w:r>
              <w:t xml:space="preserve"> (g)</w:t>
            </w:r>
          </w:p>
        </w:tc>
        <w:tc>
          <w:tcPr>
            <w:tcW w:w="2468" w:type="dxa"/>
          </w:tcPr>
          <w:p w14:paraId="728100D4" w14:textId="11DFDE16" w:rsidR="002E19CE" w:rsidRPr="00BF4184" w:rsidRDefault="002E19CE" w:rsidP="002E19CE">
            <w:r>
              <w:t>Before</w:t>
            </w:r>
          </w:p>
        </w:tc>
        <w:tc>
          <w:tcPr>
            <w:tcW w:w="2352" w:type="dxa"/>
          </w:tcPr>
          <w:p w14:paraId="5A09C07F" w14:textId="2483A6C6" w:rsidR="002E19CE" w:rsidRPr="00BF4184" w:rsidRDefault="002E19CE" w:rsidP="002E19CE">
            <w:r>
              <w:t xml:space="preserve">During </w:t>
            </w:r>
          </w:p>
        </w:tc>
        <w:tc>
          <w:tcPr>
            <w:tcW w:w="2835" w:type="dxa"/>
          </w:tcPr>
          <w:p w14:paraId="432AAF2A" w14:textId="1E30D337" w:rsidR="002E19CE" w:rsidRPr="00BF4184" w:rsidRDefault="002E19CE" w:rsidP="002E19CE">
            <w:r>
              <w:t>After</w:t>
            </w:r>
          </w:p>
        </w:tc>
      </w:tr>
      <w:tr w:rsidR="002E19CE" w:rsidRPr="00BF4184" w14:paraId="7D99DF45" w14:textId="77777777" w:rsidTr="00615D5B">
        <w:tc>
          <w:tcPr>
            <w:tcW w:w="1276" w:type="dxa"/>
          </w:tcPr>
          <w:p w14:paraId="7212D92B" w14:textId="033FE310" w:rsidR="002E19CE" w:rsidRPr="00BF4184" w:rsidRDefault="002E19CE" w:rsidP="002E19CE">
            <w:r>
              <w:t>0</w:t>
            </w:r>
          </w:p>
        </w:tc>
        <w:tc>
          <w:tcPr>
            <w:tcW w:w="2468" w:type="dxa"/>
          </w:tcPr>
          <w:p w14:paraId="582232BE" w14:textId="5B319E7D" w:rsidR="002E19CE" w:rsidRPr="00BF4184" w:rsidRDefault="002E19CE" w:rsidP="002E19CE">
            <w:r>
              <w:t xml:space="preserve">Both solutions have a slightly yellow color and no smell. </w:t>
            </w:r>
          </w:p>
        </w:tc>
        <w:tc>
          <w:tcPr>
            <w:tcW w:w="2352" w:type="dxa"/>
          </w:tcPr>
          <w:p w14:paraId="3301810F" w14:textId="2C1C903A" w:rsidR="002E19CE" w:rsidRPr="00BF4184" w:rsidRDefault="002E19CE" w:rsidP="002E19CE">
            <w:r>
              <w:t>The solution becomes clear upon contact</w:t>
            </w:r>
          </w:p>
        </w:tc>
        <w:tc>
          <w:tcPr>
            <w:tcW w:w="2835" w:type="dxa"/>
          </w:tcPr>
          <w:p w14:paraId="5BC0F4B7" w14:textId="25DD529C" w:rsidR="002E19CE" w:rsidRPr="00BF4184" w:rsidRDefault="002E19CE" w:rsidP="002E19CE">
            <w:r>
              <w:t>The solution is colorless, and no smell.</w:t>
            </w:r>
          </w:p>
        </w:tc>
      </w:tr>
      <w:tr w:rsidR="002E19CE" w:rsidRPr="00BF4184" w14:paraId="6B7CEA5B" w14:textId="77777777" w:rsidTr="00615D5B">
        <w:tc>
          <w:tcPr>
            <w:tcW w:w="1276" w:type="dxa"/>
          </w:tcPr>
          <w:p w14:paraId="131746CA" w14:textId="378C66AD" w:rsidR="002E19CE" w:rsidRPr="00BF4184" w:rsidRDefault="002E19CE" w:rsidP="002E19CE">
            <w:r>
              <w:t>1</w:t>
            </w:r>
            <w:r w:rsidR="007714F1">
              <w:t>~5</w:t>
            </w:r>
          </w:p>
        </w:tc>
        <w:tc>
          <w:tcPr>
            <w:tcW w:w="2468" w:type="dxa"/>
          </w:tcPr>
          <w:p w14:paraId="7F037C6F" w14:textId="4D40154F" w:rsidR="002E19CE" w:rsidRPr="00BF4184" w:rsidRDefault="002E19CE" w:rsidP="002E19CE">
            <w:r>
              <w:t>Same as previous, but solution 1 feels soapy.</w:t>
            </w:r>
          </w:p>
        </w:tc>
        <w:tc>
          <w:tcPr>
            <w:tcW w:w="2352" w:type="dxa"/>
          </w:tcPr>
          <w:p w14:paraId="43C9B259" w14:textId="77E139C0" w:rsidR="002E19CE" w:rsidRPr="00BF4184" w:rsidRDefault="002E19CE" w:rsidP="002E19CE">
            <w:r>
              <w:t>Same as previous, but a faint blue glow is produced.</w:t>
            </w:r>
          </w:p>
        </w:tc>
        <w:tc>
          <w:tcPr>
            <w:tcW w:w="2835" w:type="dxa"/>
          </w:tcPr>
          <w:p w14:paraId="2BCBDC45" w14:textId="2083C7A8" w:rsidR="002E19CE" w:rsidRPr="00BF4184" w:rsidRDefault="002E19CE" w:rsidP="002E19CE">
            <w:r>
              <w:t>Same as previous, but the solution feels soapy.</w:t>
            </w:r>
          </w:p>
        </w:tc>
      </w:tr>
    </w:tbl>
    <w:p w14:paraId="72A0669A" w14:textId="019CE015" w:rsidR="002E19CE" w:rsidRDefault="002E19CE" w:rsidP="002E19CE">
      <w:pPr>
        <w:pStyle w:val="TableFigure"/>
      </w:pPr>
      <w:r>
        <w:rPr>
          <w:rStyle w:val="Emphasis"/>
          <w:b/>
          <w:i w:val="0"/>
        </w:rPr>
        <w:t>Note:</w:t>
      </w:r>
      <w:r>
        <w:t xml:space="preserve">  An extra trial for each </w:t>
      </w:r>
      <w:r w:rsidR="007714F1">
        <w:t>KOH</w:t>
      </w:r>
      <w:r>
        <w:t xml:space="preserve"> amount was performed outside of the box to produce these observations.</w:t>
      </w:r>
      <w:r w:rsidR="007714F1">
        <w:t xml:space="preserve"> Since the qualitative is the same for 1~5 grams of potassium, I merged the rows into one.</w:t>
      </w:r>
    </w:p>
    <w:p w14:paraId="58270E84" w14:textId="12A4745A" w:rsidR="002E19CE" w:rsidRDefault="002E19CE" w:rsidP="002E19CE">
      <w:pPr>
        <w:pStyle w:val="Heading2"/>
      </w:pPr>
      <w:r>
        <w:t>Overview and Sample Calculation</w:t>
      </w:r>
    </w:p>
    <w:p w14:paraId="0621CCF2" w14:textId="732FA73E" w:rsidR="002E19CE" w:rsidRPr="002E19CE" w:rsidRDefault="001F3BFD" w:rsidP="001F3BFD">
      <w:pPr>
        <w:ind w:firstLine="0"/>
      </w:pPr>
      <w:r>
        <w:rPr>
          <w:noProof/>
          <w:lang w:val="en-CA" w:eastAsia="zh-CN"/>
        </w:rPr>
        <mc:AlternateContent>
          <mc:Choice Requires="wps">
            <w:drawing>
              <wp:anchor distT="0" distB="0" distL="114300" distR="114300" simplePos="0" relativeHeight="251718656" behindDoc="0" locked="0" layoutInCell="1" allowOverlap="1" wp14:anchorId="72F93A92" wp14:editId="2C3AF0F9">
                <wp:simplePos x="0" y="0"/>
                <wp:positionH relativeFrom="margin">
                  <wp:posOffset>2681785</wp:posOffset>
                </wp:positionH>
                <wp:positionV relativeFrom="paragraph">
                  <wp:posOffset>684274</wp:posOffset>
                </wp:positionV>
                <wp:extent cx="3248167" cy="116649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248167" cy="1166495"/>
                        </a:xfrm>
                        <a:prstGeom prst="rect">
                          <a:avLst/>
                        </a:prstGeom>
                        <a:noFill/>
                        <a:ln w="6350">
                          <a:noFill/>
                        </a:ln>
                      </wps:spPr>
                      <wps:txbx>
                        <w:txbxContent>
                          <w:p w14:paraId="085CD0B5" w14:textId="2AF88581" w:rsidR="00E247F3" w:rsidRDefault="00E247F3" w:rsidP="001F3BFD">
                            <w:pPr>
                              <w:pStyle w:val="TableFigure"/>
                            </w:pPr>
                            <m:oMathPara>
                              <m:oMath>
                                <m:r>
                                  <w:rPr>
                                    <w:rFonts w:ascii="Cambria Math" w:hAnsi="Cambria Math"/>
                                    <w:sz w:val="24"/>
                                  </w:rPr>
                                  <m:t>Uncertainty</m:t>
                                </m:r>
                                <m:r>
                                  <m:rPr>
                                    <m:sty m:val="p"/>
                                  </m:rPr>
                                  <w:br/>
                                </m:r>
                              </m:oMath>
                              <m:oMath>
                                <m:r>
                                  <w:rPr>
                                    <w:rFonts w:ascii="Cambria Math" w:hAnsi="Cambria Math"/>
                                  </w:rPr>
                                  <m:t>=</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r>
                                  <m:rPr>
                                    <m:sty m:val="p"/>
                                  </m:rPr>
                                  <w:br/>
                                </m:r>
                              </m:oMath>
                              <m:oMath>
                                <m:r>
                                  <m:rPr>
                                    <m:aln/>
                                  </m:rPr>
                                  <w:rPr>
                                    <w:rFonts w:ascii="Cambria Math" w:hAnsi="Cambria Math"/>
                                  </w:rPr>
                                  <m:t>= ±0.4lxs</m:t>
                                </m:r>
                              </m:oMath>
                            </m:oMathPara>
                          </w:p>
                          <w:p w14:paraId="6BBF5FEE" w14:textId="77777777" w:rsidR="00E247F3" w:rsidRDefault="00E247F3" w:rsidP="001F3BFD">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93A92" id="Text Box 17" o:spid="_x0000_s1061" type="#_x0000_t202" style="position:absolute;margin-left:211.15pt;margin-top:53.9pt;width:255.75pt;height:91.8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" filled="f" stroked="f" strokeweight=".5pt">
                <v:textbox>
                  <w:txbxContent>
                    <w:p w14:paraId="085CD0B5" w14:textId="2AF88581" w:rsidR="00E247F3" w:rsidRDefault="00E247F3" w:rsidP="001F3BFD">
                      <w:pPr>
                        <w:pStyle w:val="TableFigure"/>
                      </w:pPr>
                      <m:oMathPara>
                        <m:oMath>
                          <m:r>
                            <w:rPr>
                              <w:rFonts w:ascii="Cambria Math" w:hAnsi="Cambria Math"/>
                              <w:sz w:val="24"/>
                            </w:rPr>
                            <m:t>Uncertainty</m:t>
                          </m:r>
                          <m:r>
                            <m:rPr>
                              <m:sty m:val="p"/>
                            </m:rPr>
                            <w:br/>
                          </m:r>
                        </m:oMath>
                        <m:oMath>
                          <m:r>
                            <w:rPr>
                              <w:rFonts w:ascii="Cambria Math" w:hAnsi="Cambria Math"/>
                            </w:rPr>
                            <m:t>=</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r>
                            <m:rPr>
                              <m:sty m:val="p"/>
                            </m:rPr>
                            <w:br/>
                          </m:r>
                        </m:oMath>
                        <m:oMath>
                          <m:r>
                            <m:rPr>
                              <m:aln/>
                            </m:rPr>
                            <w:rPr>
                              <w:rFonts w:ascii="Cambria Math" w:hAnsi="Cambria Math"/>
                            </w:rPr>
                            <m:t>= ±0.4lxs</m:t>
                          </m:r>
                        </m:oMath>
                      </m:oMathPara>
                    </w:p>
                    <w:p w14:paraId="6BBF5FEE" w14:textId="77777777" w:rsidR="00E247F3" w:rsidRDefault="00E247F3" w:rsidP="001F3BFD">
                      <w:pPr>
                        <w:ind w:firstLine="0"/>
                      </w:pPr>
                    </w:p>
                  </w:txbxContent>
                </v:textbox>
                <w10:wrap anchorx="margin"/>
              </v:shape>
            </w:pict>
          </mc:Fallback>
        </mc:AlternateContent>
      </w:r>
      <w:r>
        <w:rPr>
          <w:noProof/>
          <w:lang w:val="en-CA" w:eastAsia="zh-CN"/>
        </w:rPr>
        <mc:AlternateContent>
          <mc:Choice Requires="wps">
            <w:drawing>
              <wp:anchor distT="0" distB="0" distL="114300" distR="114300" simplePos="0" relativeHeight="251716608" behindDoc="0" locked="0" layoutInCell="1" allowOverlap="1" wp14:anchorId="4A91FC3C" wp14:editId="795F8364">
                <wp:simplePos x="0" y="0"/>
                <wp:positionH relativeFrom="margin">
                  <wp:align>left</wp:align>
                </wp:positionH>
                <wp:positionV relativeFrom="paragraph">
                  <wp:posOffset>643331</wp:posOffset>
                </wp:positionV>
                <wp:extent cx="2477069" cy="116649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477069" cy="1166495"/>
                        </a:xfrm>
                        <a:prstGeom prst="rect">
                          <a:avLst/>
                        </a:prstGeom>
                        <a:noFill/>
                        <a:ln w="6350">
                          <a:noFill/>
                        </a:ln>
                      </wps:spPr>
                      <wps:txbx>
                        <w:txbxContent>
                          <w:p w14:paraId="79F386FF" w14:textId="49439995" w:rsidR="00E247F3" w:rsidRDefault="00B503AE" w:rsidP="001F3BFD">
                            <w:pPr>
                              <w:pStyle w:val="TableFigure"/>
                            </w:pPr>
                            <m:oMathPara>
                              <m:oMath>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r>
                                  <m:rPr>
                                    <m:aln/>
                                  </m:rPr>
                                  <w:rPr>
                                    <w:rFonts w:ascii="Cambria Math" w:hAnsi="Cambria Math"/>
                                  </w:rPr>
                                  <m:t>=</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rPr>
                                          <m:t>E</m:t>
                                        </m:r>
                                      </m:e>
                                      <m:sub>
                                        <m:r>
                                          <w:rPr>
                                            <w:rFonts w:ascii="Cambria Math" w:hAnsi="Cambria Math"/>
                                          </w:rPr>
                                          <m:t>v</m:t>
                                        </m:r>
                                      </m:sub>
                                    </m:sSub>
                                  </m:e>
                                </m:nary>
                                <m:r>
                                  <m:rPr>
                                    <m:sty m:val="p"/>
                                  </m:rPr>
                                  <w:br/>
                                </m:r>
                              </m:oMath>
                              <m:oMath>
                                <m:r>
                                  <m:rPr>
                                    <m:aln/>
                                  </m:rPr>
                                  <w:rPr>
                                    <w:rFonts w:ascii="Cambria Math" w:hAnsi="Cambria Math"/>
                                  </w:rPr>
                                  <m:t>=3.6lx+1.7lx+1.7lx+3.2lx</m:t>
                                </m:r>
                                <m:r>
                                  <m:rPr>
                                    <m:sty m:val="p"/>
                                  </m:rPr>
                                  <w:br/>
                                </m:r>
                              </m:oMath>
                              <m:oMath>
                                <m:r>
                                  <m:rPr>
                                    <m:aln/>
                                  </m:rPr>
                                  <w:rPr>
                                    <w:rFonts w:ascii="Cambria Math" w:hAnsi="Cambria Math"/>
                                  </w:rPr>
                                  <m:t>=10.2 lxs</m:t>
                                </m:r>
                              </m:oMath>
                            </m:oMathPara>
                          </w:p>
                          <w:p w14:paraId="65D08DDB" w14:textId="77777777" w:rsidR="00E247F3" w:rsidRDefault="00E247F3" w:rsidP="001F3BFD">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1FC3C" id="Text Box 16" o:spid="_x0000_s1062" type="#_x0000_t202" style="position:absolute;margin-left:0;margin-top:50.65pt;width:195.05pt;height:91.8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" filled="f" stroked="f" strokeweight=".5pt">
                <v:textbox>
                  <w:txbxContent>
                    <w:p w14:paraId="79F386FF" w14:textId="49439995" w:rsidR="00E247F3" w:rsidRDefault="00E247F3" w:rsidP="001F3BFD">
                      <w:pPr>
                        <w:pStyle w:val="TableFigure"/>
                      </w:pPr>
                      <m:oMathPara>
                        <m:oMath>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r>
                            <m:rPr>
                              <m:aln/>
                            </m:rPr>
                            <w:rPr>
                              <w:rFonts w:ascii="Cambria Math" w:hAnsi="Cambria Math"/>
                            </w:rPr>
                            <m:t>=</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rPr>
                                    <m:t>E</m:t>
                                  </m:r>
                                </m:e>
                                <m:sub>
                                  <m:r>
                                    <w:rPr>
                                      <w:rFonts w:ascii="Cambria Math" w:hAnsi="Cambria Math"/>
                                    </w:rPr>
                                    <m:t>v</m:t>
                                  </m:r>
                                </m:sub>
                              </m:sSub>
                            </m:e>
                          </m:nary>
                          <m:r>
                            <m:rPr>
                              <m:sty m:val="p"/>
                            </m:rPr>
                            <w:br/>
                          </m:r>
                        </m:oMath>
                        <m:oMath>
                          <m:r>
                            <m:rPr>
                              <m:aln/>
                            </m:rPr>
                            <w:rPr>
                              <w:rFonts w:ascii="Cambria Math" w:hAnsi="Cambria Math"/>
                            </w:rPr>
                            <m:t>=3.6lx+1.7lx+1.7lx+3.2lx</m:t>
                          </m:r>
                          <m:r>
                            <m:rPr>
                              <m:sty m:val="p"/>
                            </m:rPr>
                            <w:br/>
                          </m:r>
                        </m:oMath>
                        <m:oMath>
                          <m:r>
                            <m:rPr>
                              <m:aln/>
                            </m:rPr>
                            <w:rPr>
                              <w:rFonts w:ascii="Cambria Math" w:hAnsi="Cambria Math"/>
                            </w:rPr>
                            <m:t>=10.2 lxs</m:t>
                          </m:r>
                        </m:oMath>
                      </m:oMathPara>
                    </w:p>
                    <w:p w14:paraId="65D08DDB" w14:textId="77777777" w:rsidR="00E247F3" w:rsidRDefault="00E247F3" w:rsidP="001F3BFD">
                      <w:pPr>
                        <w:ind w:firstLine="0"/>
                      </w:pPr>
                    </w:p>
                  </w:txbxContent>
                </v:textbox>
                <w10:wrap anchorx="margin"/>
              </v:shape>
            </w:pict>
          </mc:Fallback>
        </mc:AlternateContent>
      </w:r>
      <w:r w:rsidR="002E19CE">
        <w:rPr>
          <w:noProof/>
          <w:lang w:val="en-CA" w:eastAsia="zh-CN"/>
        </w:rPr>
        <mc:AlternateContent>
          <mc:Choice Requires="wps">
            <w:drawing>
              <wp:anchor distT="0" distB="0" distL="114300" distR="114300" simplePos="0" relativeHeight="251694080" behindDoc="0" locked="0" layoutInCell="1" allowOverlap="1" wp14:anchorId="5CD055A4" wp14:editId="73E2D4B7">
                <wp:simplePos x="0" y="0"/>
                <wp:positionH relativeFrom="margin">
                  <wp:posOffset>2733675</wp:posOffset>
                </wp:positionH>
                <wp:positionV relativeFrom="paragraph">
                  <wp:posOffset>1043940</wp:posOffset>
                </wp:positionV>
                <wp:extent cx="3228975" cy="314325"/>
                <wp:effectExtent l="0" t="0" r="0" b="0"/>
                <wp:wrapNone/>
                <wp:docPr id="799" name="Text Box 799"/>
                <wp:cNvGraphicFramePr/>
                <a:graphic xmlns:a="http://schemas.openxmlformats.org/drawingml/2006/main">
                  <a:graphicData uri="http://schemas.microsoft.com/office/word/2010/wordprocessingShape">
                    <wps:wsp>
                      <wps:cNvSpPr txBox="1"/>
                      <wps:spPr>
                        <a:xfrm>
                          <a:off x="0" y="0"/>
                          <a:ext cx="3228975" cy="314325"/>
                        </a:xfrm>
                        <a:prstGeom prst="rect">
                          <a:avLst/>
                        </a:prstGeom>
                        <a:noFill/>
                        <a:ln w="6350">
                          <a:noFill/>
                        </a:ln>
                      </wps:spPr>
                      <wps:txbx>
                        <w:txbxContent>
                          <w:p w14:paraId="1C1C5627" w14:textId="3D52DE8A" w:rsidR="00E247F3" w:rsidRDefault="00E247F3" w:rsidP="002E19CE">
                            <w:pPr>
                              <w:ind w:firstLine="0"/>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055A4" id="Text Box 799" o:spid="_x0000_s1063" type="#_x0000_t202" style="position:absolute;margin-left:215.25pt;margin-top:82.2pt;width:254.25pt;height:24.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" filled="f" stroked="f" strokeweight=".5pt">
                <v:textbox>
                  <w:txbxContent>
                    <w:p w14:paraId="1C1C5627" w14:textId="3D52DE8A" w:rsidR="00E247F3" w:rsidRDefault="00E247F3" w:rsidP="002E19CE">
                      <w:pPr>
                        <w:ind w:firstLine="0"/>
                        <w:jc w:val="right"/>
                      </w:pPr>
                    </w:p>
                  </w:txbxContent>
                </v:textbox>
                <w10:wrap anchorx="margin"/>
              </v:shape>
            </w:pict>
          </mc:Fallback>
        </mc:AlternateContent>
      </w:r>
      <w:r w:rsidR="002E19CE">
        <w:t>The first step of the calculation is to find the luminous exposure of each trial. Since lux represents the illuminance of something per second and I am looking for the total change in enthalpy of the entire reaction. With H</w:t>
      </w:r>
      <w:r w:rsidR="002E19CE">
        <w:rPr>
          <w:vertAlign w:val="subscript"/>
        </w:rPr>
        <w:t>v</w:t>
      </w:r>
      <w:r w:rsidR="002E19CE">
        <w:t xml:space="preserve"> representing the luminous exposure and E</w:t>
      </w:r>
      <w:r w:rsidR="002E19CE">
        <w:rPr>
          <w:vertAlign w:val="subscript"/>
        </w:rPr>
        <w:t>v</w:t>
      </w:r>
      <w:r w:rsidR="002E19CE">
        <w:t xml:space="preserve"> representing the luminous emittance, the luminous exposure can be found with the following equation. The sum of the first trial for 1 gram of </w:t>
      </w:r>
      <w:r w:rsidR="007714F1">
        <w:t>KOH</w:t>
      </w:r>
      <w:r w:rsidR="002E19CE">
        <w:t xml:space="preserve"> was calculated as follows.</w:t>
      </w:r>
      <w:r w:rsidRPr="001F3BFD">
        <w:t xml:space="preserve"> </w:t>
      </w:r>
      <w:sdt>
        <w:sdtPr>
          <w:id w:val="1446118279"/>
          <w:citation/>
        </w:sdtPr>
        <w:sdtEndPr/>
        <w:sdtContent>
          <w:r>
            <w:fldChar w:fldCharType="begin"/>
          </w:r>
          <w:r>
            <w:instrText xml:space="preserve"> CITATION Pet00 \l 1033 </w:instrText>
          </w:r>
          <w:r>
            <w:fldChar w:fldCharType="separate"/>
          </w:r>
          <w:r>
            <w:rPr>
              <w:noProof/>
            </w:rPr>
            <w:t>(Peter, Ralph , Jacobson, &amp; Sidney , 2000)</w:t>
          </w:r>
          <w:r>
            <w:fldChar w:fldCharType="end"/>
          </w:r>
        </w:sdtContent>
      </w:sdt>
    </w:p>
    <w:p w14:paraId="5A7BDCBE" w14:textId="2F9F49D5" w:rsidR="002E19CE" w:rsidRPr="001F3BFD" w:rsidRDefault="00B503AE" w:rsidP="002E19CE">
      <w:pPr>
        <w:pStyle w:val="TableFigure"/>
        <w:rPr>
          <w:color w:val="FFFFFF" w:themeColor="background1"/>
        </w:rPr>
      </w:pPr>
      <m:oMathPara>
        <m:oMath>
          <m:sSub>
            <m:sSubPr>
              <m:ctrlPr>
                <w:rPr>
                  <w:rFonts w:ascii="Cambria Math" w:hAnsi="Cambria Math"/>
                  <w:i/>
                  <w:color w:val="FFFFFF" w:themeColor="background1"/>
                  <w:sz w:val="24"/>
                </w:rPr>
              </m:ctrlPr>
            </m:sSubPr>
            <m:e>
              <m:r>
                <w:rPr>
                  <w:rFonts w:ascii="Cambria Math" w:hAnsi="Cambria Math" w:cs="Arial"/>
                  <w:color w:val="FFFFFF" w:themeColor="background1"/>
                  <w:sz w:val="21"/>
                  <w:szCs w:val="21"/>
                  <w:shd w:val="clear" w:color="auto" w:fill="F8F9FA"/>
                </w:rPr>
                <m:t>H</m:t>
              </m:r>
            </m:e>
            <m:sub>
              <m:r>
                <w:rPr>
                  <w:rFonts w:ascii="Cambria Math" w:hAnsi="Cambria Math"/>
                  <w:color w:val="FFFFFF" w:themeColor="background1"/>
                </w:rPr>
                <m:t>v</m:t>
              </m:r>
            </m:sub>
          </m:sSub>
          <m:r>
            <m:rPr>
              <m:aln/>
            </m:rPr>
            <w:rPr>
              <w:rFonts w:ascii="Cambria Math" w:hAnsi="Cambria Math"/>
              <w:color w:val="FFFFFF" w:themeColor="background1"/>
            </w:rPr>
            <m:t>=</m:t>
          </m:r>
          <m:nary>
            <m:naryPr>
              <m:chr m:val="∑"/>
              <m:limLoc m:val="undOvr"/>
              <m:subHide m:val="1"/>
              <m:supHide m:val="1"/>
              <m:ctrlPr>
                <w:rPr>
                  <w:rFonts w:ascii="Cambria Math" w:hAnsi="Cambria Math"/>
                  <w:i/>
                  <w:color w:val="FFFFFF" w:themeColor="background1"/>
                  <w:sz w:val="24"/>
                </w:rPr>
              </m:ctrlPr>
            </m:naryPr>
            <m:sub/>
            <m:sup/>
            <m:e>
              <m:sSub>
                <m:sSubPr>
                  <m:ctrlPr>
                    <w:rPr>
                      <w:rFonts w:ascii="Cambria Math" w:hAnsi="Cambria Math"/>
                      <w:i/>
                      <w:color w:val="FFFFFF" w:themeColor="background1"/>
                      <w:sz w:val="24"/>
                    </w:rPr>
                  </m:ctrlPr>
                </m:sSubPr>
                <m:e>
                  <m:r>
                    <w:rPr>
                      <w:rFonts w:ascii="Cambria Math" w:hAnsi="Cambria Math"/>
                      <w:color w:val="FFFFFF" w:themeColor="background1"/>
                    </w:rPr>
                    <m:t>E</m:t>
                  </m:r>
                </m:e>
                <m:sub>
                  <m:r>
                    <w:rPr>
                      <w:rFonts w:ascii="Cambria Math" w:hAnsi="Cambria Math"/>
                      <w:color w:val="FFFFFF" w:themeColor="background1"/>
                    </w:rPr>
                    <m:t>v</m:t>
                  </m:r>
                </m:sub>
              </m:sSub>
            </m:e>
          </m:nary>
          <m:r>
            <m:rPr>
              <m:sty m:val="p"/>
            </m:rPr>
            <w:rPr>
              <w:color w:val="FFFFFF" w:themeColor="background1"/>
            </w:rPr>
            <w:br/>
          </m:r>
        </m:oMath>
        <m:oMath>
          <m:r>
            <m:rPr>
              <m:aln/>
            </m:rPr>
            <w:rPr>
              <w:rFonts w:ascii="Cambria Math" w:hAnsi="Cambria Math"/>
              <w:color w:val="FFFFFF" w:themeColor="background1"/>
            </w:rPr>
            <m:t>=3.6±0.1lx+1.7±0.1lx+1.7±0.1lx+3.2±0.1lx</m:t>
          </m:r>
          <m:r>
            <m:rPr>
              <m:sty m:val="p"/>
            </m:rPr>
            <w:rPr>
              <w:color w:val="FFFFFF" w:themeColor="background1"/>
            </w:rPr>
            <w:br/>
          </m:r>
        </m:oMath>
        <m:oMath>
          <m:r>
            <m:rPr>
              <m:aln/>
            </m:rPr>
            <w:rPr>
              <w:rFonts w:ascii="Cambria Math" w:hAnsi="Cambria Math"/>
              <w:color w:val="FFFFFF" w:themeColor="background1"/>
            </w:rPr>
            <m:t>=10.2 ±0.4lxs</m:t>
          </m:r>
        </m:oMath>
      </m:oMathPara>
    </w:p>
    <w:p w14:paraId="5DF7A16C" w14:textId="3FFED025" w:rsidR="007714F1" w:rsidRPr="00BB30CA" w:rsidRDefault="001F3BFD" w:rsidP="001F3BFD">
      <w:pPr>
        <w:ind w:firstLine="0"/>
      </w:pPr>
      <w:r>
        <w:rPr>
          <w:noProof/>
          <w:lang w:val="en-CA" w:eastAsia="zh-CN"/>
        </w:rPr>
        <mc:AlternateContent>
          <mc:Choice Requires="wps">
            <w:drawing>
              <wp:anchor distT="0" distB="0" distL="114300" distR="114300" simplePos="0" relativeHeight="251710464" behindDoc="0" locked="0" layoutInCell="1" allowOverlap="1" wp14:anchorId="3356882D" wp14:editId="08CEF4D2">
                <wp:simplePos x="0" y="0"/>
                <wp:positionH relativeFrom="column">
                  <wp:posOffset>-20471</wp:posOffset>
                </wp:positionH>
                <wp:positionV relativeFrom="paragraph">
                  <wp:posOffset>602786</wp:posOffset>
                </wp:positionV>
                <wp:extent cx="2777320" cy="9753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77320" cy="975360"/>
                        </a:xfrm>
                        <a:prstGeom prst="rect">
                          <a:avLst/>
                        </a:prstGeom>
                        <a:noFill/>
                        <a:ln w="6350">
                          <a:noFill/>
                        </a:ln>
                      </wps:spPr>
                      <wps:txbx>
                        <w:txbxContent>
                          <w:p w14:paraId="22DD599E" w14:textId="5C4CC3FC" w:rsidR="00E247F3" w:rsidRPr="002E19CE" w:rsidRDefault="00B503AE" w:rsidP="008D5000">
                            <m:oMathPara>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rPr>
                                          <m:t>H</m:t>
                                        </m:r>
                                      </m:e>
                                      <m:sub>
                                        <m:r>
                                          <w:rPr>
                                            <w:rFonts w:ascii="Cambria Math" w:hAnsi="Cambria Math"/>
                                          </w:rPr>
                                          <m:t>v</m:t>
                                        </m:r>
                                      </m:sub>
                                    </m:sSub>
                                  </m:e>
                                </m:acc>
                                <m:r>
                                  <m:rPr>
                                    <m:aln/>
                                  </m:rPr>
                                  <w:rPr>
                                    <w:rFonts w:ascii="Cambria Math" w:hAnsi="Cambria Math"/>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rPr>
                                          <m:t>i=0</m:t>
                                        </m:r>
                                      </m:sub>
                                      <m:sup>
                                        <m:r>
                                          <w:rPr>
                                            <w:rFonts w:ascii="Cambria Math" w:hAnsi="Cambria Math"/>
                                          </w:rPr>
                                          <m:t>n</m:t>
                                        </m:r>
                                      </m:sup>
                                      <m:e>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e>
                                    </m:nary>
                                  </m:num>
                                  <m:den>
                                    <m:r>
                                      <w:rPr>
                                        <w:rFonts w:ascii="Cambria Math" w:hAnsi="Cambria Math"/>
                                      </w:rPr>
                                      <m:t>n</m:t>
                                    </m:r>
                                  </m:den>
                                </m:f>
                                <m:r>
                                  <m:rPr>
                                    <m:sty m:val="p"/>
                                  </m:rPr>
                                  <w:rPr>
                                    <w:rFonts w:ascii="Cambria Math" w:hAnsi="Cambria Math"/>
                                  </w:rPr>
                                  <m:t>×</m:t>
                                </m:r>
                                <m:r>
                                  <m:rPr>
                                    <m:sty m:val="p"/>
                                  </m:rPr>
                                  <w:rPr>
                                    <w:rFonts w:ascii="Cambria Math"/>
                                  </w:rPr>
                                  <m:t>t</m:t>
                                </m:r>
                                <m:r>
                                  <m:rPr>
                                    <m:sty m:val="p"/>
                                  </m:rPr>
                                  <w:br/>
                                </m:r>
                              </m:oMath>
                              <m:oMath>
                                <m:r>
                                  <m:rPr>
                                    <m:aln/>
                                  </m:rPr>
                                  <w:rPr>
                                    <w:rFonts w:ascii="Cambria Math" w:hAnsi="Cambria Math"/>
                                  </w:rPr>
                                  <m:t>=</m:t>
                                </m:r>
                                <m:f>
                                  <m:fPr>
                                    <m:ctrlPr>
                                      <w:rPr>
                                        <w:rFonts w:ascii="Cambria Math" w:hAnsi="Cambria Math"/>
                                        <w:i/>
                                        <w:sz w:val="24"/>
                                      </w:rPr>
                                    </m:ctrlPr>
                                  </m:fPr>
                                  <m:num>
                                    <m:r>
                                      <w:rPr>
                                        <w:rFonts w:ascii="Cambria Math" w:hAnsi="Cambria Math"/>
                                      </w:rPr>
                                      <m:t>10.2lx+15.3lx+7.4x+9.3lx</m:t>
                                    </m:r>
                                  </m:num>
                                  <m:den>
                                    <m:r>
                                      <w:rPr>
                                        <w:rFonts w:ascii="Cambria Math" w:hAnsi="Cambria Math"/>
                                      </w:rPr>
                                      <m:t>4</m:t>
                                    </m:r>
                                  </m:den>
                                </m:f>
                                <m:r>
                                  <m:rPr>
                                    <m:sty m:val="p"/>
                                  </m:rPr>
                                  <w:rPr>
                                    <w:rFonts w:ascii="Cambria Math" w:hAnsi="Cambria Math"/>
                                  </w:rPr>
                                  <m:t>×1s</m:t>
                                </m:r>
                                <m:r>
                                  <m:rPr>
                                    <m:sty m:val="p"/>
                                  </m:rPr>
                                  <w:rPr>
                                    <w:rFonts w:ascii="Cambria Math" w:hAnsi="Cambria Math"/>
                                  </w:rPr>
                                  <w:br/>
                                </m:r>
                              </m:oMath>
                              <m:oMath>
                                <m:r>
                                  <w:rPr>
                                    <w:rFonts w:ascii="Cambria Math" w:hAnsi="Cambria Math"/>
                                  </w:rPr>
                                  <m:t xml:space="preserve"> </m:t>
                                </m:r>
                                <m:r>
                                  <m:rPr>
                                    <m:aln/>
                                  </m:rPr>
                                  <w:rPr>
                                    <w:rFonts w:ascii="Cambria Math" w:hAnsi="Cambria Math"/>
                                  </w:rPr>
                                  <m:t>=10.5…lxs</m:t>
                                </m:r>
                              </m:oMath>
                            </m:oMathPara>
                          </w:p>
                          <w:p w14:paraId="525F9818" w14:textId="77777777" w:rsidR="00E247F3" w:rsidRDefault="00E247F3" w:rsidP="008D5000">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6882D" id="Text Box 12" o:spid="_x0000_s1064" type="#_x0000_t202" style="position:absolute;margin-left:-1.6pt;margin-top:47.45pt;width:218.7pt;height:76.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" filled="f" stroked="f" strokeweight=".5pt">
                <v:textbox>
                  <w:txbxContent>
                    <w:p w14:paraId="22DD599E" w14:textId="5C4CC3FC" w:rsidR="00E247F3" w:rsidRPr="002E19CE" w:rsidRDefault="00E247F3" w:rsidP="008D5000">
                      <m:oMathPara>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rPr>
                                    <m:t>H</m:t>
                                  </m:r>
                                </m:e>
                                <m:sub>
                                  <m:r>
                                    <w:rPr>
                                      <w:rFonts w:ascii="Cambria Math" w:hAnsi="Cambria Math"/>
                                    </w:rPr>
                                    <m:t>v</m:t>
                                  </m:r>
                                </m:sub>
                              </m:sSub>
                            </m:e>
                          </m:acc>
                          <m:r>
                            <m:rPr>
                              <m:aln/>
                            </m:rPr>
                            <w:rPr>
                              <w:rFonts w:ascii="Cambria Math" w:hAnsi="Cambria Math"/>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rPr>
                                    <m:t>i=0</m:t>
                                  </m:r>
                                </m:sub>
                                <m:sup>
                                  <m:r>
                                    <w:rPr>
                                      <w:rFonts w:ascii="Cambria Math" w:hAnsi="Cambria Math"/>
                                    </w:rPr>
                                    <m:t>n</m:t>
                                  </m:r>
                                </m:sup>
                                <m:e>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e>
                              </m:nary>
                            </m:num>
                            <m:den>
                              <m:r>
                                <w:rPr>
                                  <w:rFonts w:ascii="Cambria Math" w:hAnsi="Cambria Math"/>
                                </w:rPr>
                                <m:t>n</m:t>
                              </m:r>
                            </m:den>
                          </m:f>
                          <m:r>
                            <m:rPr>
                              <m:sty m:val="p"/>
                            </m:rPr>
                            <w:rPr>
                              <w:rFonts w:ascii="Cambria Math" w:hAnsi="Cambria Math"/>
                            </w:rPr>
                            <m:t>×</m:t>
                          </m:r>
                          <m:r>
                            <m:rPr>
                              <m:sty m:val="p"/>
                            </m:rPr>
                            <w:rPr>
                              <w:rFonts w:ascii="Cambria Math"/>
                            </w:rPr>
                            <m:t>t</m:t>
                          </m:r>
                          <m:r>
                            <m:rPr>
                              <m:sty m:val="p"/>
                            </m:rPr>
                            <w:br/>
                          </m:r>
                        </m:oMath>
                        <m:oMath>
                          <m:r>
                            <m:rPr>
                              <m:aln/>
                            </m:rPr>
                            <w:rPr>
                              <w:rFonts w:ascii="Cambria Math" w:hAnsi="Cambria Math"/>
                            </w:rPr>
                            <m:t>=</m:t>
                          </m:r>
                          <m:f>
                            <m:fPr>
                              <m:ctrlPr>
                                <w:rPr>
                                  <w:rFonts w:ascii="Cambria Math" w:hAnsi="Cambria Math"/>
                                  <w:i/>
                                  <w:sz w:val="24"/>
                                </w:rPr>
                              </m:ctrlPr>
                            </m:fPr>
                            <m:num>
                              <m:r>
                                <w:rPr>
                                  <w:rFonts w:ascii="Cambria Math" w:hAnsi="Cambria Math"/>
                                </w:rPr>
                                <m:t>10.2lx+15.3lx+7.4x+9.3lx</m:t>
                              </m:r>
                            </m:num>
                            <m:den>
                              <m:r>
                                <w:rPr>
                                  <w:rFonts w:ascii="Cambria Math" w:hAnsi="Cambria Math"/>
                                </w:rPr>
                                <m:t>4</m:t>
                              </m:r>
                            </m:den>
                          </m:f>
                          <m:r>
                            <m:rPr>
                              <m:sty m:val="p"/>
                            </m:rPr>
                            <w:rPr>
                              <w:rFonts w:ascii="Cambria Math" w:hAnsi="Cambria Math"/>
                            </w:rPr>
                            <m:t>×1s</m:t>
                          </m:r>
                          <m:r>
                            <m:rPr>
                              <m:sty m:val="p"/>
                            </m:rPr>
                            <w:rPr>
                              <w:rFonts w:ascii="Cambria Math" w:hAnsi="Cambria Math"/>
                            </w:rPr>
                            <w:br/>
                          </m:r>
                        </m:oMath>
                        <m:oMath>
                          <m:r>
                            <w:rPr>
                              <w:rFonts w:ascii="Cambria Math" w:hAnsi="Cambria Math"/>
                            </w:rPr>
                            <m:t xml:space="preserve"> </m:t>
                          </m:r>
                          <m:r>
                            <m:rPr>
                              <m:aln/>
                            </m:rPr>
                            <w:rPr>
                              <w:rFonts w:ascii="Cambria Math" w:hAnsi="Cambria Math"/>
                            </w:rPr>
                            <m:t>=10.5…lxs</m:t>
                          </m:r>
                        </m:oMath>
                      </m:oMathPara>
                    </w:p>
                    <w:p w14:paraId="525F9818" w14:textId="77777777" w:rsidR="00E247F3" w:rsidRDefault="00E247F3" w:rsidP="008D5000">
                      <w:pPr>
                        <w:ind w:firstLine="0"/>
                      </w:pPr>
                    </w:p>
                  </w:txbxContent>
                </v:textbox>
              </v:shape>
            </w:pict>
          </mc:Fallback>
        </mc:AlternateContent>
      </w:r>
      <w:r w:rsidR="008D5000">
        <w:rPr>
          <w:noProof/>
          <w:lang w:val="en-CA" w:eastAsia="zh-CN"/>
        </w:rPr>
        <mc:AlternateContent>
          <mc:Choice Requires="wps">
            <w:drawing>
              <wp:anchor distT="0" distB="0" distL="114300" distR="114300" simplePos="0" relativeHeight="251712512" behindDoc="0" locked="0" layoutInCell="1" allowOverlap="1" wp14:anchorId="3E3F13EC" wp14:editId="1A80F6F2">
                <wp:simplePos x="0" y="0"/>
                <wp:positionH relativeFrom="column">
                  <wp:posOffset>2570480</wp:posOffset>
                </wp:positionH>
                <wp:positionV relativeFrom="paragraph">
                  <wp:posOffset>751366</wp:posOffset>
                </wp:positionV>
                <wp:extent cx="3650615" cy="968053"/>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3650615" cy="968053"/>
                        </a:xfrm>
                        <a:prstGeom prst="rect">
                          <a:avLst/>
                        </a:prstGeom>
                        <a:noFill/>
                        <a:ln w="6350">
                          <a:noFill/>
                        </a:ln>
                      </wps:spPr>
                      <wps:txbx>
                        <w:txbxContent>
                          <w:p w14:paraId="3BB410BB" w14:textId="16B27B9F" w:rsidR="00E247F3" w:rsidRPr="002E19CE" w:rsidRDefault="00E247F3" w:rsidP="008D5000">
                            <w:pPr>
                              <w:ind w:firstLine="0"/>
                            </w:pPr>
                            <m:oMathPara>
                              <m:oMath>
                                <m:r>
                                  <w:rPr>
                                    <w:rFonts w:ascii="Cambria Math" w:hAnsi="Cambria Math"/>
                                    <w:sz w:val="24"/>
                                  </w:rPr>
                                  <m:t>Uncertainty</m:t>
                                </m:r>
                                <m:r>
                                  <m:rPr>
                                    <m:sty m:val="p"/>
                                  </m:rPr>
                                  <w:rPr>
                                    <w:rFonts w:asciiTheme="majorHAnsi" w:eastAsiaTheme="majorEastAsia" w:hAnsiTheme="majorHAnsi" w:cstheme="majorBidi"/>
                                    <w:sz w:val="24"/>
                                  </w:rPr>
                                  <w:br/>
                                </m:r>
                              </m:oMath>
                              <m:oMath>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±0.4lx)+</m:t>
                                        </m:r>
                                        <m:d>
                                          <m:dPr>
                                            <m:ctrlPr>
                                              <w:rPr>
                                                <w:rFonts w:ascii="Cambria Math" w:hAnsi="Cambria Math"/>
                                                <w:i/>
                                                <w:sz w:val="24"/>
                                              </w:rPr>
                                            </m:ctrlPr>
                                          </m:dPr>
                                          <m:e>
                                            <m:r>
                                              <w:rPr>
                                                <w:rFonts w:ascii="Cambria Math" w:hAnsi="Cambria Math"/>
                                                <w:sz w:val="24"/>
                                              </w:rPr>
                                              <m:t>±0.4lx</m:t>
                                            </m:r>
                                          </m:e>
                                        </m:d>
                                        <m:r>
                                          <w:rPr>
                                            <w:rFonts w:ascii="Cambria Math" w:hAnsi="Cambria Math"/>
                                            <w:sz w:val="24"/>
                                          </w:rPr>
                                          <m:t>+(±0.4lx)+(±0.4lx</m:t>
                                        </m:r>
                                      </m:e>
                                    </m:d>
                                  </m:num>
                                  <m:den>
                                    <m:r>
                                      <w:rPr>
                                        <w:rFonts w:ascii="Cambria Math" w:hAnsi="Cambria Math"/>
                                        <w:sz w:val="24"/>
                                      </w:rPr>
                                      <m:t>4</m:t>
                                    </m:r>
                                  </m:den>
                                </m:f>
                                <m:r>
                                  <m:rPr>
                                    <m:sty m:val="p"/>
                                  </m:rPr>
                                  <w:rPr>
                                    <w:rFonts w:ascii="Cambria Math" w:hAnsi="Cambria Math"/>
                                    <w:sz w:val="24"/>
                                  </w:rPr>
                                  <w:br/>
                                </m:r>
                              </m:oMath>
                              <m:oMath>
                                <m:r>
                                  <m:rPr>
                                    <m:aln/>
                                  </m:rPr>
                                  <w:rPr>
                                    <w:rFonts w:ascii="Cambria Math" w:hAnsi="Cambria Math"/>
                                  </w:rPr>
                                  <m:t>=</m:t>
                                </m:r>
                                <m:r>
                                  <w:rPr>
                                    <w:rFonts w:ascii="Cambria Math" w:hAnsi="Cambria Math"/>
                                    <w:sz w:val="24"/>
                                  </w:rPr>
                                  <m:t>±0.4lx</m:t>
                                </m:r>
                              </m:oMath>
                            </m:oMathPara>
                          </w:p>
                          <w:p w14:paraId="05F29B9F" w14:textId="7968F732" w:rsidR="00E247F3" w:rsidRDefault="00E247F3" w:rsidP="008D5000">
                            <w:pPr>
                              <w:ind w:firstLine="0"/>
                            </w:pPr>
                          </w:p>
                          <w:p w14:paraId="4AE03625" w14:textId="77777777" w:rsidR="00E247F3" w:rsidRDefault="00E247F3" w:rsidP="008D5000">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F13EC" id="Text Box 13" o:spid="_x0000_s1065" type="#_x0000_t202" style="position:absolute;margin-left:202.4pt;margin-top:59.15pt;width:287.45pt;height:76.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boMgIAAFs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" filled="f" stroked="f" strokeweight=".5pt">
                <v:textbox>
                  <w:txbxContent>
                    <w:p w14:paraId="3BB410BB" w14:textId="16B27B9F" w:rsidR="00E247F3" w:rsidRPr="002E19CE" w:rsidRDefault="00E247F3" w:rsidP="008D5000">
                      <w:pPr>
                        <w:ind w:firstLine="0"/>
                      </w:pPr>
                      <m:oMathPara>
                        <m:oMath>
                          <m:r>
                            <w:rPr>
                              <w:rFonts w:ascii="Cambria Math" w:hAnsi="Cambria Math"/>
                              <w:sz w:val="24"/>
                            </w:rPr>
                            <m:t>Uncertainty</m:t>
                          </m:r>
                          <m:r>
                            <m:rPr>
                              <m:sty m:val="p"/>
                            </m:rPr>
                            <w:rPr>
                              <w:rFonts w:asciiTheme="majorHAnsi" w:eastAsiaTheme="majorEastAsia" w:hAnsiTheme="majorHAnsi" w:cstheme="majorBidi"/>
                              <w:sz w:val="24"/>
                            </w:rPr>
                            <w:br/>
                          </m:r>
                        </m:oMath>
                        <m:oMath>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±0.4lx)+</m:t>
                                  </m:r>
                                  <m:d>
                                    <m:dPr>
                                      <m:ctrlPr>
                                        <w:rPr>
                                          <w:rFonts w:ascii="Cambria Math" w:hAnsi="Cambria Math"/>
                                          <w:i/>
                                          <w:sz w:val="24"/>
                                        </w:rPr>
                                      </m:ctrlPr>
                                    </m:dPr>
                                    <m:e>
                                      <m:r>
                                        <w:rPr>
                                          <w:rFonts w:ascii="Cambria Math" w:hAnsi="Cambria Math"/>
                                          <w:sz w:val="24"/>
                                        </w:rPr>
                                        <m:t>±0.4lx</m:t>
                                      </m:r>
                                    </m:e>
                                  </m:d>
                                  <m:r>
                                    <w:rPr>
                                      <w:rFonts w:ascii="Cambria Math" w:hAnsi="Cambria Math"/>
                                      <w:sz w:val="24"/>
                                    </w:rPr>
                                    <m:t>+(±0.4lx)+(±0.4lx</m:t>
                                  </m:r>
                                </m:e>
                              </m:d>
                            </m:num>
                            <m:den>
                              <m:r>
                                <w:rPr>
                                  <w:rFonts w:ascii="Cambria Math" w:hAnsi="Cambria Math"/>
                                  <w:sz w:val="24"/>
                                </w:rPr>
                                <m:t>4</m:t>
                              </m:r>
                            </m:den>
                          </m:f>
                          <m:r>
                            <m:rPr>
                              <m:sty m:val="p"/>
                            </m:rPr>
                            <w:rPr>
                              <w:rFonts w:ascii="Cambria Math" w:hAnsi="Cambria Math"/>
                              <w:sz w:val="24"/>
                            </w:rPr>
                            <w:br/>
                          </m:r>
                        </m:oMath>
                        <m:oMath>
                          <m:r>
                            <m:rPr>
                              <m:aln/>
                            </m:rPr>
                            <w:rPr>
                              <w:rFonts w:ascii="Cambria Math" w:hAnsi="Cambria Math"/>
                            </w:rPr>
                            <m:t>=</m:t>
                          </m:r>
                          <m:r>
                            <w:rPr>
                              <w:rFonts w:ascii="Cambria Math" w:hAnsi="Cambria Math"/>
                              <w:sz w:val="24"/>
                            </w:rPr>
                            <m:t>±0.4lx</m:t>
                          </m:r>
                        </m:oMath>
                      </m:oMathPara>
                    </w:p>
                    <w:p w14:paraId="05F29B9F" w14:textId="7968F732" w:rsidR="00E247F3" w:rsidRDefault="00E247F3" w:rsidP="008D5000">
                      <w:pPr>
                        <w:ind w:firstLine="0"/>
                      </w:pPr>
                    </w:p>
                    <w:p w14:paraId="4AE03625" w14:textId="77777777" w:rsidR="00E247F3" w:rsidRDefault="00E247F3" w:rsidP="008D5000">
                      <w:pPr>
                        <w:ind w:firstLine="0"/>
                      </w:pPr>
                    </w:p>
                  </w:txbxContent>
                </v:textbox>
              </v:shape>
            </w:pict>
          </mc:Fallback>
        </mc:AlternateContent>
      </w:r>
      <w:r w:rsidR="008D5000">
        <w:rPr>
          <w:noProof/>
          <w:lang w:val="en-CA" w:eastAsia="zh-CN"/>
        </w:rPr>
        <mc:AlternateContent>
          <mc:Choice Requires="wps">
            <w:drawing>
              <wp:anchor distT="0" distB="0" distL="114300" distR="114300" simplePos="0" relativeHeight="251696128" behindDoc="0" locked="0" layoutInCell="1" allowOverlap="1" wp14:anchorId="786943D3" wp14:editId="0BAC3207">
                <wp:simplePos x="0" y="0"/>
                <wp:positionH relativeFrom="margin">
                  <wp:align>right</wp:align>
                </wp:positionH>
                <wp:positionV relativeFrom="paragraph">
                  <wp:posOffset>636630</wp:posOffset>
                </wp:positionV>
                <wp:extent cx="3228975" cy="314325"/>
                <wp:effectExtent l="0" t="0" r="0" b="0"/>
                <wp:wrapNone/>
                <wp:docPr id="800" name="Text Box 800"/>
                <wp:cNvGraphicFramePr/>
                <a:graphic xmlns:a="http://schemas.openxmlformats.org/drawingml/2006/main">
                  <a:graphicData uri="http://schemas.microsoft.com/office/word/2010/wordprocessingShape">
                    <wps:wsp>
                      <wps:cNvSpPr txBox="1"/>
                      <wps:spPr>
                        <a:xfrm>
                          <a:off x="0" y="0"/>
                          <a:ext cx="3228975" cy="314325"/>
                        </a:xfrm>
                        <a:prstGeom prst="rect">
                          <a:avLst/>
                        </a:prstGeom>
                        <a:noFill/>
                        <a:ln w="6350">
                          <a:noFill/>
                        </a:ln>
                      </wps:spPr>
                      <wps:txbx>
                        <w:txbxContent>
                          <w:p w14:paraId="76DA3EE9" w14:textId="3557286C" w:rsidR="00E247F3" w:rsidRDefault="00E247F3" w:rsidP="002E19CE">
                            <w:pPr>
                              <w:ind w:firstLine="0"/>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943D3" id="Text Box 800" o:spid="_x0000_s1066" type="#_x0000_t202" style="position:absolute;margin-left:203.05pt;margin-top:50.15pt;width:254.25pt;height:24.7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" filled="f" stroked="f" strokeweight=".5pt">
                <v:textbox>
                  <w:txbxContent>
                    <w:p w14:paraId="76DA3EE9" w14:textId="3557286C" w:rsidR="00E247F3" w:rsidRDefault="00E247F3" w:rsidP="002E19CE">
                      <w:pPr>
                        <w:ind w:firstLine="0"/>
                        <w:jc w:val="right"/>
                      </w:pPr>
                    </w:p>
                  </w:txbxContent>
                </v:textbox>
                <w10:wrap anchorx="margin"/>
              </v:shape>
            </w:pict>
          </mc:Fallback>
        </mc:AlternateContent>
      </w:r>
      <w:r w:rsidR="002E19CE">
        <w:t>Then, we find the average luminous emittance for each amount of potassium hydroxide used. By finding the mean of my data set, it helps to decrease the effect of outliers on the result. Here are the calculations to find the average luminous emittance of the solution when there is 1 gram</w:t>
      </w:r>
      <w:r w:rsidR="00BB30CA">
        <w:t xml:space="preserve"> of potassium hydroxide present with H</w:t>
      </w:r>
      <w:r w:rsidR="00BB30CA">
        <w:rPr>
          <w:vertAlign w:val="subscript"/>
        </w:rPr>
        <w:t>v</w:t>
      </w:r>
      <w:r w:rsidR="00BB30CA">
        <w:t xml:space="preserve"> representing the</w:t>
      </w:r>
      <w:r w:rsidR="006F272D">
        <w:t xml:space="preserve"> </w:t>
      </w:r>
      <w:r w:rsidR="00BB30CA">
        <w:t>luminous exposure.</w:t>
      </w:r>
      <w:r w:rsidRPr="001F3BFD">
        <w:t xml:space="preserve"> </w:t>
      </w:r>
      <w:sdt>
        <w:sdtPr>
          <w:id w:val="-700167561"/>
          <w:citation/>
        </w:sdtPr>
        <w:sdtEndPr/>
        <w:sdtContent>
          <w:r>
            <w:fldChar w:fldCharType="begin"/>
          </w:r>
          <w:r>
            <w:instrText xml:space="preserve"> CITATION Med92 \l 1033 </w:instrText>
          </w:r>
          <w:r>
            <w:fldChar w:fldCharType="separate"/>
          </w:r>
          <w:r>
            <w:rPr>
              <w:noProof/>
            </w:rPr>
            <w:t>(Medhi, 1992)</w:t>
          </w:r>
          <w:r>
            <w:fldChar w:fldCharType="end"/>
          </w:r>
        </w:sdtContent>
      </w:sdt>
    </w:p>
    <w:p w14:paraId="4AA0DDB4" w14:textId="780A372D" w:rsidR="002E19CE" w:rsidRPr="008D5000" w:rsidRDefault="00B503AE" w:rsidP="002E19CE">
      <w:pPr>
        <w:rPr>
          <w:color w:val="FFFFFF" w:themeColor="background1"/>
        </w:rPr>
      </w:pPr>
      <m:oMathPara>
        <m:oMath>
          <m:acc>
            <m:accPr>
              <m:chr m:val="̅"/>
              <m:ctrlPr>
                <w:rPr>
                  <w:rFonts w:ascii="Cambria Math" w:hAnsi="Cambria Math"/>
                  <w:i/>
                  <w:color w:val="FFFFFF" w:themeColor="background1"/>
                  <w:sz w:val="24"/>
                </w:rPr>
              </m:ctrlPr>
            </m:accPr>
            <m:e>
              <m:sSub>
                <m:sSubPr>
                  <m:ctrlPr>
                    <w:rPr>
                      <w:rFonts w:ascii="Cambria Math" w:hAnsi="Cambria Math"/>
                      <w:i/>
                      <w:color w:val="FFFFFF" w:themeColor="background1"/>
                      <w:sz w:val="24"/>
                    </w:rPr>
                  </m:ctrlPr>
                </m:sSubPr>
                <m:e>
                  <m:r>
                    <w:rPr>
                      <w:rFonts w:ascii="Cambria Math" w:hAnsi="Cambria Math"/>
                      <w:color w:val="FFFFFF" w:themeColor="background1"/>
                    </w:rPr>
                    <m:t>H</m:t>
                  </m:r>
                </m:e>
                <m:sub>
                  <m:r>
                    <w:rPr>
                      <w:rFonts w:ascii="Cambria Math" w:hAnsi="Cambria Math"/>
                      <w:color w:val="FFFFFF" w:themeColor="background1"/>
                    </w:rPr>
                    <m:t>v</m:t>
                  </m:r>
                </m:sub>
              </m:sSub>
            </m:e>
          </m:acc>
          <m:r>
            <m:rPr>
              <m:aln/>
            </m:rPr>
            <w:rPr>
              <w:rFonts w:ascii="Cambria Math" w:hAnsi="Cambria Math"/>
              <w:color w:val="FFFFFF" w:themeColor="background1"/>
            </w:rPr>
            <m:t>=</m:t>
          </m:r>
          <m:f>
            <m:fPr>
              <m:ctrlPr>
                <w:rPr>
                  <w:rFonts w:ascii="Cambria Math" w:hAnsi="Cambria Math"/>
                  <w:i/>
                  <w:color w:val="FFFFFF" w:themeColor="background1"/>
                  <w:sz w:val="24"/>
                </w:rPr>
              </m:ctrlPr>
            </m:fPr>
            <m:num>
              <m:nary>
                <m:naryPr>
                  <m:chr m:val="∑"/>
                  <m:limLoc m:val="undOvr"/>
                  <m:ctrlPr>
                    <w:rPr>
                      <w:rFonts w:ascii="Cambria Math" w:hAnsi="Cambria Math"/>
                      <w:i/>
                      <w:color w:val="FFFFFF" w:themeColor="background1"/>
                      <w:sz w:val="24"/>
                    </w:rPr>
                  </m:ctrlPr>
                </m:naryPr>
                <m:sub>
                  <m:r>
                    <w:rPr>
                      <w:rFonts w:ascii="Cambria Math" w:hAnsi="Cambria Math"/>
                      <w:color w:val="FFFFFF" w:themeColor="background1"/>
                    </w:rPr>
                    <m:t>i=0</m:t>
                  </m:r>
                </m:sub>
                <m:sup>
                  <m:r>
                    <w:rPr>
                      <w:rFonts w:ascii="Cambria Math" w:hAnsi="Cambria Math"/>
                      <w:color w:val="FFFFFF" w:themeColor="background1"/>
                    </w:rPr>
                    <m:t>n</m:t>
                  </m:r>
                </m:sup>
                <m:e>
                  <m:sSub>
                    <m:sSubPr>
                      <m:ctrlPr>
                        <w:rPr>
                          <w:rFonts w:ascii="Cambria Math" w:hAnsi="Cambria Math"/>
                          <w:i/>
                          <w:color w:val="FFFFFF" w:themeColor="background1"/>
                          <w:sz w:val="24"/>
                        </w:rPr>
                      </m:ctrlPr>
                    </m:sSubPr>
                    <m:e>
                      <m:r>
                        <w:rPr>
                          <w:rFonts w:ascii="Cambria Math" w:hAnsi="Cambria Math" w:cs="Arial"/>
                          <w:color w:val="FFFFFF" w:themeColor="background1"/>
                          <w:sz w:val="21"/>
                          <w:szCs w:val="21"/>
                          <w:shd w:val="clear" w:color="auto" w:fill="F8F9FA"/>
                        </w:rPr>
                        <m:t>H</m:t>
                      </m:r>
                    </m:e>
                    <m:sub>
                      <m:r>
                        <w:rPr>
                          <w:rFonts w:ascii="Cambria Math" w:hAnsi="Cambria Math"/>
                          <w:color w:val="FFFFFF" w:themeColor="background1"/>
                        </w:rPr>
                        <m:t>v</m:t>
                      </m:r>
                    </m:sub>
                  </m:sSub>
                </m:e>
              </m:nary>
            </m:num>
            <m:den>
              <m:r>
                <w:rPr>
                  <w:rFonts w:ascii="Cambria Math" w:hAnsi="Cambria Math"/>
                  <w:color w:val="FFFFFF" w:themeColor="background1"/>
                </w:rPr>
                <m:t>n</m:t>
              </m:r>
            </m:den>
          </m:f>
          <m:r>
            <w:rPr>
              <w:rFonts w:ascii="Cambria Math" w:hAnsi="Cambria Math"/>
              <w:color w:val="FFFFFF" w:themeColor="background1"/>
            </w:rPr>
            <m:t>=</m:t>
          </m:r>
          <m:f>
            <m:fPr>
              <m:ctrlPr>
                <w:rPr>
                  <w:rFonts w:ascii="Cambria Math" w:hAnsi="Cambria Math"/>
                  <w:i/>
                  <w:color w:val="FFFFFF" w:themeColor="background1"/>
                  <w:sz w:val="24"/>
                </w:rPr>
              </m:ctrlPr>
            </m:fPr>
            <m:num>
              <m:r>
                <w:rPr>
                  <w:rFonts w:ascii="Cambria Math" w:hAnsi="Cambria Math"/>
                  <w:color w:val="FFFFFF" w:themeColor="background1"/>
                </w:rPr>
                <m:t>10.2±0.4lx+15.3±0.4lx+7.4±0.4lx+9.3±0.4lx</m:t>
              </m:r>
            </m:num>
            <m:den>
              <m:r>
                <w:rPr>
                  <w:rFonts w:ascii="Cambria Math" w:hAnsi="Cambria Math"/>
                  <w:color w:val="FFFFFF" w:themeColor="background1"/>
                </w:rPr>
                <m:t>4</m:t>
              </m:r>
            </m:den>
          </m:f>
          <m:r>
            <w:rPr>
              <w:rFonts w:ascii="Cambria Math" w:hAnsi="Cambria Math"/>
              <w:color w:val="FFFFFF" w:themeColor="background1"/>
            </w:rPr>
            <m:t>=10.5…±</m:t>
          </m:r>
          <m:d>
            <m:dPr>
              <m:ctrlPr>
                <w:rPr>
                  <w:rFonts w:ascii="Cambria Math" w:hAnsi="Cambria Math"/>
                  <w:i/>
                  <w:color w:val="FFFFFF" w:themeColor="background1"/>
                </w:rPr>
              </m:ctrlPr>
            </m:dPr>
            <m:e>
              <m:r>
                <w:rPr>
                  <w:rFonts w:ascii="Cambria Math" w:hAnsi="Cambria Math"/>
                  <w:color w:val="FFFFFF" w:themeColor="background1"/>
                </w:rPr>
                <m:t>0.4+random error</m:t>
              </m:r>
            </m:e>
          </m:d>
          <m:r>
            <w:rPr>
              <w:rFonts w:ascii="Cambria Math" w:hAnsi="Cambria Math"/>
              <w:color w:val="FFFFFF" w:themeColor="background1"/>
            </w:rPr>
            <m:t>lxs=10.5…±</m:t>
          </m:r>
          <m:d>
            <m:dPr>
              <m:ctrlPr>
                <w:rPr>
                  <w:rFonts w:ascii="Cambria Math" w:hAnsi="Cambria Math"/>
                  <w:i/>
                  <w:color w:val="FFFFFF" w:themeColor="background1"/>
                </w:rPr>
              </m:ctrlPr>
            </m:dPr>
            <m:e>
              <m:r>
                <w:rPr>
                  <w:rFonts w:ascii="Cambria Math" w:hAnsi="Cambria Math"/>
                  <w:color w:val="FFFFFF" w:themeColor="background1"/>
                </w:rPr>
                <m:t>0.4+</m:t>
              </m:r>
              <m:f>
                <m:fPr>
                  <m:ctrlPr>
                    <w:rPr>
                      <w:rFonts w:ascii="Cambria Math" w:hAnsi="Cambria Math"/>
                      <w:i/>
                      <w:color w:val="FFFFFF" w:themeColor="background1"/>
                      <w:sz w:val="24"/>
                    </w:rPr>
                  </m:ctrlPr>
                </m:fPr>
                <m:num>
                  <m:r>
                    <w:rPr>
                      <w:rFonts w:ascii="Cambria Math" w:hAnsi="Cambria Math"/>
                      <w:color w:val="FFFFFF" w:themeColor="background1"/>
                    </w:rPr>
                    <m:t>15.3-7.4</m:t>
                  </m:r>
                </m:num>
                <m:den>
                  <m:r>
                    <w:rPr>
                      <w:rFonts w:ascii="Cambria Math" w:hAnsi="Cambria Math"/>
                      <w:color w:val="FFFFFF" w:themeColor="background1"/>
                    </w:rPr>
                    <m:t>2</m:t>
                  </m:r>
                </m:den>
              </m:f>
            </m:e>
          </m:d>
          <m:r>
            <w:rPr>
              <w:rFonts w:ascii="Cambria Math" w:hAnsi="Cambria Math"/>
              <w:color w:val="FFFFFF" w:themeColor="background1"/>
            </w:rPr>
            <m:t>lxs=10.5…±3.25 lxs</m:t>
          </m:r>
        </m:oMath>
      </m:oMathPara>
    </w:p>
    <w:p w14:paraId="6261F207" w14:textId="0181870B" w:rsidR="002E19CE" w:rsidRDefault="002E19CE" w:rsidP="008D5000">
      <w:pPr>
        <w:ind w:firstLine="0"/>
      </w:pPr>
      <w:r>
        <w:t xml:space="preserve">This average of the luminous exposure then needs to be converted to luminous energy, as luminous energy is proportional to the energy produced. The calculations for the luminous energy </w:t>
      </w:r>
      <w:r w:rsidR="00BB30CA">
        <w:t>(Q</w:t>
      </w:r>
      <w:r w:rsidR="00BB30CA">
        <w:rPr>
          <w:vertAlign w:val="subscript"/>
        </w:rPr>
        <w:t>v</w:t>
      </w:r>
      <w:r w:rsidR="00BB30CA">
        <w:t xml:space="preserve">) </w:t>
      </w:r>
      <w:r>
        <w:t>of the solution with 1 gram of potassium hydroxide is as fallow</w:t>
      </w:r>
      <w:r w:rsidR="00BB30CA">
        <w:t>, with r representing the distance between source and point of measurement</w:t>
      </w:r>
      <w:r>
        <w:t>.</w:t>
      </w:r>
      <w:r w:rsidR="008D5000" w:rsidRPr="008D5000">
        <w:t xml:space="preserve"> </w:t>
      </w:r>
      <w:sdt>
        <w:sdtPr>
          <w:id w:val="1653862526"/>
          <w:citation/>
        </w:sdtPr>
        <w:sdtEndPr/>
        <w:sdtContent>
          <w:r w:rsidR="008D5000">
            <w:fldChar w:fldCharType="begin"/>
          </w:r>
          <w:r w:rsidR="008D5000">
            <w:instrText xml:space="preserve"> CITATION Geo16 \l 1033 </w:instrText>
          </w:r>
          <w:r w:rsidR="008D5000">
            <w:fldChar w:fldCharType="separate"/>
          </w:r>
          <w:r w:rsidR="008D5000">
            <w:rPr>
              <w:noProof/>
            </w:rPr>
            <w:t>(Georgia State University, 2016)</w:t>
          </w:r>
          <w:r w:rsidR="008D5000">
            <w:fldChar w:fldCharType="end"/>
          </w:r>
        </w:sdtContent>
      </w:sdt>
    </w:p>
    <w:p w14:paraId="612672B5" w14:textId="77777777" w:rsidR="008D5000" w:rsidRDefault="008D5000" w:rsidP="008D5000">
      <w:pPr>
        <w:ind w:firstLine="0"/>
      </w:pPr>
    </w:p>
    <w:p w14:paraId="7A3A2DDA" w14:textId="62BBC440" w:rsidR="002E19CE" w:rsidRPr="008D5000" w:rsidRDefault="00B503AE" w:rsidP="002E19CE">
      <w:pPr>
        <w:rPr>
          <w:color w:val="FFFFFF" w:themeColor="background1"/>
        </w:rPr>
      </w:pPr>
      <m:oMathPara>
        <m:oMath>
          <m:sSub>
            <m:sSubPr>
              <m:ctrlPr>
                <w:rPr>
                  <w:rFonts w:ascii="Cambria Math" w:hAnsi="Cambria Math"/>
                  <w:i/>
                  <w:color w:val="FFFFFF" w:themeColor="background1"/>
                  <w:sz w:val="24"/>
                </w:rPr>
              </m:ctrlPr>
            </m:sSubPr>
            <m:e>
              <m:r>
                <w:rPr>
                  <w:rFonts w:ascii="Cambria Math" w:hAnsi="Cambria Math"/>
                  <w:color w:val="FFFFFF" w:themeColor="background1"/>
                </w:rPr>
                <m:t>Q</m:t>
              </m:r>
            </m:e>
            <m:sub>
              <m:r>
                <w:rPr>
                  <w:rFonts w:ascii="Cambria Math" w:hAnsi="Cambria Math"/>
                  <w:color w:val="FFFFFF" w:themeColor="background1"/>
                </w:rPr>
                <m:t>v</m:t>
              </m:r>
            </m:sub>
          </m:sSub>
          <m:r>
            <w:rPr>
              <w:rFonts w:ascii="Cambria Math" w:hAnsi="Cambria Math"/>
              <w:color w:val="FFFFFF" w:themeColor="background1"/>
            </w:rPr>
            <m:t>=</m:t>
          </m:r>
          <m:sSub>
            <m:sSubPr>
              <m:ctrlPr>
                <w:rPr>
                  <w:rFonts w:ascii="Cambria Math" w:hAnsi="Cambria Math"/>
                  <w:i/>
                  <w:color w:val="FFFFFF" w:themeColor="background1"/>
                  <w:sz w:val="24"/>
                </w:rPr>
              </m:ctrlPr>
            </m:sSubPr>
            <m:e>
              <m:r>
                <w:rPr>
                  <w:rFonts w:ascii="Cambria Math" w:hAnsi="Cambria Math" w:cs="Arial"/>
                  <w:color w:val="FFFFFF" w:themeColor="background1"/>
                  <w:sz w:val="21"/>
                  <w:szCs w:val="21"/>
                  <w:shd w:val="clear" w:color="auto" w:fill="F8F9FA"/>
                </w:rPr>
                <m:t>H</m:t>
              </m:r>
            </m:e>
            <m:sub>
              <m:r>
                <w:rPr>
                  <w:rFonts w:ascii="Cambria Math" w:hAnsi="Cambria Math"/>
                  <w:color w:val="FFFFFF" w:themeColor="background1"/>
                </w:rPr>
                <m:t>v</m:t>
              </m:r>
            </m:sub>
          </m:sSub>
          <m:r>
            <w:rPr>
              <w:rFonts w:ascii="Cambria Math" w:hAnsi="Cambria Math"/>
              <w:color w:val="FFFFFF" w:themeColor="background1"/>
            </w:rPr>
            <m:t>×4×π×</m:t>
          </m:r>
          <m:sSup>
            <m:sSupPr>
              <m:ctrlPr>
                <w:rPr>
                  <w:rFonts w:ascii="Cambria Math" w:hAnsi="Cambria Math"/>
                  <w:i/>
                  <w:color w:val="FFFFFF" w:themeColor="background1"/>
                  <w:sz w:val="24"/>
                </w:rPr>
              </m:ctrlPr>
            </m:sSupPr>
            <m:e>
              <m:r>
                <w:rPr>
                  <w:rFonts w:ascii="Cambria Math" w:hAnsi="Cambria Math"/>
                  <w:color w:val="FFFFFF" w:themeColor="background1"/>
                </w:rPr>
                <m:t>r</m:t>
              </m:r>
            </m:e>
            <m:sup>
              <m:r>
                <w:rPr>
                  <w:rFonts w:ascii="Cambria Math" w:hAnsi="Cambria Math"/>
                  <w:color w:val="FFFFFF" w:themeColor="background1"/>
                </w:rPr>
                <m:t>2</m:t>
              </m:r>
            </m:sup>
          </m:sSup>
          <m:r>
            <m:rPr>
              <m:sty m:val="p"/>
            </m:rPr>
            <w:rPr>
              <w:rFonts w:ascii="Cambria Math" w:hAnsi="Cambria Math"/>
              <w:color w:val="FFFFFF" w:themeColor="background1"/>
            </w:rPr>
            <w:br/>
          </m:r>
        </m:oMath>
        <m:oMath>
          <m:r>
            <w:rPr>
              <w:rFonts w:ascii="Cambria Math" w:hAnsi="Cambria Math"/>
              <w:color w:val="FFFFFF" w:themeColor="background1"/>
            </w:rPr>
            <m:t>=</m:t>
          </m:r>
          <m:d>
            <m:dPr>
              <m:ctrlPr>
                <w:rPr>
                  <w:rFonts w:ascii="Cambria Math" w:hAnsi="Cambria Math"/>
                  <w:i/>
                  <w:color w:val="FFFFFF" w:themeColor="background1"/>
                  <w:sz w:val="24"/>
                </w:rPr>
              </m:ctrlPr>
            </m:dPr>
            <m:e>
              <m:r>
                <w:rPr>
                  <w:rFonts w:ascii="Cambria Math" w:hAnsi="Cambria Math"/>
                  <w:color w:val="FFFFFF" w:themeColor="background1"/>
                </w:rPr>
                <m:t>10.5…±3.25 lxs</m:t>
              </m:r>
            </m:e>
          </m:d>
          <m:r>
            <w:rPr>
              <w:rFonts w:ascii="Cambria Math" w:hAnsi="Cambria Math"/>
              <w:color w:val="FFFFFF" w:themeColor="background1"/>
            </w:rPr>
            <m:t>×4×3.14×</m:t>
          </m:r>
          <m:sSup>
            <m:sSupPr>
              <m:ctrlPr>
                <w:rPr>
                  <w:rFonts w:ascii="Cambria Math" w:hAnsi="Cambria Math"/>
                  <w:i/>
                  <w:color w:val="FFFFFF" w:themeColor="background1"/>
                  <w:sz w:val="24"/>
                </w:rPr>
              </m:ctrlPr>
            </m:sSupPr>
            <m:e>
              <m:d>
                <m:dPr>
                  <m:ctrlPr>
                    <w:rPr>
                      <w:rFonts w:ascii="Cambria Math" w:hAnsi="Cambria Math"/>
                      <w:i/>
                      <w:color w:val="FFFFFF" w:themeColor="background1"/>
                      <w:sz w:val="24"/>
                    </w:rPr>
                  </m:ctrlPr>
                </m:dPr>
                <m:e>
                  <m:r>
                    <w:rPr>
                      <w:rFonts w:ascii="Cambria Math" w:hAnsi="Cambria Math"/>
                      <w:color w:val="FFFFFF" w:themeColor="background1"/>
                    </w:rPr>
                    <m:t>0.03±0.01m</m:t>
                  </m:r>
                </m:e>
              </m:d>
            </m:e>
            <m:sup>
              <m:r>
                <w:rPr>
                  <w:rFonts w:ascii="Cambria Math" w:hAnsi="Cambria Math"/>
                  <w:color w:val="FFFFFF" w:themeColor="background1"/>
                </w:rPr>
                <m:t>2</m:t>
              </m:r>
            </m:sup>
          </m:sSup>
          <m:r>
            <m:rPr>
              <m:sty m:val="p"/>
            </m:rPr>
            <w:rPr>
              <w:rFonts w:ascii="Cambria Math" w:hAnsi="Cambria Math"/>
              <w:color w:val="FFFFFF" w:themeColor="background1"/>
            </w:rPr>
            <w:br/>
          </m:r>
        </m:oMath>
        <m:oMath>
          <m:r>
            <w:rPr>
              <w:rFonts w:ascii="Cambria Math" w:hAnsi="Cambria Math"/>
              <w:color w:val="FFFFFF" w:themeColor="background1"/>
            </w:rPr>
            <m:t>=0.119…±0.0128…lms</m:t>
          </m:r>
        </m:oMath>
      </m:oMathPara>
    </w:p>
    <w:p w14:paraId="68CCD36C" w14:textId="6FA81AE5" w:rsidR="008D5000" w:rsidRDefault="001F3BFD" w:rsidP="00BB30CA">
      <w:pPr>
        <w:ind w:firstLine="0"/>
      </w:pPr>
      <w:r>
        <w:rPr>
          <w:noProof/>
          <w:lang w:val="en-CA" w:eastAsia="zh-CN"/>
        </w:rPr>
        <mc:AlternateContent>
          <mc:Choice Requires="wps">
            <w:drawing>
              <wp:anchor distT="0" distB="0" distL="114300" distR="114300" simplePos="0" relativeHeight="251713536" behindDoc="0" locked="0" layoutInCell="1" allowOverlap="1" wp14:anchorId="4A919232" wp14:editId="3E9F7C41">
                <wp:simplePos x="0" y="0"/>
                <wp:positionH relativeFrom="column">
                  <wp:posOffset>-6824</wp:posOffset>
                </wp:positionH>
                <wp:positionV relativeFrom="paragraph">
                  <wp:posOffset>-521496</wp:posOffset>
                </wp:positionV>
                <wp:extent cx="2545308" cy="8051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45308" cy="805180"/>
                        </a:xfrm>
                        <a:prstGeom prst="rect">
                          <a:avLst/>
                        </a:prstGeom>
                        <a:noFill/>
                        <a:ln w="6350">
                          <a:noFill/>
                        </a:ln>
                      </wps:spPr>
                      <wps:txbx>
                        <w:txbxContent>
                          <w:p w14:paraId="159EEC9E" w14:textId="296A0E62" w:rsidR="00E247F3" w:rsidRDefault="00B503AE" w:rsidP="008D5000">
                            <m:oMathPara>
                              <m:oMath>
                                <m:sSub>
                                  <m:sSubPr>
                                    <m:ctrlPr>
                                      <w:rPr>
                                        <w:rFonts w:ascii="Cambria Math" w:hAnsi="Cambria Math"/>
                                        <w:i/>
                                        <w:sz w:val="24"/>
                                      </w:rPr>
                                    </m:ctrlPr>
                                  </m:sSubPr>
                                  <m:e>
                                    <m:r>
                                      <w:rPr>
                                        <w:rFonts w:ascii="Cambria Math" w:hAnsi="Cambria Math"/>
                                      </w:rPr>
                                      <m:t>Q</m:t>
                                    </m:r>
                                  </m:e>
                                  <m:sub>
                                    <m:r>
                                      <w:rPr>
                                        <w:rFonts w:ascii="Cambria Math" w:hAnsi="Cambria Math"/>
                                      </w:rPr>
                                      <m:t>v</m:t>
                                    </m:r>
                                  </m:sub>
                                </m:sSub>
                                <m:r>
                                  <m:rPr>
                                    <m:aln/>
                                  </m:rPr>
                                  <w:rPr>
                                    <w:rFonts w:ascii="Cambria Math" w:hAnsi="Cambria Math"/>
                                  </w:rPr>
                                  <m:t>=</m:t>
                                </m:r>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r>
                                  <w:rPr>
                                    <w:rFonts w:ascii="Cambria Math" w:hAnsi="Cambria Math"/>
                                  </w:rPr>
                                  <m:t>×4×π×</m:t>
                                </m:r>
                                <m:sSup>
                                  <m:sSupPr>
                                    <m:ctrlPr>
                                      <w:rPr>
                                        <w:rFonts w:ascii="Cambria Math" w:hAnsi="Cambria Math"/>
                                        <w:i/>
                                        <w:sz w:val="24"/>
                                      </w:rPr>
                                    </m:ctrlPr>
                                  </m:sSupPr>
                                  <m:e>
                                    <m:r>
                                      <w:rPr>
                                        <w:rFonts w:ascii="Cambria Math" w:hAnsi="Cambria Math"/>
                                      </w:rPr>
                                      <m:t>r</m:t>
                                    </m:r>
                                  </m:e>
                                  <m:sup>
                                    <m:r>
                                      <w:rPr>
                                        <w:rFonts w:ascii="Cambria Math" w:hAnsi="Cambria Math"/>
                                      </w:rPr>
                                      <m:t>2</m:t>
                                    </m:r>
                                  </m:sup>
                                </m:sSup>
                                <m:r>
                                  <m:rPr>
                                    <m:sty m:val="p"/>
                                  </m:rPr>
                                  <w:rPr>
                                    <w:rFonts w:ascii="Cambria Math" w:hAnsi="Cambria Math"/>
                                  </w:rPr>
                                  <w:br/>
                                </m:r>
                              </m:oMath>
                              <m:oMath>
                                <m:r>
                                  <m:rPr>
                                    <m:aln/>
                                  </m:rPr>
                                  <w:rPr>
                                    <w:rFonts w:ascii="Cambria Math" w:hAnsi="Cambria Math"/>
                                  </w:rPr>
                                  <m:t>=</m:t>
                                </m:r>
                                <m:d>
                                  <m:dPr>
                                    <m:ctrlPr>
                                      <w:rPr>
                                        <w:rFonts w:ascii="Cambria Math" w:hAnsi="Cambria Math"/>
                                        <w:i/>
                                        <w:sz w:val="24"/>
                                      </w:rPr>
                                    </m:ctrlPr>
                                  </m:dPr>
                                  <m:e>
                                    <m:r>
                                      <w:rPr>
                                        <w:rFonts w:ascii="Cambria Math" w:hAnsi="Cambria Math"/>
                                      </w:rPr>
                                      <m:t>10.5…</m:t>
                                    </m:r>
                                  </m:e>
                                </m:d>
                                <m:r>
                                  <w:rPr>
                                    <w:rFonts w:ascii="Cambria Math" w:hAnsi="Cambria Math"/>
                                  </w:rPr>
                                  <m:t>×4×3.14×</m:t>
                                </m:r>
                                <m:sSup>
                                  <m:sSupPr>
                                    <m:ctrlPr>
                                      <w:rPr>
                                        <w:rFonts w:ascii="Cambria Math" w:hAnsi="Cambria Math"/>
                                        <w:i/>
                                        <w:sz w:val="24"/>
                                      </w:rPr>
                                    </m:ctrlPr>
                                  </m:sSupPr>
                                  <m:e>
                                    <m:d>
                                      <m:dPr>
                                        <m:ctrlPr>
                                          <w:rPr>
                                            <w:rFonts w:ascii="Cambria Math" w:hAnsi="Cambria Math"/>
                                            <w:i/>
                                            <w:sz w:val="24"/>
                                          </w:rPr>
                                        </m:ctrlPr>
                                      </m:dPr>
                                      <m:e>
                                        <m:r>
                                          <w:rPr>
                                            <w:rFonts w:ascii="Cambria Math" w:hAnsi="Cambria Math"/>
                                          </w:rPr>
                                          <m:t>0.03m</m:t>
                                        </m:r>
                                      </m:e>
                                    </m:d>
                                  </m:e>
                                  <m:sup>
                                    <m:r>
                                      <w:rPr>
                                        <w:rFonts w:ascii="Cambria Math" w:hAnsi="Cambria Math"/>
                                      </w:rPr>
                                      <m:t>2</m:t>
                                    </m:r>
                                  </m:sup>
                                </m:sSup>
                                <m:r>
                                  <m:rPr>
                                    <m:sty m:val="p"/>
                                  </m:rPr>
                                  <w:rPr>
                                    <w:rFonts w:ascii="Cambria Math" w:hAnsi="Cambria Math"/>
                                  </w:rPr>
                                  <w:br/>
                                </m:r>
                              </m:oMath>
                              <m:oMath>
                                <m:r>
                                  <m:rPr>
                                    <m:aln/>
                                  </m:rPr>
                                  <w:rPr>
                                    <w:rFonts w:ascii="Cambria Math" w:hAnsi="Cambria Math"/>
                                  </w:rPr>
                                  <m:t>=0.119…lms</m:t>
                                </m:r>
                              </m:oMath>
                            </m:oMathPara>
                          </w:p>
                          <w:p w14:paraId="6A9ED41A" w14:textId="77777777" w:rsidR="00E247F3" w:rsidRDefault="00E247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919232" id="Text Box 14" o:spid="_x0000_s1067" type="#_x0000_t202" style="position:absolute;margin-left:-.55pt;margin-top:-41.05pt;width:200.4pt;height:63.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" filled="f" stroked="f" strokeweight=".5pt">
                <v:textbox>
                  <w:txbxContent>
                    <w:p w14:paraId="159EEC9E" w14:textId="296A0E62" w:rsidR="00E247F3" w:rsidRDefault="00E247F3" w:rsidP="008D5000">
                      <m:oMathPara>
                        <m:oMath>
                          <m:sSub>
                            <m:sSubPr>
                              <m:ctrlPr>
                                <w:rPr>
                                  <w:rFonts w:ascii="Cambria Math" w:hAnsi="Cambria Math"/>
                                  <w:i/>
                                  <w:sz w:val="24"/>
                                </w:rPr>
                              </m:ctrlPr>
                            </m:sSubPr>
                            <m:e>
                              <m:r>
                                <w:rPr>
                                  <w:rFonts w:ascii="Cambria Math" w:hAnsi="Cambria Math"/>
                                </w:rPr>
                                <m:t>Q</m:t>
                              </m:r>
                            </m:e>
                            <m:sub>
                              <m:r>
                                <w:rPr>
                                  <w:rFonts w:ascii="Cambria Math" w:hAnsi="Cambria Math"/>
                                </w:rPr>
                                <m:t>v</m:t>
                              </m:r>
                            </m:sub>
                          </m:sSub>
                          <m:r>
                            <m:rPr>
                              <m:aln/>
                            </m:rPr>
                            <w:rPr>
                              <w:rFonts w:ascii="Cambria Math" w:hAnsi="Cambria Math"/>
                            </w:rPr>
                            <m:t>=</m:t>
                          </m:r>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r>
                            <w:rPr>
                              <w:rFonts w:ascii="Cambria Math" w:hAnsi="Cambria Math"/>
                            </w:rPr>
                            <m:t>×4×π×</m:t>
                          </m:r>
                          <m:sSup>
                            <m:sSupPr>
                              <m:ctrlPr>
                                <w:rPr>
                                  <w:rFonts w:ascii="Cambria Math" w:hAnsi="Cambria Math"/>
                                  <w:i/>
                                  <w:sz w:val="24"/>
                                </w:rPr>
                              </m:ctrlPr>
                            </m:sSupPr>
                            <m:e>
                              <m:r>
                                <w:rPr>
                                  <w:rFonts w:ascii="Cambria Math" w:hAnsi="Cambria Math"/>
                                </w:rPr>
                                <m:t>r</m:t>
                              </m:r>
                            </m:e>
                            <m:sup>
                              <m:r>
                                <w:rPr>
                                  <w:rFonts w:ascii="Cambria Math" w:hAnsi="Cambria Math"/>
                                </w:rPr>
                                <m:t>2</m:t>
                              </m:r>
                            </m:sup>
                          </m:sSup>
                          <m:r>
                            <m:rPr>
                              <m:sty m:val="p"/>
                            </m:rPr>
                            <w:rPr>
                              <w:rFonts w:ascii="Cambria Math" w:hAnsi="Cambria Math"/>
                            </w:rPr>
                            <w:br/>
                          </m:r>
                        </m:oMath>
                        <m:oMath>
                          <m:r>
                            <m:rPr>
                              <m:aln/>
                            </m:rPr>
                            <w:rPr>
                              <w:rFonts w:ascii="Cambria Math" w:hAnsi="Cambria Math"/>
                            </w:rPr>
                            <m:t>=</m:t>
                          </m:r>
                          <m:d>
                            <m:dPr>
                              <m:ctrlPr>
                                <w:rPr>
                                  <w:rFonts w:ascii="Cambria Math" w:hAnsi="Cambria Math"/>
                                  <w:i/>
                                  <w:sz w:val="24"/>
                                </w:rPr>
                              </m:ctrlPr>
                            </m:dPr>
                            <m:e>
                              <m:r>
                                <w:rPr>
                                  <w:rFonts w:ascii="Cambria Math" w:hAnsi="Cambria Math"/>
                                </w:rPr>
                                <m:t>10.5…</m:t>
                              </m:r>
                            </m:e>
                          </m:d>
                          <m:r>
                            <w:rPr>
                              <w:rFonts w:ascii="Cambria Math" w:hAnsi="Cambria Math"/>
                            </w:rPr>
                            <m:t>×4×3.14×</m:t>
                          </m:r>
                          <m:sSup>
                            <m:sSupPr>
                              <m:ctrlPr>
                                <w:rPr>
                                  <w:rFonts w:ascii="Cambria Math" w:hAnsi="Cambria Math"/>
                                  <w:i/>
                                  <w:sz w:val="24"/>
                                </w:rPr>
                              </m:ctrlPr>
                            </m:sSupPr>
                            <m:e>
                              <m:d>
                                <m:dPr>
                                  <m:ctrlPr>
                                    <w:rPr>
                                      <w:rFonts w:ascii="Cambria Math" w:hAnsi="Cambria Math"/>
                                      <w:i/>
                                      <w:sz w:val="24"/>
                                    </w:rPr>
                                  </m:ctrlPr>
                                </m:dPr>
                                <m:e>
                                  <m:r>
                                    <w:rPr>
                                      <w:rFonts w:ascii="Cambria Math" w:hAnsi="Cambria Math"/>
                                    </w:rPr>
                                    <m:t>0.03m</m:t>
                                  </m:r>
                                </m:e>
                              </m:d>
                            </m:e>
                            <m:sup>
                              <m:r>
                                <w:rPr>
                                  <w:rFonts w:ascii="Cambria Math" w:hAnsi="Cambria Math"/>
                                </w:rPr>
                                <m:t>2</m:t>
                              </m:r>
                            </m:sup>
                          </m:sSup>
                          <m:r>
                            <m:rPr>
                              <m:sty m:val="p"/>
                            </m:rPr>
                            <w:rPr>
                              <w:rFonts w:ascii="Cambria Math" w:hAnsi="Cambria Math"/>
                            </w:rPr>
                            <w:br/>
                          </m:r>
                        </m:oMath>
                        <m:oMath>
                          <m:r>
                            <m:rPr>
                              <m:aln/>
                            </m:rPr>
                            <w:rPr>
                              <w:rFonts w:ascii="Cambria Math" w:hAnsi="Cambria Math"/>
                            </w:rPr>
                            <m:t>=0.119…lms</m:t>
                          </m:r>
                        </m:oMath>
                      </m:oMathPara>
                    </w:p>
                    <w:p w14:paraId="6A9ED41A" w14:textId="77777777" w:rsidR="00E247F3" w:rsidRDefault="00E247F3"/>
                  </w:txbxContent>
                </v:textbox>
              </v:shape>
            </w:pict>
          </mc:Fallback>
        </mc:AlternateContent>
      </w:r>
      <w:r w:rsidR="008D5000">
        <w:rPr>
          <w:noProof/>
          <w:lang w:val="en-CA" w:eastAsia="zh-CN"/>
        </w:rPr>
        <mc:AlternateContent>
          <mc:Choice Requires="wps">
            <w:drawing>
              <wp:anchor distT="0" distB="0" distL="114300" distR="114300" simplePos="0" relativeHeight="251715584" behindDoc="0" locked="0" layoutInCell="1" allowOverlap="1" wp14:anchorId="39B62DFF" wp14:editId="248B80DC">
                <wp:simplePos x="0" y="0"/>
                <wp:positionH relativeFrom="margin">
                  <wp:posOffset>2108579</wp:posOffset>
                </wp:positionH>
                <wp:positionV relativeFrom="paragraph">
                  <wp:posOffset>-705741</wp:posOffset>
                </wp:positionV>
                <wp:extent cx="3732663" cy="100857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3732663" cy="1008570"/>
                        </a:xfrm>
                        <a:prstGeom prst="rect">
                          <a:avLst/>
                        </a:prstGeom>
                        <a:noFill/>
                        <a:ln w="6350">
                          <a:noFill/>
                        </a:ln>
                      </wps:spPr>
                      <wps:txbx>
                        <w:txbxContent>
                          <w:p w14:paraId="5E4FE766" w14:textId="0A7572F1" w:rsidR="00E247F3" w:rsidRDefault="00E247F3" w:rsidP="008D5000">
                            <m:oMathPara>
                              <m:oMath>
                                <m:r>
                                  <w:rPr>
                                    <w:rFonts w:ascii="Cambria Math" w:eastAsiaTheme="majorEastAsia" w:hAnsi="Cambria Math" w:cstheme="majorBidi"/>
                                    <w:sz w:val="24"/>
                                  </w:rPr>
                                  <m:t>Uncertainty</m:t>
                                </m:r>
                                <m:r>
                                  <m:rPr>
                                    <m:sty m:val="p"/>
                                  </m:rPr>
                                  <w:rPr>
                                    <w:rFonts w:ascii="Cambria Math" w:hAnsi="Cambria Math"/>
                                    <w:sz w:val="24"/>
                                  </w:rPr>
                                  <w:br/>
                                </m:r>
                              </m:oMath>
                              <m:oMath>
                                <m:r>
                                  <w:rPr>
                                    <w:rFonts w:ascii="Cambria Math" w:hAnsi="Cambria Math"/>
                                    <w:sz w:val="24"/>
                                  </w:rPr>
                                  <m:t>=</m:t>
                                </m:r>
                                <m:d>
                                  <m:dPr>
                                    <m:ctrlPr>
                                      <w:rPr>
                                        <w:rFonts w:ascii="Cambria Math" w:hAnsi="Cambria Math"/>
                                        <w:i/>
                                        <w:sz w:val="24"/>
                                      </w:rPr>
                                    </m:ctrlPr>
                                  </m:dPr>
                                  <m:e>
                                    <m:r>
                                      <w:rPr>
                                        <w:rFonts w:ascii="Cambria Math" w:hAnsi="Cambria Math"/>
                                      </w:rPr>
                                      <m:t>±</m:t>
                                    </m:r>
                                    <m:f>
                                      <m:fPr>
                                        <m:ctrlPr>
                                          <w:rPr>
                                            <w:rFonts w:ascii="Cambria Math" w:hAnsi="Cambria Math"/>
                                            <w:i/>
                                          </w:rPr>
                                        </m:ctrlPr>
                                      </m:fPr>
                                      <m:num>
                                        <m:r>
                                          <w:rPr>
                                            <w:rFonts w:ascii="Cambria Math" w:hAnsi="Cambria Math"/>
                                          </w:rPr>
                                          <m:t xml:space="preserve">0.4 </m:t>
                                        </m:r>
                                      </m:num>
                                      <m:den>
                                        <m:r>
                                          <w:rPr>
                                            <w:rFonts w:ascii="Cambria Math" w:hAnsi="Cambria Math"/>
                                          </w:rPr>
                                          <m:t>10.5…</m:t>
                                        </m:r>
                                      </m:den>
                                    </m:f>
                                    <m:r>
                                      <w:rPr>
                                        <w:rFonts w:ascii="Cambria Math" w:hAnsi="Cambria Math"/>
                                      </w:rPr>
                                      <m:t>lxs</m:t>
                                    </m:r>
                                  </m:e>
                                </m:d>
                                <m:r>
                                  <w:rPr>
                                    <w:rFonts w:ascii="Cambria Math" w:hAnsi="Cambria Math"/>
                                  </w:rPr>
                                  <m:t>+</m:t>
                                </m:r>
                                <m:d>
                                  <m:dPr>
                                    <m:ctrlPr>
                                      <w:rPr>
                                        <w:rFonts w:ascii="Cambria Math" w:hAnsi="Cambria Math"/>
                                        <w:i/>
                                        <w:sz w:val="24"/>
                                      </w:rPr>
                                    </m:ctrlPr>
                                  </m:dPr>
                                  <m:e>
                                    <m:r>
                                      <w:rPr>
                                        <w:rFonts w:ascii="Cambria Math" w:hAnsi="Cambria Math"/>
                                      </w:rPr>
                                      <m:t>±</m:t>
                                    </m:r>
                                    <m:f>
                                      <m:fPr>
                                        <m:ctrlPr>
                                          <w:rPr>
                                            <w:rFonts w:ascii="Cambria Math" w:hAnsi="Cambria Math"/>
                                            <w:i/>
                                          </w:rPr>
                                        </m:ctrlPr>
                                      </m:fPr>
                                      <m:num>
                                        <m:r>
                                          <w:rPr>
                                            <w:rFonts w:ascii="Cambria Math" w:hAnsi="Cambria Math"/>
                                          </w:rPr>
                                          <m:t>0.01</m:t>
                                        </m:r>
                                      </m:num>
                                      <m:den>
                                        <m:r>
                                          <w:rPr>
                                            <w:rFonts w:ascii="Cambria Math" w:hAnsi="Cambria Math"/>
                                          </w:rPr>
                                          <m:t>0.03</m:t>
                                        </m:r>
                                      </m:den>
                                    </m:f>
                                    <m:r>
                                      <w:rPr>
                                        <w:rFonts w:ascii="Cambria Math" w:hAnsi="Cambria Math"/>
                                      </w:rPr>
                                      <m:t>m</m:t>
                                    </m:r>
                                  </m:e>
                                </m:d>
                                <m:r>
                                  <m:rPr>
                                    <m:sty m:val="p"/>
                                  </m:rPr>
                                  <w:rPr>
                                    <w:rFonts w:ascii="Cambria Math" w:hAnsi="Cambria Math"/>
                                  </w:rPr>
                                  <m:t>×2</m:t>
                                </m:r>
                                <m:r>
                                  <m:rPr>
                                    <m:sty m:val="p"/>
                                  </m:rP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±70.4…%</m:t>
                                    </m:r>
                                  </m:e>
                                </m:d>
                                <m:r>
                                  <w:rPr>
                                    <w:rFonts w:ascii="Cambria Math" w:hAnsi="Cambria Math"/>
                                  </w:rPr>
                                  <m:t>×0.119…lms</m:t>
                                </m:r>
                                <m:r>
                                  <m:rPr>
                                    <m:sty m:val="p"/>
                                  </m:rPr>
                                  <w:rPr>
                                    <w:rFonts w:ascii="Cambria Math" w:hAnsi="Cambria Math"/>
                                  </w:rPr>
                                  <w:br/>
                                </m:r>
                              </m:oMath>
                              <m:oMath>
                                <m:r>
                                  <w:rPr>
                                    <w:rFonts w:ascii="Cambria Math" w:hAnsi="Cambria Math"/>
                                  </w:rPr>
                                  <m:t>=±0.0838…lms</m:t>
                                </m:r>
                              </m:oMath>
                            </m:oMathPara>
                          </w:p>
                          <w:p w14:paraId="3A6D2173" w14:textId="77777777" w:rsidR="00E247F3" w:rsidRDefault="00E247F3" w:rsidP="008D5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62DFF" id="Text Box 15" o:spid="_x0000_s1068" type="#_x0000_t202" style="position:absolute;margin-left:166.05pt;margin-top:-55.55pt;width:293.9pt;height:79.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" filled="f" stroked="f" strokeweight=".5pt">
                <v:textbox>
                  <w:txbxContent>
                    <w:p w14:paraId="5E4FE766" w14:textId="0A7572F1" w:rsidR="00E247F3" w:rsidRDefault="00E247F3" w:rsidP="008D5000">
                      <m:oMathPara>
                        <m:oMath>
                          <m:r>
                            <w:rPr>
                              <w:rFonts w:ascii="Cambria Math" w:eastAsiaTheme="majorEastAsia" w:hAnsi="Cambria Math" w:cstheme="majorBidi"/>
                              <w:sz w:val="24"/>
                            </w:rPr>
                            <m:t>Uncertainty</m:t>
                          </m:r>
                          <m:r>
                            <m:rPr>
                              <m:sty m:val="p"/>
                            </m:rPr>
                            <w:rPr>
                              <w:rFonts w:ascii="Cambria Math" w:hAnsi="Cambria Math"/>
                              <w:sz w:val="24"/>
                            </w:rPr>
                            <w:br/>
                          </m:r>
                        </m:oMath>
                        <m:oMath>
                          <m:r>
                            <w:rPr>
                              <w:rFonts w:ascii="Cambria Math" w:hAnsi="Cambria Math"/>
                              <w:sz w:val="24"/>
                            </w:rPr>
                            <m:t>=</m:t>
                          </m:r>
                          <m:d>
                            <m:dPr>
                              <m:ctrlPr>
                                <w:rPr>
                                  <w:rFonts w:ascii="Cambria Math" w:hAnsi="Cambria Math"/>
                                  <w:i/>
                                  <w:sz w:val="24"/>
                                </w:rPr>
                              </m:ctrlPr>
                            </m:dPr>
                            <m:e>
                              <m:r>
                                <w:rPr>
                                  <w:rFonts w:ascii="Cambria Math" w:hAnsi="Cambria Math"/>
                                </w:rPr>
                                <m:t>±</m:t>
                              </m:r>
                              <m:f>
                                <m:fPr>
                                  <m:ctrlPr>
                                    <w:rPr>
                                      <w:rFonts w:ascii="Cambria Math" w:hAnsi="Cambria Math"/>
                                      <w:i/>
                                    </w:rPr>
                                  </m:ctrlPr>
                                </m:fPr>
                                <m:num>
                                  <m:r>
                                    <w:rPr>
                                      <w:rFonts w:ascii="Cambria Math" w:hAnsi="Cambria Math"/>
                                    </w:rPr>
                                    <m:t xml:space="preserve">0.4 </m:t>
                                  </m:r>
                                </m:num>
                                <m:den>
                                  <m:r>
                                    <w:rPr>
                                      <w:rFonts w:ascii="Cambria Math" w:hAnsi="Cambria Math"/>
                                    </w:rPr>
                                    <m:t>10.5…</m:t>
                                  </m:r>
                                </m:den>
                              </m:f>
                              <m:r>
                                <w:rPr>
                                  <w:rFonts w:ascii="Cambria Math" w:hAnsi="Cambria Math"/>
                                </w:rPr>
                                <m:t>lxs</m:t>
                              </m:r>
                            </m:e>
                          </m:d>
                          <m:r>
                            <w:rPr>
                              <w:rFonts w:ascii="Cambria Math" w:hAnsi="Cambria Math"/>
                            </w:rPr>
                            <m:t>+</m:t>
                          </m:r>
                          <m:d>
                            <m:dPr>
                              <m:ctrlPr>
                                <w:rPr>
                                  <w:rFonts w:ascii="Cambria Math" w:hAnsi="Cambria Math"/>
                                  <w:i/>
                                  <w:sz w:val="24"/>
                                </w:rPr>
                              </m:ctrlPr>
                            </m:dPr>
                            <m:e>
                              <m:r>
                                <w:rPr>
                                  <w:rFonts w:ascii="Cambria Math" w:hAnsi="Cambria Math"/>
                                </w:rPr>
                                <m:t>±</m:t>
                              </m:r>
                              <m:f>
                                <m:fPr>
                                  <m:ctrlPr>
                                    <w:rPr>
                                      <w:rFonts w:ascii="Cambria Math" w:hAnsi="Cambria Math"/>
                                      <w:i/>
                                    </w:rPr>
                                  </m:ctrlPr>
                                </m:fPr>
                                <m:num>
                                  <m:r>
                                    <w:rPr>
                                      <w:rFonts w:ascii="Cambria Math" w:hAnsi="Cambria Math"/>
                                    </w:rPr>
                                    <m:t>0.01</m:t>
                                  </m:r>
                                </m:num>
                                <m:den>
                                  <m:r>
                                    <w:rPr>
                                      <w:rFonts w:ascii="Cambria Math" w:hAnsi="Cambria Math"/>
                                    </w:rPr>
                                    <m:t>0.03</m:t>
                                  </m:r>
                                </m:den>
                              </m:f>
                              <m:r>
                                <w:rPr>
                                  <w:rFonts w:ascii="Cambria Math" w:hAnsi="Cambria Math"/>
                                </w:rPr>
                                <m:t>m</m:t>
                              </m:r>
                            </m:e>
                          </m:d>
                          <m:r>
                            <m:rPr>
                              <m:sty m:val="p"/>
                            </m:rPr>
                            <w:rPr>
                              <w:rFonts w:ascii="Cambria Math" w:hAnsi="Cambria Math"/>
                            </w:rPr>
                            <m:t>×2</m:t>
                          </m:r>
                          <m:r>
                            <m:rPr>
                              <m:sty m:val="p"/>
                            </m:rP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±70.4…%</m:t>
                              </m:r>
                            </m:e>
                          </m:d>
                          <m:r>
                            <w:rPr>
                              <w:rFonts w:ascii="Cambria Math" w:hAnsi="Cambria Math"/>
                            </w:rPr>
                            <m:t>×0.119…lms</m:t>
                          </m:r>
                          <m:r>
                            <m:rPr>
                              <m:sty m:val="p"/>
                            </m:rPr>
                            <w:rPr>
                              <w:rFonts w:ascii="Cambria Math" w:hAnsi="Cambria Math"/>
                            </w:rPr>
                            <w:br/>
                          </m:r>
                        </m:oMath>
                        <m:oMath>
                          <m:r>
                            <w:rPr>
                              <w:rFonts w:ascii="Cambria Math" w:hAnsi="Cambria Math"/>
                            </w:rPr>
                            <m:t>=±0.0838…lms</m:t>
                          </m:r>
                        </m:oMath>
                      </m:oMathPara>
                    </w:p>
                    <w:p w14:paraId="3A6D2173" w14:textId="77777777" w:rsidR="00E247F3" w:rsidRDefault="00E247F3" w:rsidP="008D5000"/>
                  </w:txbxContent>
                </v:textbox>
                <w10:wrap anchorx="margin"/>
              </v:shape>
            </w:pict>
          </mc:Fallback>
        </mc:AlternateContent>
      </w:r>
    </w:p>
    <w:p w14:paraId="0C227942" w14:textId="502113C4" w:rsidR="001F3BFD" w:rsidRDefault="002E19CE" w:rsidP="001F3BFD">
      <w:pPr>
        <w:ind w:firstLine="0"/>
        <w:jc w:val="right"/>
      </w:pPr>
      <w:r>
        <w:t>The luminous energy can be converted to en</w:t>
      </w:r>
      <w:r w:rsidR="001F3BFD">
        <w:t>ergy with the following formula,</w:t>
      </w:r>
      <w:r w:rsidR="001F3BFD" w:rsidRPr="001F3BFD">
        <w:t xml:space="preserve"> </w:t>
      </w:r>
      <w:sdt>
        <w:sdtPr>
          <w:id w:val="182261544"/>
          <w:citation/>
        </w:sdtPr>
        <w:sdtEndPr/>
        <w:sdtContent>
          <w:r w:rsidR="001F3BFD">
            <w:fldChar w:fldCharType="begin"/>
          </w:r>
          <w:r w:rsidR="001F3BFD">
            <w:instrText xml:space="preserve"> CITATION Tom11 \l 1033 </w:instrText>
          </w:r>
          <w:r w:rsidR="001F3BFD">
            <w:fldChar w:fldCharType="separate"/>
          </w:r>
          <w:r w:rsidR="001F3BFD">
            <w:rPr>
              <w:noProof/>
            </w:rPr>
            <w:t>(Murphy, 2011)</w:t>
          </w:r>
          <w:r w:rsidR="001F3BFD">
            <w:fldChar w:fldCharType="end"/>
          </w:r>
        </w:sdtContent>
      </w:sdt>
    </w:p>
    <w:p w14:paraId="5967A3A6" w14:textId="7500D14B" w:rsidR="002E19CE" w:rsidRPr="002E19CE" w:rsidRDefault="001F3BFD" w:rsidP="00BB30CA">
      <w:pPr>
        <w:ind w:firstLine="0"/>
      </w:pPr>
      <w:r>
        <w:rPr>
          <w:rFonts w:eastAsia="MS Mincho" w:hint="eastAsia"/>
        </w:rPr>
        <w:t>with</w:t>
      </w:r>
      <w:r w:rsidR="00BB30CA" w:rsidRPr="002E19CE">
        <w:rPr>
          <w:rFonts w:hint="eastAsia"/>
        </w:rPr>
        <w:t>η</w:t>
      </w:r>
      <w:r>
        <w:rPr>
          <w:rFonts w:eastAsia="MS Mincho"/>
        </w:rPr>
        <w:t>representing</w:t>
      </w:r>
      <w:r w:rsidR="00BB30CA">
        <w:rPr>
          <w:rFonts w:eastAsia="MS Mincho"/>
        </w:rPr>
        <w:t xml:space="preserve"> the luminous efficacy of the reaction source, and Q</w:t>
      </w:r>
      <w:r w:rsidR="00BB30CA">
        <w:rPr>
          <w:rFonts w:eastAsia="MS Mincho"/>
          <w:vertAlign w:val="subscript"/>
        </w:rPr>
        <w:t>e</w:t>
      </w:r>
      <w:r>
        <w:rPr>
          <w:rFonts w:eastAsia="MS Mincho"/>
        </w:rPr>
        <w:t xml:space="preserve"> representing</w:t>
      </w:r>
      <w:r w:rsidR="00303C6C">
        <w:rPr>
          <w:rFonts w:eastAsia="MS Mincho"/>
        </w:rPr>
        <w:t xml:space="preserve"> the r</w:t>
      </w:r>
      <w:r>
        <w:rPr>
          <w:rFonts w:eastAsia="MS Mincho"/>
        </w:rPr>
        <w:t>adiant energy.</w:t>
      </w:r>
    </w:p>
    <w:p w14:paraId="3C540205" w14:textId="24422B9B" w:rsidR="002E19CE" w:rsidRPr="001F3BFD" w:rsidRDefault="00B503AE" w:rsidP="00BB30CA">
      <w:pPr>
        <w:ind w:firstLine="0"/>
        <w:rPr>
          <w:color w:val="FFFFFF" w:themeColor="background1"/>
          <w:sz w:val="24"/>
        </w:rPr>
      </w:pPr>
      <m:oMathPara>
        <m:oMath>
          <m:sSub>
            <m:sSubPr>
              <m:ctrlPr>
                <w:rPr>
                  <w:rFonts w:ascii="Cambria Math" w:hAnsi="Cambria Math"/>
                  <w:i/>
                  <w:color w:val="FFFFFF" w:themeColor="background1"/>
                  <w:sz w:val="24"/>
                </w:rPr>
              </m:ctrlPr>
            </m:sSubPr>
            <m:e>
              <m:r>
                <w:rPr>
                  <w:rFonts w:ascii="Cambria Math" w:hAnsi="Cambria Math"/>
                  <w:color w:val="FFFFFF" w:themeColor="background1"/>
                </w:rPr>
                <m:t>Q</m:t>
              </m:r>
            </m:e>
            <m:sub>
              <m:r>
                <w:rPr>
                  <w:rFonts w:ascii="Cambria Math" w:hAnsi="Cambria Math"/>
                  <w:color w:val="FFFFFF" w:themeColor="background1"/>
                  <w:sz w:val="24"/>
                </w:rPr>
                <m:t>e</m:t>
              </m:r>
            </m:sub>
          </m:sSub>
          <m:r>
            <w:rPr>
              <w:rFonts w:ascii="Cambria Math" w:hAnsi="Cambria Math"/>
              <w:color w:val="FFFFFF" w:themeColor="background1"/>
            </w:rPr>
            <m:t>=</m:t>
          </m:r>
          <m:sSub>
            <m:sSubPr>
              <m:ctrlPr>
                <w:rPr>
                  <w:rFonts w:ascii="Cambria Math" w:hAnsi="Cambria Math"/>
                  <w:i/>
                  <w:color w:val="FFFFFF" w:themeColor="background1"/>
                  <w:sz w:val="24"/>
                </w:rPr>
              </m:ctrlPr>
            </m:sSubPr>
            <m:e>
              <m:r>
                <w:rPr>
                  <w:rFonts w:ascii="Cambria Math" w:hAnsi="Cambria Math"/>
                  <w:color w:val="FFFFFF" w:themeColor="background1"/>
                </w:rPr>
                <m:t>Q</m:t>
              </m:r>
            </m:e>
            <m:sub>
              <m:r>
                <w:rPr>
                  <w:rFonts w:ascii="Cambria Math" w:hAnsi="Cambria Math"/>
                  <w:color w:val="FFFFFF" w:themeColor="background1"/>
                </w:rPr>
                <m:t>v</m:t>
              </m:r>
            </m:sub>
          </m:sSub>
          <m:r>
            <w:rPr>
              <w:rFonts w:ascii="Cambria Math" w:hAnsi="Cambria Math"/>
              <w:color w:val="FFFFFF" w:themeColor="background1"/>
            </w:rPr>
            <m:t>÷</m:t>
          </m:r>
          <m:r>
            <w:rPr>
              <w:rFonts w:ascii="Cambria Math" w:hAnsi="Cambria Math" w:hint="eastAsia"/>
              <w:color w:val="FFFFFF" w:themeColor="background1"/>
            </w:rPr>
            <m:t>η</m:t>
          </m:r>
          <m:r>
            <m:rPr>
              <m:sty m:val="p"/>
            </m:rPr>
            <w:rPr>
              <w:rFonts w:ascii="Cambria Math" w:hAnsi="Cambria Math"/>
              <w:color w:val="FFFFFF" w:themeColor="background1"/>
            </w:rPr>
            <w:br/>
          </m:r>
        </m:oMath>
        <m:oMath>
          <m:r>
            <w:rPr>
              <w:rFonts w:ascii="Cambria Math" w:hAnsi="Cambria Math"/>
              <w:color w:val="FFFFFF" w:themeColor="background1"/>
              <w:sz w:val="24"/>
            </w:rPr>
            <m:t>=</m:t>
          </m:r>
          <m:d>
            <m:dPr>
              <m:ctrlPr>
                <w:rPr>
                  <w:rFonts w:ascii="Cambria Math" w:hAnsi="Cambria Math"/>
                  <w:i/>
                  <w:color w:val="FFFFFF" w:themeColor="background1"/>
                  <w:sz w:val="24"/>
                </w:rPr>
              </m:ctrlPr>
            </m:dPr>
            <m:e>
              <m:r>
                <w:rPr>
                  <w:rFonts w:ascii="Cambria Math" w:hAnsi="Cambria Math"/>
                  <w:color w:val="FFFFFF" w:themeColor="background1"/>
                  <w:sz w:val="24"/>
                </w:rPr>
                <m:t>0.119…±0.0889</m:t>
              </m:r>
            </m:e>
          </m:d>
          <m:r>
            <w:rPr>
              <w:rFonts w:ascii="Cambria Math" w:hAnsi="Cambria Math"/>
              <w:color w:val="FFFFFF" w:themeColor="background1"/>
              <w:sz w:val="24"/>
            </w:rPr>
            <m:t>lm÷</m:t>
          </m:r>
          <m:d>
            <m:dPr>
              <m:ctrlPr>
                <w:rPr>
                  <w:rFonts w:ascii="Cambria Math" w:hAnsi="Cambria Math"/>
                  <w:i/>
                  <w:color w:val="FFFFFF" w:themeColor="background1"/>
                  <w:sz w:val="24"/>
                </w:rPr>
              </m:ctrlPr>
            </m:dPr>
            <m:e>
              <m:r>
                <w:rPr>
                  <w:rFonts w:ascii="Cambria Math" w:hAnsi="Cambria Math"/>
                  <w:color w:val="FFFFFF" w:themeColor="background1"/>
                  <w:sz w:val="24"/>
                </w:rPr>
                <m:t>6.47±0.6</m:t>
              </m:r>
            </m:e>
          </m:d>
          <m:r>
            <w:rPr>
              <w:rFonts w:ascii="Cambria Math" w:hAnsi="Cambria Math"/>
              <w:color w:val="FFFFFF" w:themeColor="background1"/>
              <w:sz w:val="24"/>
            </w:rPr>
            <m:t>lm</m:t>
          </m:r>
          <m:sSup>
            <m:sSupPr>
              <m:ctrlPr>
                <w:rPr>
                  <w:rFonts w:ascii="Cambria Math" w:hAnsi="Cambria Math"/>
                  <w:i/>
                  <w:color w:val="FFFFFF" w:themeColor="background1"/>
                  <w:sz w:val="24"/>
                </w:rPr>
              </m:ctrlPr>
            </m:sSupPr>
            <m:e>
              <m:r>
                <w:rPr>
                  <w:rFonts w:ascii="Cambria Math" w:hAnsi="Cambria Math"/>
                  <w:color w:val="FFFFFF" w:themeColor="background1"/>
                  <w:sz w:val="24"/>
                </w:rPr>
                <m:t>J</m:t>
              </m:r>
            </m:e>
            <m:sup>
              <m:r>
                <w:rPr>
                  <w:rFonts w:ascii="Cambria Math" w:hAnsi="Cambria Math"/>
                  <w:color w:val="FFFFFF" w:themeColor="background1"/>
                  <w:sz w:val="24"/>
                </w:rPr>
                <m:t>-1</m:t>
              </m:r>
            </m:sup>
          </m:sSup>
          <m:r>
            <m:rPr>
              <m:sty m:val="p"/>
            </m:rPr>
            <w:rPr>
              <w:rFonts w:ascii="Cambria Math" w:hAnsi="Cambria Math"/>
              <w:color w:val="FFFFFF" w:themeColor="background1"/>
              <w:sz w:val="24"/>
            </w:rPr>
            <w:br/>
          </m:r>
        </m:oMath>
        <m:oMath>
          <m:r>
            <w:rPr>
              <w:rFonts w:ascii="Cambria Math" w:hAnsi="Cambria Math"/>
              <w:color w:val="FFFFFF" w:themeColor="background1"/>
              <w:sz w:val="24"/>
            </w:rPr>
            <m:t>=0.0184±0.0216 J</m:t>
          </m:r>
        </m:oMath>
      </m:oMathPara>
    </w:p>
    <w:p w14:paraId="198FB03A" w14:textId="4560051E" w:rsidR="008D5000" w:rsidRDefault="006B6C7B" w:rsidP="00BB30CA">
      <w:pPr>
        <w:ind w:firstLine="0"/>
        <w:rPr>
          <w:sz w:val="24"/>
        </w:rPr>
      </w:pPr>
      <w:r>
        <w:rPr>
          <w:rFonts w:eastAsia="MS Mincho" w:hint="eastAsia"/>
          <w:noProof/>
          <w:lang w:val="en-CA" w:eastAsia="zh-CN"/>
        </w:rPr>
        <mc:AlternateContent>
          <mc:Choice Requires="wps">
            <w:drawing>
              <wp:anchor distT="0" distB="0" distL="114300" distR="114300" simplePos="0" relativeHeight="251719680" behindDoc="0" locked="0" layoutInCell="1" allowOverlap="1" wp14:anchorId="321097CC" wp14:editId="377B8B14">
                <wp:simplePos x="0" y="0"/>
                <wp:positionH relativeFrom="column">
                  <wp:posOffset>-352425</wp:posOffset>
                </wp:positionH>
                <wp:positionV relativeFrom="paragraph">
                  <wp:posOffset>-660400</wp:posOffset>
                </wp:positionV>
                <wp:extent cx="2620010" cy="109855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2620010" cy="1098550"/>
                        </a:xfrm>
                        <a:prstGeom prst="rect">
                          <a:avLst/>
                        </a:prstGeom>
                        <a:noFill/>
                        <a:ln w="6350">
                          <a:noFill/>
                        </a:ln>
                      </wps:spPr>
                      <wps:txbx>
                        <w:txbxContent>
                          <w:p w14:paraId="1A5F6B9F" w14:textId="306D4F79" w:rsidR="00E247F3" w:rsidRPr="008D5000" w:rsidRDefault="00B503AE" w:rsidP="001F3BFD">
                            <w:pPr>
                              <w:ind w:firstLine="0"/>
                              <w:rPr>
                                <w:sz w:val="24"/>
                              </w:rPr>
                            </w:pPr>
                            <m:oMathPara>
                              <m:oMath>
                                <m:sSub>
                                  <m:sSubPr>
                                    <m:ctrlPr>
                                      <w:rPr>
                                        <w:rFonts w:ascii="Cambria Math" w:hAnsi="Cambria Math"/>
                                        <w:i/>
                                        <w:sz w:val="24"/>
                                      </w:rPr>
                                    </m:ctrlPr>
                                  </m:sSubPr>
                                  <m:e>
                                    <m:r>
                                      <w:rPr>
                                        <w:rFonts w:ascii="Cambria Math" w:hAnsi="Cambria Math"/>
                                      </w:rPr>
                                      <m:t>Q</m:t>
                                    </m:r>
                                  </m:e>
                                  <m:sub>
                                    <m:r>
                                      <w:rPr>
                                        <w:rFonts w:ascii="Cambria Math" w:hAnsi="Cambria Math"/>
                                        <w:sz w:val="24"/>
                                      </w:rPr>
                                      <m:t>e</m:t>
                                    </m:r>
                                  </m:sub>
                                </m:sSub>
                                <m:r>
                                  <m:rPr>
                                    <m:aln/>
                                  </m:rPr>
                                  <w:rPr>
                                    <w:rFonts w:ascii="Cambria Math" w:hAnsi="Cambria Math"/>
                                  </w:rPr>
                                  <m:t>=</m:t>
                                </m:r>
                                <m:sSub>
                                  <m:sSubPr>
                                    <m:ctrlPr>
                                      <w:rPr>
                                        <w:rFonts w:ascii="Cambria Math" w:hAnsi="Cambria Math"/>
                                        <w:i/>
                                        <w:sz w:val="24"/>
                                      </w:rPr>
                                    </m:ctrlPr>
                                  </m:sSubPr>
                                  <m:e>
                                    <m:r>
                                      <w:rPr>
                                        <w:rFonts w:ascii="Cambria Math" w:hAnsi="Cambria Math"/>
                                      </w:rPr>
                                      <m:t>Q</m:t>
                                    </m:r>
                                  </m:e>
                                  <m:sub>
                                    <m:r>
                                      <w:rPr>
                                        <w:rFonts w:ascii="Cambria Math" w:hAnsi="Cambria Math"/>
                                      </w:rPr>
                                      <m:t>v</m:t>
                                    </m:r>
                                  </m:sub>
                                </m:sSub>
                                <m:r>
                                  <w:rPr>
                                    <w:rFonts w:ascii="Cambria Math" w:hAnsi="Cambria Math"/>
                                  </w:rPr>
                                  <m:t>÷</m:t>
                                </m:r>
                                <m:r>
                                  <w:rPr>
                                    <w:rFonts w:ascii="Cambria Math" w:hAnsi="Cambria Math" w:hint="eastAsia"/>
                                  </w:rPr>
                                  <m:t>η</m:t>
                                </m:r>
                                <m:r>
                                  <m:rPr>
                                    <m:sty m:val="p"/>
                                  </m:rPr>
                                  <w:rPr>
                                    <w:rFonts w:ascii="Cambria Math" w:hAnsi="Cambria Math"/>
                                  </w:rPr>
                                  <w:br/>
                                </m:r>
                              </m:oMath>
                              <m:oMath>
                                <m:r>
                                  <m:rPr>
                                    <m:aln/>
                                  </m:rPr>
                                  <w:rPr>
                                    <w:rFonts w:ascii="Cambria Math" w:hAnsi="Cambria Math"/>
                                    <w:sz w:val="24"/>
                                  </w:rPr>
                                  <m:t>=0.119…lm÷6.47lm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r>
                                  <m:rPr>
                                    <m:sty m:val="p"/>
                                  </m:rPr>
                                  <w:rPr>
                                    <w:rFonts w:ascii="Cambria Math" w:hAnsi="Cambria Math"/>
                                    <w:sz w:val="24"/>
                                  </w:rPr>
                                  <w:br/>
                                </m:r>
                              </m:oMath>
                              <m:oMath>
                                <m:r>
                                  <m:rPr>
                                    <m:aln/>
                                  </m:rPr>
                                  <w:rPr>
                                    <w:rFonts w:ascii="Cambria Math" w:hAnsi="Cambria Math"/>
                                    <w:sz w:val="24"/>
                                  </w:rPr>
                                  <m:t>=0.0184 J</m:t>
                                </m:r>
                              </m:oMath>
                            </m:oMathPara>
                          </w:p>
                          <w:p w14:paraId="47A14270" w14:textId="77777777" w:rsidR="00E247F3" w:rsidRDefault="00E247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1097CC" id="Text Box 18" o:spid="_x0000_s1069" type="#_x0000_t202" style="position:absolute;margin-left:-27.75pt;margin-top:-52pt;width:206.3pt;height:86.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" filled="f" stroked="f" strokeweight=".5pt">
                <v:textbox>
                  <w:txbxContent>
                    <w:p w14:paraId="1A5F6B9F" w14:textId="306D4F79" w:rsidR="00E247F3" w:rsidRPr="008D5000" w:rsidRDefault="00E247F3" w:rsidP="001F3BFD">
                      <w:pPr>
                        <w:ind w:firstLine="0"/>
                        <w:rPr>
                          <w:sz w:val="24"/>
                        </w:rPr>
                      </w:pPr>
                      <m:oMathPara>
                        <m:oMath>
                          <m:sSub>
                            <m:sSubPr>
                              <m:ctrlPr>
                                <w:rPr>
                                  <w:rFonts w:ascii="Cambria Math" w:hAnsi="Cambria Math"/>
                                  <w:i/>
                                  <w:sz w:val="24"/>
                                </w:rPr>
                              </m:ctrlPr>
                            </m:sSubPr>
                            <m:e>
                              <m:r>
                                <w:rPr>
                                  <w:rFonts w:ascii="Cambria Math" w:hAnsi="Cambria Math"/>
                                </w:rPr>
                                <m:t>Q</m:t>
                              </m:r>
                            </m:e>
                            <m:sub>
                              <m:r>
                                <w:rPr>
                                  <w:rFonts w:ascii="Cambria Math" w:hAnsi="Cambria Math"/>
                                  <w:sz w:val="24"/>
                                </w:rPr>
                                <m:t>e</m:t>
                              </m:r>
                            </m:sub>
                          </m:sSub>
                          <m:r>
                            <m:rPr>
                              <m:aln/>
                            </m:rPr>
                            <w:rPr>
                              <w:rFonts w:ascii="Cambria Math" w:hAnsi="Cambria Math"/>
                            </w:rPr>
                            <m:t>=</m:t>
                          </m:r>
                          <m:sSub>
                            <m:sSubPr>
                              <m:ctrlPr>
                                <w:rPr>
                                  <w:rFonts w:ascii="Cambria Math" w:hAnsi="Cambria Math"/>
                                  <w:i/>
                                  <w:sz w:val="24"/>
                                </w:rPr>
                              </m:ctrlPr>
                            </m:sSubPr>
                            <m:e>
                              <m:r>
                                <w:rPr>
                                  <w:rFonts w:ascii="Cambria Math" w:hAnsi="Cambria Math"/>
                                </w:rPr>
                                <m:t>Q</m:t>
                              </m:r>
                            </m:e>
                            <m:sub>
                              <m:r>
                                <w:rPr>
                                  <w:rFonts w:ascii="Cambria Math" w:hAnsi="Cambria Math"/>
                                </w:rPr>
                                <m:t>v</m:t>
                              </m:r>
                            </m:sub>
                          </m:sSub>
                          <m:r>
                            <w:rPr>
                              <w:rFonts w:ascii="Cambria Math" w:hAnsi="Cambria Math"/>
                            </w:rPr>
                            <m:t>÷</m:t>
                          </m:r>
                          <m:r>
                            <w:rPr>
                              <w:rFonts w:ascii="Cambria Math" w:hAnsi="Cambria Math" w:hint="eastAsia"/>
                            </w:rPr>
                            <m:t>η</m:t>
                          </m:r>
                          <m:r>
                            <m:rPr>
                              <m:sty m:val="p"/>
                            </m:rPr>
                            <w:rPr>
                              <w:rFonts w:ascii="Cambria Math" w:hAnsi="Cambria Math"/>
                            </w:rPr>
                            <w:br/>
                          </m:r>
                        </m:oMath>
                        <m:oMath>
                          <m:r>
                            <m:rPr>
                              <m:aln/>
                            </m:rPr>
                            <w:rPr>
                              <w:rFonts w:ascii="Cambria Math" w:hAnsi="Cambria Math"/>
                              <w:sz w:val="24"/>
                            </w:rPr>
                            <m:t>=0.119…lm÷6.47lm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r>
                            <m:rPr>
                              <m:sty m:val="p"/>
                            </m:rPr>
                            <w:rPr>
                              <w:rFonts w:ascii="Cambria Math" w:hAnsi="Cambria Math"/>
                              <w:sz w:val="24"/>
                            </w:rPr>
                            <w:br/>
                          </m:r>
                        </m:oMath>
                        <m:oMath>
                          <m:r>
                            <m:rPr>
                              <m:aln/>
                            </m:rPr>
                            <w:rPr>
                              <w:rFonts w:ascii="Cambria Math" w:hAnsi="Cambria Math"/>
                              <w:sz w:val="24"/>
                            </w:rPr>
                            <m:t>=0.0184 J</m:t>
                          </m:r>
                        </m:oMath>
                      </m:oMathPara>
                    </w:p>
                    <w:p w14:paraId="47A14270" w14:textId="77777777" w:rsidR="00E247F3" w:rsidRDefault="00E247F3"/>
                  </w:txbxContent>
                </v:textbox>
              </v:shape>
            </w:pict>
          </mc:Fallback>
        </mc:AlternateContent>
      </w:r>
      <w:r>
        <w:rPr>
          <w:rFonts w:eastAsia="MS Mincho" w:hint="eastAsia"/>
          <w:noProof/>
          <w:lang w:val="en-CA" w:eastAsia="zh-CN"/>
        </w:rPr>
        <mc:AlternateContent>
          <mc:Choice Requires="wps">
            <w:drawing>
              <wp:anchor distT="0" distB="0" distL="114300" distR="114300" simplePos="0" relativeHeight="251721728" behindDoc="0" locked="0" layoutInCell="1" allowOverlap="1" wp14:anchorId="0EB175C0" wp14:editId="0FB118F5">
                <wp:simplePos x="0" y="0"/>
                <wp:positionH relativeFrom="column">
                  <wp:posOffset>2927985</wp:posOffset>
                </wp:positionH>
                <wp:positionV relativeFrom="paragraph">
                  <wp:posOffset>-659765</wp:posOffset>
                </wp:positionV>
                <wp:extent cx="3869055" cy="1098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3869055" cy="1098550"/>
                        </a:xfrm>
                        <a:prstGeom prst="rect">
                          <a:avLst/>
                        </a:prstGeom>
                        <a:noFill/>
                        <a:ln w="6350">
                          <a:noFill/>
                        </a:ln>
                      </wps:spPr>
                      <wps:txbx>
                        <w:txbxContent>
                          <w:p w14:paraId="07FAD130" w14:textId="525D5A47" w:rsidR="00E247F3" w:rsidRPr="001F3BFD" w:rsidRDefault="00E247F3" w:rsidP="001F3BFD">
                            <w:pPr>
                              <w:ind w:firstLine="0"/>
                              <w:rPr>
                                <w:rFonts w:asciiTheme="majorHAnsi" w:eastAsiaTheme="majorEastAsia" w:hAnsiTheme="majorHAnsi" w:cstheme="majorBidi"/>
                                <w:sz w:val="24"/>
                              </w:rPr>
                            </w:pPr>
                            <m:oMathPara>
                              <m:oMath>
                                <m:r>
                                  <w:rPr>
                                    <w:rFonts w:ascii="Cambria Math" w:hAnsi="Cambria Math"/>
                                    <w:sz w:val="24"/>
                                  </w:rPr>
                                  <m:t>Uncertainty</m:t>
                                </m:r>
                                <m:r>
                                  <m:rPr>
                                    <m:sty m:val="p"/>
                                  </m:rPr>
                                  <w:rPr>
                                    <w:rFonts w:ascii="Cambria Math" w:hAnsi="Cambria Math"/>
                                  </w:rPr>
                                  <w:br/>
                                </m:r>
                              </m:oMath>
                              <m:oMath>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±0.0838lm</m:t>
                                        </m:r>
                                      </m:num>
                                      <m:den>
                                        <m:r>
                                          <w:rPr>
                                            <w:rFonts w:ascii="Cambria Math" w:hAnsi="Cambria Math"/>
                                            <w:sz w:val="24"/>
                                          </w:rPr>
                                          <m:t>0.119…lm</m:t>
                                        </m:r>
                                      </m:den>
                                    </m:f>
                                  </m:e>
                                </m:d>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±0.6lm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num>
                                      <m:den>
                                        <m:r>
                                          <w:rPr>
                                            <w:rFonts w:ascii="Cambria Math" w:hAnsi="Cambria Math"/>
                                            <w:sz w:val="24"/>
                                          </w:rPr>
                                          <m:t>6.47lm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den>
                                    </m:f>
                                  </m:e>
                                </m:d>
                                <m:r>
                                  <m:rPr>
                                    <m:sty m:val="p"/>
                                  </m:rPr>
                                  <w:rPr>
                                    <w:rFonts w:ascii="Cambria Math" w:hAnsi="Cambria Math"/>
                                    <w:sz w:val="24"/>
                                  </w:rPr>
                                  <w:br/>
                                </m:r>
                              </m:oMath>
                              <m:oMath>
                                <m:r>
                                  <w:rPr>
                                    <w:rFonts w:ascii="Cambria Math" w:hAnsi="Cambria Math"/>
                                    <w:sz w:val="24"/>
                                  </w:rPr>
                                  <m:t>=79.7%×0.0184 J</m:t>
                                </m:r>
                                <m:r>
                                  <m:rPr>
                                    <m:sty m:val="p"/>
                                  </m:rPr>
                                  <w:rPr>
                                    <w:rFonts w:ascii="Cambria Math" w:hAnsi="Cambria Math"/>
                                    <w:sz w:val="24"/>
                                  </w:rPr>
                                  <w:br/>
                                </m:r>
                              </m:oMath>
                              <m:oMath>
                                <m:r>
                                  <w:rPr>
                                    <w:rFonts w:ascii="Cambria Math" w:eastAsiaTheme="majorEastAsia" w:hAnsi="Cambria Math" w:cstheme="majorBidi"/>
                                    <w:sz w:val="24"/>
                                  </w:rPr>
                                  <m:t>=0.0147</m:t>
                                </m:r>
                              </m:oMath>
                            </m:oMathPara>
                          </w:p>
                          <w:p w14:paraId="34CB69A8" w14:textId="77777777" w:rsidR="00E247F3" w:rsidRDefault="00E247F3" w:rsidP="001F3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B175C0" id="Text Box 19" o:spid="_x0000_s1070" type="#_x0000_t202" style="position:absolute;margin-left:230.55pt;margin-top:-51.95pt;width:304.65pt;height:86.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" filled="f" stroked="f" strokeweight=".5pt">
                <v:textbox>
                  <w:txbxContent>
                    <w:p w14:paraId="07FAD130" w14:textId="525D5A47" w:rsidR="00E247F3" w:rsidRPr="001F3BFD" w:rsidRDefault="00E247F3" w:rsidP="001F3BFD">
                      <w:pPr>
                        <w:ind w:firstLine="0"/>
                        <w:rPr>
                          <w:rFonts w:asciiTheme="majorHAnsi" w:eastAsiaTheme="majorEastAsia" w:hAnsiTheme="majorHAnsi" w:cstheme="majorBidi"/>
                          <w:sz w:val="24"/>
                        </w:rPr>
                      </w:pPr>
                      <m:oMathPara>
                        <m:oMath>
                          <m:r>
                            <w:rPr>
                              <w:rFonts w:ascii="Cambria Math" w:hAnsi="Cambria Math"/>
                              <w:sz w:val="24"/>
                            </w:rPr>
                            <m:t>Uncertainty</m:t>
                          </m:r>
                          <m:r>
                            <m:rPr>
                              <m:sty m:val="p"/>
                            </m:rPr>
                            <w:rPr>
                              <w:rFonts w:ascii="Cambria Math" w:hAnsi="Cambria Math"/>
                            </w:rPr>
                            <w:br/>
                          </m:r>
                        </m:oMath>
                        <m:oMath>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±0.0838lm</m:t>
                                  </m:r>
                                </m:num>
                                <m:den>
                                  <m:r>
                                    <w:rPr>
                                      <w:rFonts w:ascii="Cambria Math" w:hAnsi="Cambria Math"/>
                                      <w:sz w:val="24"/>
                                    </w:rPr>
                                    <m:t>0.119…lm</m:t>
                                  </m:r>
                                </m:den>
                              </m:f>
                            </m:e>
                          </m:d>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±0.6lm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num>
                                <m:den>
                                  <m:r>
                                    <w:rPr>
                                      <w:rFonts w:ascii="Cambria Math" w:hAnsi="Cambria Math"/>
                                      <w:sz w:val="24"/>
                                    </w:rPr>
                                    <m:t>6.47lm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den>
                              </m:f>
                            </m:e>
                          </m:d>
                          <m:r>
                            <m:rPr>
                              <m:sty m:val="p"/>
                            </m:rPr>
                            <w:rPr>
                              <w:rFonts w:ascii="Cambria Math" w:hAnsi="Cambria Math"/>
                              <w:sz w:val="24"/>
                            </w:rPr>
                            <w:br/>
                          </m:r>
                        </m:oMath>
                        <m:oMath>
                          <m:r>
                            <w:rPr>
                              <w:rFonts w:ascii="Cambria Math" w:hAnsi="Cambria Math"/>
                              <w:sz w:val="24"/>
                            </w:rPr>
                            <m:t>=79.7%×0.0184 J</m:t>
                          </m:r>
                          <m:r>
                            <m:rPr>
                              <m:sty m:val="p"/>
                            </m:rPr>
                            <w:rPr>
                              <w:rFonts w:ascii="Cambria Math" w:hAnsi="Cambria Math"/>
                              <w:sz w:val="24"/>
                            </w:rPr>
                            <w:br/>
                          </m:r>
                        </m:oMath>
                        <m:oMath>
                          <m:r>
                            <w:rPr>
                              <w:rFonts w:ascii="Cambria Math" w:eastAsiaTheme="majorEastAsia" w:hAnsi="Cambria Math" w:cstheme="majorBidi"/>
                              <w:sz w:val="24"/>
                            </w:rPr>
                            <m:t>=0.0147</m:t>
                          </m:r>
                        </m:oMath>
                      </m:oMathPara>
                    </w:p>
                    <w:p w14:paraId="34CB69A8" w14:textId="77777777" w:rsidR="00E247F3" w:rsidRDefault="00E247F3" w:rsidP="001F3BFD"/>
                  </w:txbxContent>
                </v:textbox>
              </v:shape>
            </w:pict>
          </mc:Fallback>
        </mc:AlternateContent>
      </w:r>
    </w:p>
    <w:p w14:paraId="1C1830B6" w14:textId="42AFA843" w:rsidR="001F3BFD" w:rsidRPr="00BB30CA" w:rsidRDefault="001F3BFD" w:rsidP="00BB30CA">
      <w:pPr>
        <w:ind w:firstLine="0"/>
        <w:rPr>
          <w:sz w:val="24"/>
        </w:rPr>
      </w:pPr>
    </w:p>
    <w:p w14:paraId="1DCC2902" w14:textId="6E2E25AD" w:rsidR="0014386C" w:rsidRDefault="00303C6C" w:rsidP="0014386C">
      <w:pPr>
        <w:ind w:firstLine="0"/>
        <w:rPr>
          <w:rFonts w:eastAsia="MS Mincho"/>
        </w:rPr>
      </w:pPr>
      <w:r>
        <w:rPr>
          <w:b/>
        </w:rPr>
        <w:t>Note</w:t>
      </w:r>
      <w:r>
        <w:t xml:space="preserve"> The value</w:t>
      </w:r>
      <w:r w:rsidR="001F3BFD">
        <w:t xml:space="preserve"> and uncertainty</w:t>
      </w:r>
      <w:r>
        <w:t xml:space="preserve"> for </w:t>
      </w:r>
      <w:r w:rsidRPr="002E19CE">
        <w:rPr>
          <w:rFonts w:hint="eastAsia"/>
        </w:rPr>
        <w:t>η</w:t>
      </w:r>
      <w:r>
        <w:rPr>
          <w:rFonts w:eastAsia="MS Mincho" w:hint="eastAsia"/>
        </w:rPr>
        <w:t xml:space="preserve"> of this specific </w:t>
      </w:r>
      <w:r>
        <w:rPr>
          <w:rFonts w:eastAsia="MS Mincho"/>
        </w:rPr>
        <w:t>reaction was proposed from a paper discussing the applications on Luminol-Based Chemiluminescence.</w:t>
      </w:r>
      <w:sdt>
        <w:sdtPr>
          <w:rPr>
            <w:rFonts w:eastAsia="MS Mincho"/>
          </w:rPr>
          <w:id w:val="-360283992"/>
          <w:citation/>
        </w:sdtPr>
        <w:sdtEndPr/>
        <w:sdtContent>
          <w:r>
            <w:rPr>
              <w:rFonts w:eastAsia="MS Mincho"/>
            </w:rPr>
            <w:fldChar w:fldCharType="begin"/>
          </w:r>
          <w:r>
            <w:rPr>
              <w:rFonts w:eastAsia="MS Mincho"/>
            </w:rPr>
            <w:instrText xml:space="preserve">CITATION Oar14 \l 1033 </w:instrText>
          </w:r>
          <w:r>
            <w:rPr>
              <w:rFonts w:eastAsia="MS Mincho"/>
            </w:rPr>
            <w:fldChar w:fldCharType="separate"/>
          </w:r>
          <w:r w:rsidR="006F272D">
            <w:rPr>
              <w:rFonts w:eastAsia="MS Mincho"/>
              <w:noProof/>
            </w:rPr>
            <w:t xml:space="preserve"> </w:t>
          </w:r>
          <w:r w:rsidR="006F272D" w:rsidRPr="006F272D">
            <w:rPr>
              <w:rFonts w:eastAsia="MS Mincho"/>
              <w:noProof/>
            </w:rPr>
            <w:t>(Oarvez, et al., 2014)</w:t>
          </w:r>
          <w:r>
            <w:rPr>
              <w:rFonts w:eastAsia="MS Mincho"/>
            </w:rPr>
            <w:fldChar w:fldCharType="end"/>
          </w:r>
        </w:sdtContent>
      </w:sdt>
    </w:p>
    <w:p w14:paraId="63E3DD5B" w14:textId="30C36A60" w:rsidR="00303C6C" w:rsidRPr="00303C6C" w:rsidRDefault="00303C6C" w:rsidP="0014386C">
      <w:pPr>
        <w:ind w:firstLine="0"/>
        <w:rPr>
          <w:rFonts w:eastAsia="MS Mincho"/>
        </w:rPr>
      </w:pPr>
    </w:p>
    <w:p w14:paraId="24B30EF8" w14:textId="0F224FF1" w:rsidR="00615D5B" w:rsidRDefault="00615D5B" w:rsidP="00615D5B">
      <w:pPr>
        <w:pStyle w:val="NoSpacing"/>
      </w:pPr>
      <w:r>
        <w:t>Table 4</w:t>
      </w:r>
    </w:p>
    <w:p w14:paraId="0451FE70" w14:textId="7733E6B0" w:rsidR="00615D5B" w:rsidRPr="00C0601E" w:rsidRDefault="00615D5B" w:rsidP="00615D5B">
      <w:pPr>
        <w:pStyle w:val="Heading2"/>
        <w:rPr>
          <w:rStyle w:val="Emphasis"/>
          <w:i w:val="0"/>
          <w:iCs w:val="0"/>
        </w:rPr>
      </w:pPr>
      <w:r>
        <w:t xml:space="preserve">Processed Data Table of luminous energy of luminol reaction with </w:t>
      </w:r>
      <w:r w:rsidR="006F272D">
        <w:t xml:space="preserve">a </w:t>
      </w:r>
      <w:r>
        <w:t>solution containing 0, 1, 2, 3, 4, 5 grams of potassium hydroxide</w:t>
      </w:r>
    </w:p>
    <w:tbl>
      <w:tblPr>
        <w:tblStyle w:val="APAReport"/>
        <w:tblW w:w="0" w:type="auto"/>
        <w:tblLook w:val="04A0" w:firstRow="1" w:lastRow="0" w:firstColumn="1" w:lastColumn="0" w:noHBand="0" w:noVBand="1"/>
        <w:tblDescription w:val="Sample table with 5 columns"/>
      </w:tblPr>
      <w:tblGrid>
        <w:gridCol w:w="694"/>
        <w:gridCol w:w="1857"/>
        <w:gridCol w:w="1134"/>
        <w:gridCol w:w="1558"/>
        <w:gridCol w:w="1718"/>
        <w:gridCol w:w="864"/>
        <w:gridCol w:w="1535"/>
      </w:tblGrid>
      <w:tr w:rsidR="0027717D" w:rsidRPr="00BF4184" w14:paraId="475547E6" w14:textId="587E351B" w:rsidTr="0027717D">
        <w:trPr>
          <w:cnfStyle w:val="100000000000" w:firstRow="1" w:lastRow="0" w:firstColumn="0" w:lastColumn="0" w:oddVBand="0" w:evenVBand="0" w:oddHBand="0" w:evenHBand="0" w:firstRowFirstColumn="0" w:firstRowLastColumn="0" w:lastRowFirstColumn="0" w:lastRowLastColumn="0"/>
          <w:trHeight w:val="260"/>
        </w:trPr>
        <w:tc>
          <w:tcPr>
            <w:tcW w:w="693" w:type="dxa"/>
          </w:tcPr>
          <w:p w14:paraId="589AC6F5" w14:textId="2CCC5F39" w:rsidR="0027717D" w:rsidRPr="00BF4184" w:rsidRDefault="0027717D" w:rsidP="00615D5B">
            <w:r>
              <w:t>KOH (g)</w:t>
            </w:r>
          </w:p>
        </w:tc>
        <w:tc>
          <w:tcPr>
            <w:tcW w:w="1859" w:type="dxa"/>
          </w:tcPr>
          <w:p w14:paraId="44CF8EA7" w14:textId="0DC29B05" w:rsidR="0027717D" w:rsidRPr="00BF4184" w:rsidRDefault="0027717D" w:rsidP="00615D5B">
            <w:r>
              <w:t>Average luminous exposure (lx s)</w:t>
            </w:r>
          </w:p>
        </w:tc>
        <w:tc>
          <w:tcPr>
            <w:tcW w:w="1134" w:type="dxa"/>
          </w:tcPr>
          <w:p w14:paraId="2134C274" w14:textId="397CE13E" w:rsidR="0027717D" w:rsidRDefault="0027717D" w:rsidP="00615D5B">
            <w:r>
              <w:t>Standard Deviation</w:t>
            </w:r>
          </w:p>
        </w:tc>
        <w:tc>
          <w:tcPr>
            <w:tcW w:w="1559" w:type="dxa"/>
          </w:tcPr>
          <w:p w14:paraId="4C95E366" w14:textId="5B7B3889" w:rsidR="0027717D" w:rsidRPr="00BF4184" w:rsidRDefault="0027717D" w:rsidP="00615D5B">
            <w:r>
              <w:t>Luminous energy (lm s)</w:t>
            </w:r>
          </w:p>
        </w:tc>
        <w:tc>
          <w:tcPr>
            <w:tcW w:w="1720" w:type="dxa"/>
          </w:tcPr>
          <w:p w14:paraId="78B98C2F" w14:textId="45A6A2FC" w:rsidR="0027717D" w:rsidRDefault="0027717D" w:rsidP="00615D5B">
            <w:r>
              <w:t>Radiant energy (J)</w:t>
            </w:r>
          </w:p>
        </w:tc>
        <w:tc>
          <w:tcPr>
            <w:tcW w:w="859" w:type="dxa"/>
          </w:tcPr>
          <w:p w14:paraId="0C3B42A3" w14:textId="662F6EDD" w:rsidR="0027717D" w:rsidRDefault="0027717D" w:rsidP="00615D5B">
            <w:r>
              <w:t>Human Error</w:t>
            </w:r>
          </w:p>
        </w:tc>
        <w:tc>
          <w:tcPr>
            <w:tcW w:w="1536" w:type="dxa"/>
          </w:tcPr>
          <w:p w14:paraId="7CC832B6" w14:textId="64ECD4A7" w:rsidR="0027717D" w:rsidRDefault="0027717D" w:rsidP="00615D5B">
            <w:r>
              <w:t>Uncertainty (J)</w:t>
            </w:r>
          </w:p>
        </w:tc>
      </w:tr>
      <w:tr w:rsidR="0027717D" w:rsidRPr="00BF4184" w14:paraId="00FE1F9F" w14:textId="274E6229" w:rsidTr="0027717D">
        <w:trPr>
          <w:trHeight w:val="260"/>
        </w:trPr>
        <w:tc>
          <w:tcPr>
            <w:tcW w:w="693" w:type="dxa"/>
          </w:tcPr>
          <w:p w14:paraId="2DB4283C" w14:textId="626C92ED" w:rsidR="0027717D" w:rsidRPr="00BF4184" w:rsidRDefault="0027717D" w:rsidP="00615D5B">
            <w:r>
              <w:t>0</w:t>
            </w:r>
          </w:p>
        </w:tc>
        <w:tc>
          <w:tcPr>
            <w:tcW w:w="1859" w:type="dxa"/>
          </w:tcPr>
          <w:p w14:paraId="73784BED" w14:textId="7B349C41" w:rsidR="0027717D" w:rsidRPr="00BF4184" w:rsidRDefault="0027717D" w:rsidP="00615D5B">
            <w:r>
              <w:t xml:space="preserve">0 </w:t>
            </w:r>
            <w:r>
              <w:rPr>
                <w:rFonts w:cstheme="minorHAnsi"/>
              </w:rPr>
              <w:t>±</w:t>
            </w:r>
            <w:r>
              <w:t xml:space="preserve"> </w:t>
            </w:r>
            <w:r>
              <w:rPr>
                <w:rFonts w:cstheme="minorHAnsi"/>
              </w:rPr>
              <w:t>0.4</w:t>
            </w:r>
          </w:p>
        </w:tc>
        <w:tc>
          <w:tcPr>
            <w:tcW w:w="1134" w:type="dxa"/>
          </w:tcPr>
          <w:p w14:paraId="311B4375" w14:textId="0AB2A0E9" w:rsidR="0027717D" w:rsidRDefault="0027717D" w:rsidP="00615D5B">
            <w:r>
              <w:t>0.00</w:t>
            </w:r>
          </w:p>
        </w:tc>
        <w:tc>
          <w:tcPr>
            <w:tcW w:w="1559" w:type="dxa"/>
            <w:vAlign w:val="bottom"/>
          </w:tcPr>
          <w:p w14:paraId="1D3931B0" w14:textId="54620F01" w:rsidR="0027717D" w:rsidRPr="00BF4184" w:rsidRDefault="0027717D" w:rsidP="00615D5B">
            <w:r>
              <w:t xml:space="preserve">0.000 </w:t>
            </w:r>
            <w:r>
              <w:rPr>
                <w:rFonts w:cstheme="minorHAnsi"/>
              </w:rPr>
              <w:t>± 0.0000</w:t>
            </w:r>
          </w:p>
        </w:tc>
        <w:tc>
          <w:tcPr>
            <w:tcW w:w="1720" w:type="dxa"/>
          </w:tcPr>
          <w:p w14:paraId="21C5064E" w14:textId="00F7FF9B" w:rsidR="0027717D" w:rsidRDefault="0027717D" w:rsidP="00615D5B">
            <w:r>
              <w:t xml:space="preserve">0.0000 </w:t>
            </w:r>
            <w:r>
              <w:rPr>
                <w:rFonts w:cstheme="minorHAnsi"/>
              </w:rPr>
              <w:t>±</w:t>
            </w:r>
            <w:r>
              <w:t xml:space="preserve"> 0.0000</w:t>
            </w:r>
          </w:p>
        </w:tc>
        <w:tc>
          <w:tcPr>
            <w:tcW w:w="859" w:type="dxa"/>
          </w:tcPr>
          <w:p w14:paraId="14E96FDA" w14:textId="3A745595" w:rsidR="0027717D" w:rsidRDefault="0027717D" w:rsidP="00615D5B">
            <w:r>
              <w:t>10%</w:t>
            </w:r>
          </w:p>
        </w:tc>
        <w:tc>
          <w:tcPr>
            <w:tcW w:w="1536" w:type="dxa"/>
          </w:tcPr>
          <w:p w14:paraId="0518840F" w14:textId="42C338FF" w:rsidR="0027717D" w:rsidRDefault="0027717D" w:rsidP="00615D5B">
            <w:r>
              <w:rPr>
                <w:rFonts w:cstheme="minorHAnsi"/>
              </w:rPr>
              <w:t>±</w:t>
            </w:r>
            <w:r>
              <w:t xml:space="preserve"> 0.0000</w:t>
            </w:r>
          </w:p>
        </w:tc>
      </w:tr>
      <w:tr w:rsidR="0027717D" w:rsidRPr="00BF4184" w14:paraId="1F4D950E" w14:textId="188ED9AA" w:rsidTr="0027717D">
        <w:trPr>
          <w:trHeight w:val="276"/>
        </w:trPr>
        <w:tc>
          <w:tcPr>
            <w:tcW w:w="693" w:type="dxa"/>
          </w:tcPr>
          <w:p w14:paraId="300FC6B8" w14:textId="226E6D67" w:rsidR="0027717D" w:rsidRPr="00BF4184" w:rsidRDefault="0027717D" w:rsidP="00615D5B">
            <w:r>
              <w:t>1</w:t>
            </w:r>
          </w:p>
        </w:tc>
        <w:tc>
          <w:tcPr>
            <w:tcW w:w="1859" w:type="dxa"/>
            <w:vAlign w:val="bottom"/>
          </w:tcPr>
          <w:p w14:paraId="68473DE9" w14:textId="05A0E94D" w:rsidR="0027717D" w:rsidRPr="00BF4184" w:rsidRDefault="0027717D" w:rsidP="001F3BFD">
            <w:r>
              <w:rPr>
                <w:rFonts w:ascii="Calibri" w:hAnsi="Calibri"/>
                <w:color w:val="000000"/>
                <w:szCs w:val="22"/>
              </w:rPr>
              <w:t xml:space="preserve">10.6 </w:t>
            </w:r>
            <w:r>
              <w:rPr>
                <w:rFonts w:cstheme="minorHAnsi"/>
              </w:rPr>
              <w:t>± 0.4</w:t>
            </w:r>
          </w:p>
        </w:tc>
        <w:tc>
          <w:tcPr>
            <w:tcW w:w="1134" w:type="dxa"/>
          </w:tcPr>
          <w:p w14:paraId="22B0EE3D" w14:textId="4CF327B6" w:rsidR="0027717D" w:rsidRPr="00066A7B" w:rsidRDefault="0027717D" w:rsidP="00066A7B">
            <w:pPr>
              <w:rPr>
                <w:rFonts w:ascii="Calibri" w:hAnsi="Calibri" w:cs="Calibri"/>
                <w:color w:val="000000"/>
                <w:kern w:val="0"/>
                <w:szCs w:val="22"/>
              </w:rPr>
            </w:pPr>
            <w:r>
              <w:rPr>
                <w:rFonts w:ascii="Calibri" w:hAnsi="Calibri" w:cs="Calibri"/>
                <w:color w:val="000000"/>
                <w:szCs w:val="22"/>
              </w:rPr>
              <w:t>1.70</w:t>
            </w:r>
          </w:p>
        </w:tc>
        <w:tc>
          <w:tcPr>
            <w:tcW w:w="1559" w:type="dxa"/>
            <w:vAlign w:val="bottom"/>
          </w:tcPr>
          <w:p w14:paraId="0F795960" w14:textId="33AD803C" w:rsidR="0027717D" w:rsidRPr="00BF4184" w:rsidRDefault="0027717D" w:rsidP="001F3BFD">
            <w:r>
              <w:rPr>
                <w:rFonts w:ascii="Calibri" w:hAnsi="Calibri"/>
                <w:color w:val="000000"/>
                <w:szCs w:val="22"/>
              </w:rPr>
              <w:t xml:space="preserve">0.119 </w:t>
            </w:r>
            <w:r>
              <w:rPr>
                <w:rFonts w:cstheme="minorHAnsi"/>
              </w:rPr>
              <w:t>± 0.0184</w:t>
            </w:r>
          </w:p>
        </w:tc>
        <w:tc>
          <w:tcPr>
            <w:tcW w:w="1720" w:type="dxa"/>
          </w:tcPr>
          <w:p w14:paraId="07F0322D" w14:textId="1842054F" w:rsidR="0027717D" w:rsidRDefault="0027717D" w:rsidP="00615D5B">
            <w:pPr>
              <w:rPr>
                <w:rFonts w:ascii="Calibri" w:hAnsi="Calibri"/>
                <w:color w:val="000000"/>
                <w:szCs w:val="22"/>
              </w:rPr>
            </w:pPr>
            <w:r>
              <w:rPr>
                <w:rFonts w:ascii="Calibri" w:hAnsi="Calibri"/>
                <w:color w:val="000000"/>
                <w:szCs w:val="22"/>
              </w:rPr>
              <w:t>0.0184</w:t>
            </w:r>
            <w:r>
              <w:t xml:space="preserve"> </w:t>
            </w:r>
            <w:r>
              <w:rPr>
                <w:rFonts w:cstheme="minorHAnsi"/>
              </w:rPr>
              <w:t>± 0.0147</w:t>
            </w:r>
          </w:p>
        </w:tc>
        <w:tc>
          <w:tcPr>
            <w:tcW w:w="859" w:type="dxa"/>
          </w:tcPr>
          <w:p w14:paraId="4B7A5204" w14:textId="18972E67" w:rsidR="0027717D" w:rsidRDefault="0027717D" w:rsidP="00615D5B">
            <w:pPr>
              <w:rPr>
                <w:rFonts w:ascii="Calibri" w:hAnsi="Calibri"/>
                <w:color w:val="000000"/>
                <w:szCs w:val="22"/>
              </w:rPr>
            </w:pPr>
            <w:r>
              <w:t>10%</w:t>
            </w:r>
          </w:p>
        </w:tc>
        <w:tc>
          <w:tcPr>
            <w:tcW w:w="1536" w:type="dxa"/>
          </w:tcPr>
          <w:p w14:paraId="3B411AA9" w14:textId="0BCB67D4" w:rsidR="0027717D" w:rsidRDefault="0027717D" w:rsidP="00615D5B">
            <w:r>
              <w:rPr>
                <w:rFonts w:cstheme="minorHAnsi"/>
              </w:rPr>
              <w:t>± 0.0165</w:t>
            </w:r>
          </w:p>
        </w:tc>
      </w:tr>
      <w:tr w:rsidR="0027717D" w:rsidRPr="00BF4184" w14:paraId="34FABF55" w14:textId="4BA89F4F" w:rsidTr="0027717D">
        <w:trPr>
          <w:trHeight w:val="276"/>
        </w:trPr>
        <w:tc>
          <w:tcPr>
            <w:tcW w:w="693" w:type="dxa"/>
          </w:tcPr>
          <w:p w14:paraId="7E5C0BFB" w14:textId="728DDEF7" w:rsidR="0027717D" w:rsidRPr="00BF4184" w:rsidRDefault="0027717D" w:rsidP="00615D5B">
            <w:r>
              <w:t>2</w:t>
            </w:r>
          </w:p>
        </w:tc>
        <w:tc>
          <w:tcPr>
            <w:tcW w:w="1859" w:type="dxa"/>
            <w:vAlign w:val="bottom"/>
          </w:tcPr>
          <w:p w14:paraId="2C448A7B" w14:textId="4B061B4B" w:rsidR="0027717D" w:rsidRPr="00BF4184" w:rsidRDefault="0027717D" w:rsidP="00615D5B">
            <w:r>
              <w:rPr>
                <w:rFonts w:ascii="Calibri" w:hAnsi="Calibri"/>
                <w:color w:val="000000"/>
                <w:szCs w:val="22"/>
              </w:rPr>
              <w:t xml:space="preserve">19.7 </w:t>
            </w:r>
            <w:r>
              <w:rPr>
                <w:rFonts w:cstheme="minorHAnsi"/>
              </w:rPr>
              <w:t>± 0.4</w:t>
            </w:r>
          </w:p>
        </w:tc>
        <w:tc>
          <w:tcPr>
            <w:tcW w:w="1134" w:type="dxa"/>
          </w:tcPr>
          <w:p w14:paraId="2076A2AE" w14:textId="24D08136" w:rsidR="0027717D" w:rsidRPr="00066A7B" w:rsidRDefault="0027717D" w:rsidP="00615D5B">
            <w:pPr>
              <w:rPr>
                <w:rFonts w:ascii="Calibri" w:hAnsi="Calibri" w:cs="Calibri"/>
                <w:color w:val="000000"/>
                <w:kern w:val="0"/>
                <w:szCs w:val="22"/>
              </w:rPr>
            </w:pPr>
            <w:r>
              <w:rPr>
                <w:rFonts w:ascii="Calibri" w:hAnsi="Calibri" w:cs="Calibri"/>
                <w:color w:val="000000"/>
                <w:szCs w:val="22"/>
              </w:rPr>
              <w:t>1.65</w:t>
            </w:r>
          </w:p>
        </w:tc>
        <w:tc>
          <w:tcPr>
            <w:tcW w:w="1559" w:type="dxa"/>
            <w:vAlign w:val="bottom"/>
          </w:tcPr>
          <w:p w14:paraId="684891BC" w14:textId="7D7D1274" w:rsidR="0027717D" w:rsidRPr="00BF4184" w:rsidRDefault="0027717D" w:rsidP="00615D5B">
            <w:r>
              <w:rPr>
                <w:rFonts w:ascii="Calibri" w:hAnsi="Calibri"/>
                <w:color w:val="000000"/>
                <w:szCs w:val="22"/>
              </w:rPr>
              <w:t xml:space="preserve">0.222 </w:t>
            </w:r>
            <w:r>
              <w:rPr>
                <w:rFonts w:cstheme="minorHAnsi"/>
              </w:rPr>
              <w:t>± 0.0343</w:t>
            </w:r>
          </w:p>
        </w:tc>
        <w:tc>
          <w:tcPr>
            <w:tcW w:w="1720" w:type="dxa"/>
          </w:tcPr>
          <w:p w14:paraId="31883AA4" w14:textId="2A4A34B9" w:rsidR="0027717D" w:rsidRDefault="0027717D" w:rsidP="00615D5B">
            <w:pPr>
              <w:rPr>
                <w:rFonts w:ascii="Calibri" w:hAnsi="Calibri"/>
                <w:color w:val="000000"/>
                <w:szCs w:val="22"/>
              </w:rPr>
            </w:pPr>
            <w:r>
              <w:rPr>
                <w:rFonts w:ascii="Calibri" w:hAnsi="Calibri"/>
                <w:color w:val="000000"/>
                <w:szCs w:val="22"/>
              </w:rPr>
              <w:t>0.0343</w:t>
            </w:r>
            <w:r>
              <w:t xml:space="preserve"> </w:t>
            </w:r>
            <w:r>
              <w:rPr>
                <w:rFonts w:cstheme="minorHAnsi"/>
              </w:rPr>
              <w:t>± 0.0268</w:t>
            </w:r>
          </w:p>
        </w:tc>
        <w:tc>
          <w:tcPr>
            <w:tcW w:w="859" w:type="dxa"/>
          </w:tcPr>
          <w:p w14:paraId="2E2571F8" w14:textId="1069F966" w:rsidR="0027717D" w:rsidRDefault="0027717D" w:rsidP="00615D5B">
            <w:pPr>
              <w:rPr>
                <w:rFonts w:ascii="Calibri" w:hAnsi="Calibri"/>
                <w:color w:val="000000"/>
                <w:szCs w:val="22"/>
              </w:rPr>
            </w:pPr>
            <w:r>
              <w:t>10%</w:t>
            </w:r>
          </w:p>
        </w:tc>
        <w:tc>
          <w:tcPr>
            <w:tcW w:w="1536" w:type="dxa"/>
          </w:tcPr>
          <w:p w14:paraId="1EF47257" w14:textId="0F9147D9" w:rsidR="0027717D" w:rsidRDefault="0027717D" w:rsidP="00615D5B">
            <w:r>
              <w:rPr>
                <w:rFonts w:cstheme="minorHAnsi"/>
              </w:rPr>
              <w:t>± 0.0302</w:t>
            </w:r>
          </w:p>
        </w:tc>
      </w:tr>
      <w:tr w:rsidR="0027717D" w:rsidRPr="00BF4184" w14:paraId="1A57B9DE" w14:textId="22D348E0" w:rsidTr="0027717D">
        <w:trPr>
          <w:trHeight w:val="260"/>
        </w:trPr>
        <w:tc>
          <w:tcPr>
            <w:tcW w:w="693" w:type="dxa"/>
          </w:tcPr>
          <w:p w14:paraId="128AFA05" w14:textId="52148C81" w:rsidR="0027717D" w:rsidRPr="00BF4184" w:rsidRDefault="0027717D" w:rsidP="00615D5B">
            <w:r>
              <w:t>3</w:t>
            </w:r>
          </w:p>
        </w:tc>
        <w:tc>
          <w:tcPr>
            <w:tcW w:w="1859" w:type="dxa"/>
            <w:vAlign w:val="bottom"/>
          </w:tcPr>
          <w:p w14:paraId="78A658FF" w14:textId="3AEF7819" w:rsidR="0027717D" w:rsidRPr="00BF4184" w:rsidRDefault="0027717D" w:rsidP="00615D5B">
            <w:r>
              <w:rPr>
                <w:rFonts w:ascii="Calibri" w:hAnsi="Calibri"/>
                <w:color w:val="000000"/>
                <w:szCs w:val="22"/>
              </w:rPr>
              <w:t>15.3</w:t>
            </w:r>
            <w:r>
              <w:rPr>
                <w:rFonts w:cstheme="minorHAnsi"/>
              </w:rPr>
              <w:t xml:space="preserve"> ± 0.4</w:t>
            </w:r>
          </w:p>
        </w:tc>
        <w:tc>
          <w:tcPr>
            <w:tcW w:w="1134" w:type="dxa"/>
          </w:tcPr>
          <w:p w14:paraId="2C8838C8" w14:textId="18ED89AF" w:rsidR="0027717D" w:rsidRPr="00066A7B" w:rsidRDefault="0027717D" w:rsidP="00066A7B">
            <w:pPr>
              <w:rPr>
                <w:rFonts w:ascii="Calibri" w:hAnsi="Calibri" w:cs="Calibri"/>
                <w:color w:val="000000"/>
                <w:kern w:val="0"/>
                <w:szCs w:val="22"/>
              </w:rPr>
            </w:pPr>
            <w:r>
              <w:rPr>
                <w:rFonts w:ascii="Calibri" w:hAnsi="Calibri" w:cs="Calibri"/>
                <w:color w:val="000000"/>
                <w:szCs w:val="22"/>
              </w:rPr>
              <w:t>2.48</w:t>
            </w:r>
          </w:p>
        </w:tc>
        <w:tc>
          <w:tcPr>
            <w:tcW w:w="1559" w:type="dxa"/>
            <w:vAlign w:val="bottom"/>
          </w:tcPr>
          <w:p w14:paraId="45D51D14" w14:textId="4946EACE" w:rsidR="0027717D" w:rsidRPr="00BF4184" w:rsidRDefault="0027717D" w:rsidP="00615D5B">
            <w:r>
              <w:rPr>
                <w:rFonts w:ascii="Calibri" w:hAnsi="Calibri"/>
                <w:color w:val="000000"/>
                <w:szCs w:val="22"/>
              </w:rPr>
              <w:t xml:space="preserve">0.172 </w:t>
            </w:r>
            <w:r>
              <w:rPr>
                <w:rFonts w:cstheme="minorHAnsi"/>
              </w:rPr>
              <w:t>± 0.0267</w:t>
            </w:r>
          </w:p>
        </w:tc>
        <w:tc>
          <w:tcPr>
            <w:tcW w:w="1720" w:type="dxa"/>
          </w:tcPr>
          <w:p w14:paraId="4205B4FB" w14:textId="1E68D68A" w:rsidR="0027717D" w:rsidRDefault="0027717D" w:rsidP="00615D5B">
            <w:pPr>
              <w:rPr>
                <w:rFonts w:ascii="Calibri" w:hAnsi="Calibri"/>
                <w:color w:val="000000"/>
                <w:szCs w:val="22"/>
              </w:rPr>
            </w:pPr>
            <w:r>
              <w:rPr>
                <w:rFonts w:ascii="Calibri" w:hAnsi="Calibri"/>
                <w:color w:val="000000"/>
                <w:szCs w:val="22"/>
              </w:rPr>
              <w:t>0.0267</w:t>
            </w:r>
            <w:r>
              <w:t xml:space="preserve"> </w:t>
            </w:r>
            <w:r>
              <w:rPr>
                <w:rFonts w:cstheme="minorHAnsi"/>
              </w:rPr>
              <w:t>± 0.0206</w:t>
            </w:r>
          </w:p>
        </w:tc>
        <w:tc>
          <w:tcPr>
            <w:tcW w:w="859" w:type="dxa"/>
          </w:tcPr>
          <w:p w14:paraId="17E56F65" w14:textId="64B99883" w:rsidR="0027717D" w:rsidRDefault="0027717D" w:rsidP="00615D5B">
            <w:pPr>
              <w:rPr>
                <w:rFonts w:ascii="Calibri" w:hAnsi="Calibri"/>
                <w:color w:val="000000"/>
                <w:szCs w:val="22"/>
              </w:rPr>
            </w:pPr>
            <w:r>
              <w:t>10%</w:t>
            </w:r>
          </w:p>
        </w:tc>
        <w:tc>
          <w:tcPr>
            <w:tcW w:w="1536" w:type="dxa"/>
          </w:tcPr>
          <w:p w14:paraId="1E9F87FA" w14:textId="17827757" w:rsidR="0027717D" w:rsidRDefault="0027717D" w:rsidP="00615D5B">
            <w:r>
              <w:rPr>
                <w:rFonts w:cstheme="minorHAnsi"/>
              </w:rPr>
              <w:t>± 0.0233</w:t>
            </w:r>
          </w:p>
        </w:tc>
      </w:tr>
      <w:tr w:rsidR="0027717D" w:rsidRPr="00BF4184" w14:paraId="4C413E03" w14:textId="69304A0D" w:rsidTr="0027717D">
        <w:trPr>
          <w:trHeight w:val="276"/>
        </w:trPr>
        <w:tc>
          <w:tcPr>
            <w:tcW w:w="693" w:type="dxa"/>
          </w:tcPr>
          <w:p w14:paraId="32823C09" w14:textId="5EFEBAAF" w:rsidR="0027717D" w:rsidRPr="00BF4184" w:rsidRDefault="0027717D" w:rsidP="00615D5B">
            <w:r>
              <w:t>4</w:t>
            </w:r>
          </w:p>
        </w:tc>
        <w:tc>
          <w:tcPr>
            <w:tcW w:w="1859" w:type="dxa"/>
            <w:vAlign w:val="bottom"/>
          </w:tcPr>
          <w:p w14:paraId="4945FC90" w14:textId="29E31C81" w:rsidR="0027717D" w:rsidRPr="00BF4184" w:rsidRDefault="0027717D" w:rsidP="001F3BFD">
            <w:r>
              <w:rPr>
                <w:rFonts w:ascii="Calibri" w:hAnsi="Calibri"/>
                <w:color w:val="000000"/>
                <w:szCs w:val="22"/>
              </w:rPr>
              <w:t xml:space="preserve">14.3 </w:t>
            </w:r>
            <w:r>
              <w:rPr>
                <w:rFonts w:cstheme="minorHAnsi"/>
              </w:rPr>
              <w:t>± 0.4</w:t>
            </w:r>
          </w:p>
        </w:tc>
        <w:tc>
          <w:tcPr>
            <w:tcW w:w="1134" w:type="dxa"/>
          </w:tcPr>
          <w:p w14:paraId="217D1CF9" w14:textId="6DB08AA7" w:rsidR="0027717D" w:rsidRPr="00066A7B" w:rsidRDefault="0027717D" w:rsidP="00066A7B">
            <w:pPr>
              <w:rPr>
                <w:rFonts w:ascii="Calibri" w:hAnsi="Calibri" w:cs="Calibri"/>
                <w:color w:val="000000"/>
                <w:kern w:val="0"/>
                <w:szCs w:val="22"/>
              </w:rPr>
            </w:pPr>
            <w:r>
              <w:rPr>
                <w:rFonts w:ascii="Calibri" w:hAnsi="Calibri" w:cs="Calibri"/>
                <w:color w:val="000000"/>
                <w:szCs w:val="22"/>
              </w:rPr>
              <w:t>1.51</w:t>
            </w:r>
          </w:p>
        </w:tc>
        <w:tc>
          <w:tcPr>
            <w:tcW w:w="1559" w:type="dxa"/>
            <w:vAlign w:val="bottom"/>
          </w:tcPr>
          <w:p w14:paraId="47AB7593" w14:textId="17381D80" w:rsidR="0027717D" w:rsidRPr="00BF4184" w:rsidRDefault="0027717D" w:rsidP="00615D5B">
            <w:r>
              <w:rPr>
                <w:rFonts w:ascii="Calibri" w:hAnsi="Calibri"/>
                <w:color w:val="000000"/>
                <w:szCs w:val="22"/>
              </w:rPr>
              <w:t xml:space="preserve">0.161 </w:t>
            </w:r>
            <w:r>
              <w:rPr>
                <w:rFonts w:cstheme="minorHAnsi"/>
              </w:rPr>
              <w:t>± 0.0250</w:t>
            </w:r>
          </w:p>
        </w:tc>
        <w:tc>
          <w:tcPr>
            <w:tcW w:w="1720" w:type="dxa"/>
          </w:tcPr>
          <w:p w14:paraId="507FBCF7" w14:textId="73DF98D5" w:rsidR="0027717D" w:rsidRDefault="0027717D" w:rsidP="00615D5B">
            <w:pPr>
              <w:rPr>
                <w:rFonts w:ascii="Calibri" w:hAnsi="Calibri"/>
                <w:color w:val="000000"/>
                <w:szCs w:val="22"/>
              </w:rPr>
            </w:pPr>
            <w:r>
              <w:rPr>
                <w:rFonts w:ascii="Calibri" w:hAnsi="Calibri"/>
                <w:color w:val="000000"/>
                <w:szCs w:val="22"/>
              </w:rPr>
              <w:t>0.0250</w:t>
            </w:r>
            <w:r>
              <w:t xml:space="preserve"> </w:t>
            </w:r>
            <w:r>
              <w:rPr>
                <w:rFonts w:cstheme="minorHAnsi"/>
              </w:rPr>
              <w:t>± 0.0193</w:t>
            </w:r>
          </w:p>
        </w:tc>
        <w:tc>
          <w:tcPr>
            <w:tcW w:w="859" w:type="dxa"/>
          </w:tcPr>
          <w:p w14:paraId="0F6C8CE1" w14:textId="6C3EEB95" w:rsidR="0027717D" w:rsidRDefault="0027717D" w:rsidP="00615D5B">
            <w:pPr>
              <w:rPr>
                <w:rFonts w:ascii="Calibri" w:hAnsi="Calibri"/>
                <w:color w:val="000000"/>
                <w:szCs w:val="22"/>
              </w:rPr>
            </w:pPr>
            <w:r>
              <w:t>10%</w:t>
            </w:r>
          </w:p>
        </w:tc>
        <w:tc>
          <w:tcPr>
            <w:tcW w:w="1536" w:type="dxa"/>
          </w:tcPr>
          <w:p w14:paraId="7C95B274" w14:textId="08BDC647" w:rsidR="0027717D" w:rsidRDefault="0027717D" w:rsidP="00615D5B">
            <w:r>
              <w:rPr>
                <w:rFonts w:cstheme="minorHAnsi"/>
              </w:rPr>
              <w:t>± 0.0218</w:t>
            </w:r>
          </w:p>
        </w:tc>
      </w:tr>
      <w:tr w:rsidR="0027717D" w:rsidRPr="00BF4184" w14:paraId="269AFF51" w14:textId="15EC1543" w:rsidTr="0027717D">
        <w:trPr>
          <w:trHeight w:val="276"/>
        </w:trPr>
        <w:tc>
          <w:tcPr>
            <w:tcW w:w="693" w:type="dxa"/>
          </w:tcPr>
          <w:p w14:paraId="7DF4CF1B" w14:textId="2650E3CE" w:rsidR="0027717D" w:rsidRPr="00BF4184" w:rsidRDefault="0027717D" w:rsidP="00615D5B">
            <w:r>
              <w:t>5</w:t>
            </w:r>
          </w:p>
        </w:tc>
        <w:tc>
          <w:tcPr>
            <w:tcW w:w="1859" w:type="dxa"/>
            <w:vAlign w:val="bottom"/>
          </w:tcPr>
          <w:p w14:paraId="33BA2CBB" w14:textId="60DE4F78" w:rsidR="0027717D" w:rsidRPr="00BF4184" w:rsidRDefault="0027717D" w:rsidP="001F3BFD">
            <w:r>
              <w:rPr>
                <w:rFonts w:ascii="Calibri" w:hAnsi="Calibri"/>
                <w:color w:val="000000"/>
                <w:szCs w:val="22"/>
              </w:rPr>
              <w:t xml:space="preserve">14.0 </w:t>
            </w:r>
            <w:r>
              <w:rPr>
                <w:rFonts w:cstheme="minorHAnsi"/>
              </w:rPr>
              <w:t>± 0.4</w:t>
            </w:r>
          </w:p>
        </w:tc>
        <w:tc>
          <w:tcPr>
            <w:tcW w:w="1134" w:type="dxa"/>
          </w:tcPr>
          <w:p w14:paraId="7A242DE9" w14:textId="36844505" w:rsidR="0027717D" w:rsidRPr="00066A7B" w:rsidRDefault="0027717D" w:rsidP="00066A7B">
            <w:pPr>
              <w:rPr>
                <w:rFonts w:ascii="Calibri" w:hAnsi="Calibri" w:cs="Calibri"/>
                <w:color w:val="000000"/>
                <w:kern w:val="0"/>
                <w:szCs w:val="22"/>
              </w:rPr>
            </w:pPr>
            <w:r>
              <w:rPr>
                <w:rFonts w:ascii="Calibri" w:hAnsi="Calibri" w:cs="Calibri"/>
                <w:color w:val="000000"/>
                <w:szCs w:val="22"/>
              </w:rPr>
              <w:t>1.51</w:t>
            </w:r>
          </w:p>
        </w:tc>
        <w:tc>
          <w:tcPr>
            <w:tcW w:w="1559" w:type="dxa"/>
            <w:vAlign w:val="bottom"/>
          </w:tcPr>
          <w:p w14:paraId="6AB82FC7" w14:textId="45DD8225" w:rsidR="0027717D" w:rsidRPr="00BF4184" w:rsidRDefault="0027717D" w:rsidP="00615D5B">
            <w:r>
              <w:rPr>
                <w:rFonts w:ascii="Calibri" w:hAnsi="Calibri"/>
                <w:color w:val="000000"/>
                <w:szCs w:val="22"/>
              </w:rPr>
              <w:t xml:space="preserve">0.158 </w:t>
            </w:r>
            <w:r>
              <w:rPr>
                <w:rFonts w:cstheme="minorHAnsi"/>
              </w:rPr>
              <w:t>± 0.0244</w:t>
            </w:r>
          </w:p>
        </w:tc>
        <w:tc>
          <w:tcPr>
            <w:tcW w:w="1720" w:type="dxa"/>
          </w:tcPr>
          <w:p w14:paraId="2B357FEB" w14:textId="4F6B3141" w:rsidR="0027717D" w:rsidRDefault="0027717D" w:rsidP="00615D5B">
            <w:pPr>
              <w:rPr>
                <w:rFonts w:ascii="Calibri" w:hAnsi="Calibri"/>
                <w:color w:val="000000"/>
                <w:szCs w:val="22"/>
              </w:rPr>
            </w:pPr>
            <w:r>
              <w:rPr>
                <w:rFonts w:ascii="Calibri" w:hAnsi="Calibri"/>
                <w:color w:val="000000"/>
                <w:szCs w:val="22"/>
              </w:rPr>
              <w:t>0.0244</w:t>
            </w:r>
            <w:r>
              <w:t xml:space="preserve"> </w:t>
            </w:r>
            <w:r>
              <w:rPr>
                <w:rFonts w:cstheme="minorHAnsi"/>
              </w:rPr>
              <w:t>± 0.0189</w:t>
            </w:r>
          </w:p>
        </w:tc>
        <w:tc>
          <w:tcPr>
            <w:tcW w:w="859" w:type="dxa"/>
          </w:tcPr>
          <w:p w14:paraId="13A60C6E" w14:textId="1B54619F" w:rsidR="0027717D" w:rsidRDefault="0027717D" w:rsidP="00615D5B">
            <w:pPr>
              <w:rPr>
                <w:rFonts w:ascii="Calibri" w:hAnsi="Calibri"/>
                <w:color w:val="000000"/>
                <w:szCs w:val="22"/>
              </w:rPr>
            </w:pPr>
            <w:r>
              <w:t>10%</w:t>
            </w:r>
          </w:p>
        </w:tc>
        <w:tc>
          <w:tcPr>
            <w:tcW w:w="1536" w:type="dxa"/>
          </w:tcPr>
          <w:p w14:paraId="1CF86E67" w14:textId="333899F8" w:rsidR="0027717D" w:rsidRDefault="0027717D" w:rsidP="00615D5B">
            <w:r>
              <w:rPr>
                <w:rFonts w:cstheme="minorHAnsi"/>
              </w:rPr>
              <w:t>± 0.0213</w:t>
            </w:r>
          </w:p>
        </w:tc>
      </w:tr>
    </w:tbl>
    <w:p w14:paraId="03BE6778" w14:textId="19828851" w:rsidR="0027717D" w:rsidRDefault="0027717D" w:rsidP="0027717D">
      <w:pPr>
        <w:ind w:firstLine="0"/>
        <w:rPr>
          <w:rFonts w:eastAsia="MS Mincho"/>
        </w:rPr>
      </w:pPr>
      <w:r>
        <w:rPr>
          <w:b/>
        </w:rPr>
        <w:t>Note</w:t>
      </w:r>
      <w:r>
        <w:t xml:space="preserve"> Since most of the measurement has been done by machinery, such as the electronic scale to measure the weight of chemicals and the lux meter to measure luminance, human error has minor effects on the experiment. The human error lies within the residue of chemicals when pouring and mixing the solution. Though it would usually be considered negligible, for the purpose of this experiment, the human error will be approximated to be 10%.</w:t>
      </w:r>
    </w:p>
    <w:p w14:paraId="22201090" w14:textId="77777777" w:rsidR="0027717D" w:rsidRPr="0027717D" w:rsidRDefault="0027717D" w:rsidP="0027717D">
      <w:pPr>
        <w:ind w:firstLine="0"/>
        <w:rPr>
          <w:rFonts w:eastAsia="MS Mincho"/>
        </w:rPr>
      </w:pPr>
    </w:p>
    <w:p w14:paraId="787B64EE" w14:textId="5F0AE14B" w:rsidR="004E598E" w:rsidRDefault="007714F1" w:rsidP="007714F1">
      <w:pPr>
        <w:pStyle w:val="Heading2"/>
      </w:pPr>
      <w:r>
        <w:t>En</w:t>
      </w:r>
      <w:r w:rsidR="003D74A1">
        <w:t>ergy radiated as light during luminol reaction with different amount</w:t>
      </w:r>
      <w:r w:rsidR="006F272D">
        <w:t>s</w:t>
      </w:r>
      <w:r w:rsidR="003D74A1">
        <w:t xml:space="preserve"> of potassium hydroxide present in the solution.</w:t>
      </w:r>
    </w:p>
    <w:p w14:paraId="0E0B3D8C" w14:textId="7C1CB218" w:rsidR="007714F1" w:rsidRDefault="004E598E" w:rsidP="004E598E">
      <w:pPr>
        <w:pStyle w:val="NoSpacing"/>
      </w:pPr>
      <w:r>
        <w:rPr>
          <w:noProof/>
          <w:lang w:val="en-CA" w:eastAsia="zh-CN"/>
        </w:rPr>
        <w:drawing>
          <wp:inline distT="0" distB="0" distL="0" distR="0" wp14:anchorId="23766625" wp14:editId="5FF3C177">
            <wp:extent cx="5943600" cy="2543175"/>
            <wp:effectExtent l="0" t="0" r="0" b="9525"/>
            <wp:docPr id="4" name="Chart 4"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43AF9F" w14:textId="5D168402" w:rsidR="0027717D" w:rsidRDefault="004E598E" w:rsidP="003D74A1">
      <w:pPr>
        <w:ind w:firstLine="0"/>
      </w:pPr>
      <w:r w:rsidRPr="007714F1">
        <w:rPr>
          <w:rStyle w:val="Emphasis"/>
          <w:b/>
          <w:i w:val="0"/>
        </w:rPr>
        <w:t xml:space="preserve">Figure </w:t>
      </w:r>
      <w:r w:rsidR="007714F1" w:rsidRPr="007714F1">
        <w:rPr>
          <w:rStyle w:val="Emphasis"/>
          <w:b/>
          <w:i w:val="0"/>
        </w:rPr>
        <w:t>6</w:t>
      </w:r>
      <w:r w:rsidRPr="007714F1">
        <w:rPr>
          <w:b/>
          <w:i/>
        </w:rPr>
        <w:t xml:space="preserve">. </w:t>
      </w:r>
      <w:r w:rsidR="003D74A1">
        <w:t>The graph has two different sections. The first part will be linear because potassium hydroxide is the limiting reagent in the section</w:t>
      </w:r>
      <w:r w:rsidR="00095911">
        <w:t xml:space="preserve">. </w:t>
      </w:r>
      <w:r w:rsidR="003D74A1">
        <w:t xml:space="preserve">The second part is </w:t>
      </w:r>
      <w:r w:rsidR="008D5000">
        <w:t>curved</w:t>
      </w:r>
      <w:r w:rsidR="003D74A1">
        <w:t xml:space="preserve"> because as more potassium hydroxide used, the </w:t>
      </w:r>
      <w:r w:rsidR="008D5000">
        <w:t xml:space="preserve">more </w:t>
      </w:r>
      <w:r w:rsidR="003D74A1">
        <w:t>3-aminophthalate*</w:t>
      </w:r>
      <w:r w:rsidR="008D5000">
        <w:t xml:space="preserve"> will emit light of lower wavelength</w:t>
      </w:r>
      <w:r w:rsidR="003D74A1">
        <w:t>.</w:t>
      </w:r>
      <w:r w:rsidR="008D5000">
        <w:t xml:space="preserve"> This will be further discussed below.</w:t>
      </w:r>
      <w:r w:rsidR="003D74A1">
        <w:t xml:space="preserve"> The verticle uncertainty is calculated using the method above, and horizontal uncertainty is the measurement uncertainty of the electrical scale that I have used.</w:t>
      </w:r>
    </w:p>
    <w:p w14:paraId="43D31D57" w14:textId="2CBAD2F0" w:rsidR="003D74A1" w:rsidRPr="0027717D" w:rsidRDefault="0027717D" w:rsidP="0027717D">
      <w:pPr>
        <w:tabs>
          <w:tab w:val="left" w:pos="8370"/>
        </w:tabs>
      </w:pPr>
      <w:r>
        <w:tab/>
      </w:r>
    </w:p>
    <w:p w14:paraId="37EEE1C7" w14:textId="236743DB" w:rsidR="003D74A1" w:rsidRDefault="006A6AE3" w:rsidP="003D74A1">
      <w:pPr>
        <w:pStyle w:val="Heading1"/>
      </w:pPr>
      <w:r>
        <w:t>Evaluation</w:t>
      </w:r>
    </w:p>
    <w:p w14:paraId="5296CD18" w14:textId="3220E1DC" w:rsidR="003D74A1" w:rsidRDefault="006A6AE3" w:rsidP="006A6AE3">
      <w:pPr>
        <w:pStyle w:val="Heading2"/>
      </w:pPr>
      <w:r>
        <w:t>Co</w:t>
      </w:r>
      <w:r w:rsidR="006F272D">
        <w:t>nclusi</w:t>
      </w:r>
      <w:r>
        <w:t>on</w:t>
      </w:r>
    </w:p>
    <w:p w14:paraId="76733B85" w14:textId="46975110" w:rsidR="006A6AE3" w:rsidRDefault="006A6AE3" w:rsidP="006A6AE3">
      <w:r>
        <w:t>My hypothesis predicted that non</w:t>
      </w:r>
      <w:r w:rsidR="006F272D">
        <w:t>-</w:t>
      </w:r>
      <w:r>
        <w:t>alkaline solution w</w:t>
      </w:r>
      <w:r w:rsidR="006F272D">
        <w:t>ould</w:t>
      </w:r>
      <w:r>
        <w:t xml:space="preserve"> not allow </w:t>
      </w:r>
      <w:r w:rsidR="006F272D">
        <w:t xml:space="preserve">a </w:t>
      </w:r>
      <w:r>
        <w:t>vis</w:t>
      </w:r>
      <w:r w:rsidR="006F272D">
        <w:t>i</w:t>
      </w:r>
      <w:r>
        <w:t xml:space="preserve">ble level of </w:t>
      </w:r>
      <w:r w:rsidR="006F272D">
        <w:t xml:space="preserve">the </w:t>
      </w:r>
      <w:r>
        <w:t xml:space="preserve">chemiluminescent reaction of luminol. </w:t>
      </w:r>
      <w:r w:rsidR="007714F1">
        <w:t>My data proved this as</w:t>
      </w:r>
      <w:r>
        <w:t xml:space="preserve"> </w:t>
      </w:r>
      <w:r w:rsidR="007714F1">
        <w:t xml:space="preserve">no light is produced </w:t>
      </w:r>
      <w:r>
        <w:t xml:space="preserve">when no potassium hydroxide is </w:t>
      </w:r>
      <w:r w:rsidR="007714F1">
        <w:t>added</w:t>
      </w:r>
      <w:r>
        <w:t xml:space="preserve">. My hypothesis also predicted that a linear trend </w:t>
      </w:r>
      <w:r w:rsidR="006F272D">
        <w:t>at</w:t>
      </w:r>
      <w:r>
        <w:t xml:space="preserve"> the beginning of the reaction since potassium hydroxide is the limiting reagent. This is validated by my data as a linear line of best fit with </w:t>
      </w:r>
      <w:r w:rsidR="006F272D">
        <w:t xml:space="preserve">the </w:t>
      </w:r>
      <w:r>
        <w:t>r</w:t>
      </w:r>
      <w:r>
        <w:rPr>
          <w:vertAlign w:val="superscript"/>
        </w:rPr>
        <w:t>2</w:t>
      </w:r>
      <w:r>
        <w:rPr>
          <w:vertAlign w:val="subscript"/>
        </w:rPr>
        <w:t xml:space="preserve"> </w:t>
      </w:r>
      <w:r>
        <w:t xml:space="preserve">value of 0.9982 is present from 0 to 2 grams of potassium hydroxide are used. </w:t>
      </w:r>
      <w:r w:rsidR="00DD25C0">
        <w:t>The high r</w:t>
      </w:r>
      <w:r w:rsidR="00DD25C0">
        <w:rPr>
          <w:vertAlign w:val="superscript"/>
        </w:rPr>
        <w:t>2</w:t>
      </w:r>
      <w:r w:rsidR="00DD25C0">
        <w:t xml:space="preserve"> shows a st</w:t>
      </w:r>
      <w:r w:rsidR="006F272D">
        <w:t>ro</w:t>
      </w:r>
      <w:r w:rsidR="00DD25C0">
        <w:t xml:space="preserve">ng relationship between my data and my hypothesis. </w:t>
      </w:r>
      <w:r>
        <w:t>My hypothesis predicted that the rest of the reaction w</w:t>
      </w:r>
      <w:r w:rsidR="006F272D">
        <w:t>ould</w:t>
      </w:r>
      <w:r>
        <w:t xml:space="preserve"> have a logarithmically decreasing trend as wel</w:t>
      </w:r>
      <w:r w:rsidR="00DD25C0">
        <w:t xml:space="preserve">l. </w:t>
      </w:r>
      <w:r w:rsidR="006F272D">
        <w:t>My data justify this</w:t>
      </w:r>
      <w:r w:rsidR="00DD25C0">
        <w:t xml:space="preserve"> as when I fitted a logarithmic line of best fit on the data points from 2 grams and more of potassium hydroxide are used. The r</w:t>
      </w:r>
      <w:r w:rsidR="00DD25C0">
        <w:rPr>
          <w:vertAlign w:val="superscript"/>
        </w:rPr>
        <w:t>2</w:t>
      </w:r>
      <w:r w:rsidR="00DD25C0">
        <w:t xml:space="preserve"> value for this trend is 0.8782. A likely reason why it is lower than the previous linear relationship is </w:t>
      </w:r>
      <w:r w:rsidR="006F272D">
        <w:t>that</w:t>
      </w:r>
      <w:r w:rsidR="00DD25C0">
        <w:t xml:space="preserve"> I had limited sample points, and was not able to determine the exact position of when the trend ha</w:t>
      </w:r>
      <w:r w:rsidR="006F272D">
        <w:t>s</w:t>
      </w:r>
      <w:r w:rsidR="00DD25C0">
        <w:t xml:space="preserve"> changed. The point of change is likely located between 2 and 3 grams of potassium hydroxide, and this caused the log</w:t>
      </w:r>
      <w:r w:rsidR="006F272D">
        <w:t>arithm</w:t>
      </w:r>
      <w:r w:rsidR="00DD25C0">
        <w:t>ic function to overlap partially with the linear portion of the data.</w:t>
      </w:r>
    </w:p>
    <w:p w14:paraId="4BBAD7D0" w14:textId="58264D5D" w:rsidR="00B0506B" w:rsidRDefault="00B0506B" w:rsidP="006A6AE3">
      <w:r>
        <w:t xml:space="preserve">My data is similar to the results achieved by Hu, Li and Zhang when they did their reaction with copper-periodate complex as their catalyst. </w:t>
      </w:r>
      <w:sdt>
        <w:sdtPr>
          <w:id w:val="-1453168957"/>
          <w:citation/>
        </w:sdtPr>
        <w:sdtEndPr/>
        <w:sdtContent>
          <w:r>
            <w:fldChar w:fldCharType="begin"/>
          </w:r>
          <w:r>
            <w:instrText xml:space="preserve">CITATION HuY13 \n  \t  \l 1033 </w:instrText>
          </w:r>
          <w:r>
            <w:fldChar w:fldCharType="separate"/>
          </w:r>
          <w:r w:rsidR="006F272D">
            <w:rPr>
              <w:noProof/>
            </w:rPr>
            <w:t>(2013)</w:t>
          </w:r>
          <w:r>
            <w:fldChar w:fldCharType="end"/>
          </w:r>
        </w:sdtContent>
      </w:sdt>
      <w:r>
        <w:t xml:space="preserve"> They graphed their graph in</w:t>
      </w:r>
      <w:r w:rsidR="006F272D">
        <w:t xml:space="preserve"> </w:t>
      </w:r>
      <w:r>
        <w:t>terms of pH instead of the amount of hydroxide ion present in the solution, so our graphs are slightly different. None</w:t>
      </w:r>
      <w:r w:rsidR="006F272D">
        <w:t xml:space="preserve"> </w:t>
      </w:r>
      <w:r>
        <w:t>the less, our data all showed a similar linearly increasing trend turning into a logar</w:t>
      </w:r>
      <w:r w:rsidR="006F272D">
        <w:t>ithm</w:t>
      </w:r>
      <w:r>
        <w:t xml:space="preserve">ically decreasing trend. </w:t>
      </w:r>
    </w:p>
    <w:p w14:paraId="1C1C3503" w14:textId="531D49D6" w:rsidR="008852D7" w:rsidRDefault="008852D7" w:rsidP="00131B6C">
      <w:r>
        <w:t>While my data had high accuracy, th</w:t>
      </w:r>
      <w:r w:rsidR="006F272D">
        <w:t>e</w:t>
      </w:r>
      <w:r>
        <w:t xml:space="preserve">y have low precision, with different trials having </w:t>
      </w:r>
      <w:r w:rsidR="006F272D">
        <w:t>significant</w:t>
      </w:r>
      <w:r>
        <w:t xml:space="preserve"> differences. This contributes to my random error, which is one of the causes of </w:t>
      </w:r>
      <w:r w:rsidR="006F272D">
        <w:t>substantial</w:t>
      </w:r>
      <w:r>
        <w:t xml:space="preserve"> verticle errors. Another reason for the large error bar is the measurement of the distance between the lux meter and the reac</w:t>
      </w:r>
      <w:r w:rsidR="006F272D">
        <w:t>t</w:t>
      </w:r>
      <w:r>
        <w:t>in</w:t>
      </w:r>
      <w:r w:rsidR="006F272D">
        <w:t>g</w:t>
      </w:r>
      <w:r>
        <w:t xml:space="preserve"> solution. I placed the lux meter 3 cm away from the solution, but used a ruler with </w:t>
      </w:r>
      <w:r>
        <w:rPr>
          <w:rFonts w:cstheme="minorHAnsi"/>
        </w:rPr>
        <w:t>±</w:t>
      </w:r>
      <w:r>
        <w:t xml:space="preserve"> 1 cm uncertainty to perform the measurements. Since the distance is squared in the reaction, this generates 66% uncertainty by itself. Combining it with the random error caused by low precision, </w:t>
      </w:r>
      <w:r w:rsidR="006F272D">
        <w:t>significant</w:t>
      </w:r>
      <w:r>
        <w:t xml:space="preserve"> verticle uncertainties are created. </w:t>
      </w:r>
    </w:p>
    <w:p w14:paraId="6EDA1D45" w14:textId="74ECF41D" w:rsidR="003238F8" w:rsidRDefault="003238F8" w:rsidP="00131B6C">
      <w:pPr>
        <w:rPr>
          <w:noProof/>
          <w:lang w:val="en-CA" w:eastAsia="zh-CN"/>
        </w:rPr>
      </w:pPr>
      <w:r>
        <w:t xml:space="preserve">The equation for the first half of my graph is </w:t>
      </w:r>
      <w:r w:rsidRPr="003238F8">
        <w:t>y = 0.017</w:t>
      </w:r>
      <w:r>
        <w:t>4</w:t>
      </w:r>
      <w:r w:rsidRPr="003238F8">
        <w:t>x</w:t>
      </w:r>
      <w:r>
        <w:t xml:space="preserve">. The equations show that the y-intercept is 0, proving the direct relationship. The slope of this equation will be the change in enthalpy per gram of potassium hydroxide when there is excess luminol. Since the equation is linear, this shows that the chemiluminescent reaction for luminol is first-order relative to the potassium hydroxide. My hypothesized mechanism for the reaction involves three potassium hydroxide particles for each luminol particle to react: two to turn the luminol into the tautomer, and one to catalyze the reaction. The reason for this is that the water around the </w:t>
      </w:r>
      <w:r w:rsidRPr="003238F8">
        <w:t>3-aminophthalate</w:t>
      </w:r>
      <w:r>
        <w:t xml:space="preserve"> will likely bond with the two negatively charged oxygens in the particle. This forms an extra 2 hydroxide ions, ready for use in the next reaction, ultimately leading to only one hydroxide used up in the reaction. </w:t>
      </w:r>
      <w:r>
        <w:rPr>
          <w:noProof/>
          <w:lang w:val="en-CA" w:eastAsia="zh-CN"/>
        </w:rPr>
        <w:drawing>
          <wp:inline distT="0" distB="0" distL="0" distR="0" wp14:anchorId="1ADE40E0" wp14:editId="3A35CDF0">
            <wp:extent cx="594360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9044" b="10859"/>
                    <a:stretch/>
                  </pic:blipFill>
                  <pic:spPr bwMode="auto">
                    <a:xfrm>
                      <a:off x="0" y="0"/>
                      <a:ext cx="5943600" cy="1647825"/>
                    </a:xfrm>
                    <a:prstGeom prst="rect">
                      <a:avLst/>
                    </a:prstGeom>
                    <a:ln>
                      <a:noFill/>
                    </a:ln>
                    <a:extLst>
                      <a:ext uri="{53640926-AAD7-44D8-BBD7-CCE9431645EC}">
                        <a14:shadowObscured xmlns:a14="http://schemas.microsoft.com/office/drawing/2010/main"/>
                      </a:ext>
                    </a:extLst>
                  </pic:spPr>
                </pic:pic>
              </a:graphicData>
            </a:graphic>
          </wp:inline>
        </w:drawing>
      </w:r>
      <w:r>
        <w:rPr>
          <w:noProof/>
          <w:lang w:val="en-CA" w:eastAsia="zh-CN"/>
        </w:rPr>
        <w:t xml:space="preserve"> </w:t>
      </w:r>
    </w:p>
    <w:p w14:paraId="07008CCD" w14:textId="78F37685" w:rsidR="003238F8" w:rsidRPr="002E19CE" w:rsidRDefault="003238F8" w:rsidP="003238F8">
      <w:pPr>
        <w:pStyle w:val="Caption"/>
        <w:jc w:val="center"/>
        <w:rPr>
          <w:rFonts w:eastAsia="MS Mincho"/>
          <w:i w:val="0"/>
        </w:rPr>
      </w:pPr>
      <w:r>
        <w:rPr>
          <w:rFonts w:eastAsia="MS Mincho"/>
          <w:b/>
          <w:i w:val="0"/>
        </w:rPr>
        <w:t xml:space="preserve">Figure 7. </w:t>
      </w:r>
      <w:r>
        <w:rPr>
          <w:rFonts w:eastAsia="MS Mincho"/>
          <w:i w:val="0"/>
        </w:rPr>
        <w:t xml:space="preserve">Water reacting with </w:t>
      </w:r>
      <w:r w:rsidRPr="003238F8">
        <w:rPr>
          <w:rFonts w:eastAsia="MS Mincho"/>
          <w:i w:val="0"/>
        </w:rPr>
        <w:t>3-aminophthalate</w:t>
      </w:r>
      <w:r>
        <w:rPr>
          <w:rFonts w:eastAsia="MS Mincho"/>
          <w:i w:val="0"/>
        </w:rPr>
        <w:t xml:space="preserve"> to form hydroxide ions</w:t>
      </w:r>
    </w:p>
    <w:p w14:paraId="415DFF36" w14:textId="424B7BCA" w:rsidR="003238F8" w:rsidRDefault="003238F8" w:rsidP="008D5000">
      <w:pPr>
        <w:rPr>
          <w:lang w:val="en-CA"/>
        </w:rPr>
      </w:pPr>
      <w:r>
        <w:t xml:space="preserve">The second part of the graph has the equation </w:t>
      </w:r>
      <w:r w:rsidR="008D5000" w:rsidRPr="008D5000">
        <w:rPr>
          <w:lang w:val="en-CA"/>
        </w:rPr>
        <w:t>y = 0.0227 + 0.0060 / (x-1.4872)</w:t>
      </w:r>
      <w:r w:rsidR="008D5000">
        <w:rPr>
          <w:lang w:val="en-CA"/>
        </w:rPr>
        <w:t>. I expected the line of best fit to have an equation similar to what I have predicted in the theory portion, as the decrease in enthalpy is caused by the increase in wavelength and thus decrease in energy in the photons emitted. The energy of the photon decreases as the amount of potassium hydroxide increase because more hydroxide ions will bond with the negatively charged oxygen ends instead of water. Therefore, my theory predicts that the results will be inversely proportional.</w:t>
      </w:r>
    </w:p>
    <w:p w14:paraId="64D8D197" w14:textId="0F3B4FDE" w:rsidR="008D5000" w:rsidRPr="008D5000" w:rsidRDefault="008D5000" w:rsidP="008D5000">
      <w:pPr>
        <w:rPr>
          <w:lang w:val="en-CA"/>
        </w:rPr>
      </w:pPr>
      <w:r>
        <w:rPr>
          <w:lang w:val="en-CA"/>
        </w:rPr>
        <w:t xml:space="preserve">While the equation is inversely proportional relationship, there is a difference: the x and y-intercepts are not </w:t>
      </w:r>
      <w:proofErr w:type="gramStart"/>
      <w:r>
        <w:rPr>
          <w:lang w:val="en-CA"/>
        </w:rPr>
        <w:t>0.This</w:t>
      </w:r>
      <w:proofErr w:type="gramEnd"/>
      <w:r>
        <w:rPr>
          <w:lang w:val="en-CA"/>
        </w:rPr>
        <w:t xml:space="preserve"> is because the equation that came up with describes the enthalpy change related to the amount of</w:t>
      </w:r>
      <w:r w:rsidRPr="008D5000">
        <w:rPr>
          <w:lang w:val="en-CA"/>
        </w:rPr>
        <w:t xml:space="preserve"> 3-aminophthalate</w:t>
      </w:r>
      <w:r>
        <w:rPr>
          <w:lang w:val="en-CA"/>
        </w:rPr>
        <w:t xml:space="preserve"> bonded with water. While the amount of potassium hydroxide used to have a relationship with the amount of 3-aminophthalate bonded with water, this relationship is not direct. This is what caused the x and y-intercepts of this equation </w:t>
      </w:r>
      <w:r w:rsidR="0027717D">
        <w:rPr>
          <w:lang w:val="en-CA"/>
        </w:rPr>
        <w:t>not to</w:t>
      </w:r>
      <w:r>
        <w:rPr>
          <w:lang w:val="en-CA"/>
        </w:rPr>
        <w:t xml:space="preserve"> intersect the origin, and therefore my hypothesis still stands.</w:t>
      </w:r>
    </w:p>
    <w:p w14:paraId="0674C86F" w14:textId="7A99BBCC" w:rsidR="007A34AB" w:rsidRDefault="00CB21D8" w:rsidP="00131B6C">
      <w:r>
        <w:rPr>
          <w:noProof/>
          <w:lang w:val="en-CA" w:eastAsia="zh-CN"/>
        </w:rPr>
        <mc:AlternateContent>
          <mc:Choice Requires="wps">
            <w:drawing>
              <wp:anchor distT="0" distB="0" distL="114300" distR="114300" simplePos="0" relativeHeight="251705344" behindDoc="0" locked="0" layoutInCell="1" allowOverlap="1" wp14:anchorId="31C50309" wp14:editId="3D2A4B13">
                <wp:simplePos x="0" y="0"/>
                <wp:positionH relativeFrom="margin">
                  <wp:align>right</wp:align>
                </wp:positionH>
                <wp:positionV relativeFrom="paragraph">
                  <wp:posOffset>1249680</wp:posOffset>
                </wp:positionV>
                <wp:extent cx="3228975" cy="314325"/>
                <wp:effectExtent l="0" t="0" r="0" b="0"/>
                <wp:wrapNone/>
                <wp:docPr id="6" name="Text Box 6"/>
                <wp:cNvGraphicFramePr/>
                <a:graphic xmlns:a="http://schemas.openxmlformats.org/drawingml/2006/main">
                  <a:graphicData uri="http://schemas.microsoft.com/office/word/2010/wordprocessingShape">
                    <wps:wsp>
                      <wps:cNvSpPr txBox="1"/>
                      <wps:spPr>
                        <a:xfrm>
                          <a:off x="0" y="0"/>
                          <a:ext cx="3228975" cy="314325"/>
                        </a:xfrm>
                        <a:prstGeom prst="rect">
                          <a:avLst/>
                        </a:prstGeom>
                        <a:noFill/>
                        <a:ln w="6350">
                          <a:noFill/>
                        </a:ln>
                      </wps:spPr>
                      <wps:txbx>
                        <w:txbxContent>
                          <w:p w14:paraId="28214B8A" w14:textId="1358AF72" w:rsidR="00E247F3" w:rsidRDefault="00B503AE" w:rsidP="00CB21D8">
                            <w:pPr>
                              <w:ind w:firstLine="0"/>
                              <w:jc w:val="right"/>
                            </w:pPr>
                            <w:sdt>
                              <w:sdtPr>
                                <w:id w:val="128444340"/>
                                <w:citation/>
                              </w:sdtPr>
                              <w:sdtEndPr/>
                              <w:sdtContent>
                                <w:r w:rsidR="00E247F3">
                                  <w:fldChar w:fldCharType="begin"/>
                                </w:r>
                                <w:r w:rsidR="00E247F3">
                                  <w:instrText xml:space="preserve"> CITATION Okl13 \l 1033 </w:instrText>
                                </w:r>
                                <w:r w:rsidR="00E247F3">
                                  <w:fldChar w:fldCharType="separate"/>
                                </w:r>
                                <w:r w:rsidR="00E247F3">
                                  <w:rPr>
                                    <w:noProof/>
                                  </w:rPr>
                                  <w:t>(Oklahoma City Community College, 2013)</w:t>
                                </w:r>
                                <w:r w:rsidR="00E247F3">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50309" id="Text Box 6" o:spid="_x0000_s1071" type="#_x0000_t202" style="position:absolute;left:0;text-align:left;margin-left:203.05pt;margin-top:98.4pt;width:254.25pt;height:24.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" filled="f" stroked="f" strokeweight=".5pt">
                <v:textbox>
                  <w:txbxContent>
                    <w:p w14:paraId="28214B8A" w14:textId="1358AF72" w:rsidR="00E247F3" w:rsidRDefault="00E247F3" w:rsidP="00CB21D8">
                      <w:pPr>
                        <w:ind w:firstLine="0"/>
                        <w:jc w:val="right"/>
                      </w:pPr>
                      <w:sdt>
                        <w:sdtPr>
                          <w:id w:val="128444340"/>
                          <w:citation/>
                        </w:sdtPr>
                        <w:sdtContent>
                          <w:r>
                            <w:fldChar w:fldCharType="begin"/>
                          </w:r>
                          <w:r>
                            <w:instrText xml:space="preserve"> CITATION Okl13 \l 1033 </w:instrText>
                          </w:r>
                          <w:r>
                            <w:fldChar w:fldCharType="separate"/>
                          </w:r>
                          <w:r>
                            <w:rPr>
                              <w:noProof/>
                            </w:rPr>
                            <w:t>(Oklahoma City Community College, 2013)</w:t>
                          </w:r>
                          <w:r>
                            <w:fldChar w:fldCharType="end"/>
                          </w:r>
                        </w:sdtContent>
                      </w:sdt>
                    </w:p>
                  </w:txbxContent>
                </v:textbox>
                <w10:wrap anchorx="margin"/>
              </v:shape>
            </w:pict>
          </mc:Fallback>
        </mc:AlternateContent>
      </w:r>
      <w:r w:rsidR="00095911">
        <w:t>Going back to my research question, what is the optimal</w:t>
      </w:r>
      <w:r w:rsidR="007A34AB">
        <w:t xml:space="preserve"> amount of potassium</w:t>
      </w:r>
      <w:r w:rsidR="00095911">
        <w:t xml:space="preserve"> hydroxide to use to achieve maximum</w:t>
      </w:r>
      <w:r w:rsidR="007A34AB">
        <w:t xml:space="preserve"> change in enthalpy for the chemiluminescent reaction of luminol? My data suggests that the optimal amount lies around 2 grams of potassium hydroxide for a solution with 0.1 gram</w:t>
      </w:r>
      <w:r w:rsidR="006F272D">
        <w:t>s</w:t>
      </w:r>
      <w:r w:rsidR="007A34AB">
        <w:t xml:space="preserve"> of luminol, 1 gram of potassium ferricyanide and 50ml of 3% hydrogen peroxide.  With </w:t>
      </w:r>
      <w:r w:rsidR="006F272D">
        <w:t xml:space="preserve">the </w:t>
      </w:r>
      <w:r w:rsidR="003238F8">
        <w:t>a</w:t>
      </w:r>
      <w:r w:rsidR="007A34AB">
        <w:t>cknowledgment of the molar mass of these different substances and the molar volume of 3% potassium hydrogen peroxide, we can convert them into moles.</w:t>
      </w:r>
      <w:sdt>
        <w:sdtPr>
          <w:id w:val="-526716432"/>
          <w:citation/>
        </w:sdtPr>
        <w:sdtEndPr/>
        <w:sdtContent>
          <w:r>
            <w:fldChar w:fldCharType="begin"/>
          </w:r>
          <w:r>
            <w:instrText xml:space="preserve"> CITATION Pta17 \l 1033  \m USP19</w:instrText>
          </w:r>
          <w:r>
            <w:fldChar w:fldCharType="separate"/>
          </w:r>
          <w:r w:rsidR="006F272D">
            <w:rPr>
              <w:noProof/>
            </w:rPr>
            <w:t xml:space="preserve"> (Ptable, 2017; USP technologies, 2019)</w:t>
          </w:r>
          <w:r>
            <w:fldChar w:fldCharType="end"/>
          </w:r>
        </w:sdtContent>
      </w:sdt>
      <w:r w:rsidR="007A34AB">
        <w:t xml:space="preserve"> </w:t>
      </w:r>
      <w:r>
        <w:t xml:space="preserve">The relationship of molar mass (M), mass (m) and the </w:t>
      </w:r>
      <w:r w:rsidR="006F272D">
        <w:t>number</w:t>
      </w:r>
      <w:r>
        <w:t xml:space="preserve"> of molecules in moles (N) </w:t>
      </w:r>
      <w:r w:rsidR="00066A7B">
        <w:t>are</w:t>
      </w:r>
      <w:r>
        <w:t xml:space="preserve"> shown in the f</w:t>
      </w:r>
      <w:r w:rsidR="006F272D">
        <w:t>o</w:t>
      </w:r>
      <w:r>
        <w:t>llowing equation.</w:t>
      </w:r>
      <w:r w:rsidRPr="00CB21D8">
        <w:rPr>
          <w:noProof/>
          <w:lang w:val="en-CA" w:eastAsia="zh-CN"/>
        </w:rPr>
        <w:t xml:space="preserve"> </w:t>
      </w:r>
    </w:p>
    <w:p w14:paraId="7B6EEB16" w14:textId="6D45871A" w:rsidR="00CB21D8" w:rsidRPr="00CB21D8" w:rsidRDefault="00CB21D8" w:rsidP="00131B6C">
      <m:oMathPara>
        <m:oMath>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1F5CE290" w14:textId="60BD832D" w:rsidR="00CB21D8" w:rsidRDefault="00CB21D8" w:rsidP="00131B6C">
      <w:r>
        <w:rPr>
          <w:noProof/>
          <w:lang w:val="en-CA" w:eastAsia="zh-CN"/>
        </w:rPr>
        <mc:AlternateContent>
          <mc:Choice Requires="wps">
            <w:drawing>
              <wp:anchor distT="0" distB="0" distL="114300" distR="114300" simplePos="0" relativeHeight="251707392" behindDoc="0" locked="0" layoutInCell="1" allowOverlap="1" wp14:anchorId="4848FC3F" wp14:editId="1A8EFE68">
                <wp:simplePos x="0" y="0"/>
                <wp:positionH relativeFrom="margin">
                  <wp:align>right</wp:align>
                </wp:positionH>
                <wp:positionV relativeFrom="paragraph">
                  <wp:posOffset>337185</wp:posOffset>
                </wp:positionV>
                <wp:extent cx="3228975" cy="314325"/>
                <wp:effectExtent l="0" t="0" r="0" b="0"/>
                <wp:wrapNone/>
                <wp:docPr id="7" name="Text Box 7"/>
                <wp:cNvGraphicFramePr/>
                <a:graphic xmlns:a="http://schemas.openxmlformats.org/drawingml/2006/main">
                  <a:graphicData uri="http://schemas.microsoft.com/office/word/2010/wordprocessingShape">
                    <wps:wsp>
                      <wps:cNvSpPr txBox="1"/>
                      <wps:spPr>
                        <a:xfrm>
                          <a:off x="0" y="0"/>
                          <a:ext cx="3228975" cy="314325"/>
                        </a:xfrm>
                        <a:prstGeom prst="rect">
                          <a:avLst/>
                        </a:prstGeom>
                        <a:noFill/>
                        <a:ln w="6350">
                          <a:noFill/>
                        </a:ln>
                      </wps:spPr>
                      <wps:txbx>
                        <w:txbxContent>
                          <w:p w14:paraId="0B1937F8" w14:textId="6426D7EF" w:rsidR="00E247F3" w:rsidRDefault="00B503AE" w:rsidP="00CB21D8">
                            <w:pPr>
                              <w:ind w:firstLine="0"/>
                              <w:jc w:val="right"/>
                            </w:pPr>
                            <w:sdt>
                              <w:sdtPr>
                                <w:id w:val="1425454959"/>
                                <w:citation/>
                              </w:sdtPr>
                              <w:sdtEndPr/>
                              <w:sdtContent>
                                <w:r w:rsidR="00E247F3">
                                  <w:fldChar w:fldCharType="begin"/>
                                </w:r>
                                <w:r w:rsidR="00E247F3">
                                  <w:instrText xml:space="preserve">CITATION Uni19 \l 1033 </w:instrText>
                                </w:r>
                                <w:r w:rsidR="00E247F3">
                                  <w:fldChar w:fldCharType="separate"/>
                                </w:r>
                                <w:r w:rsidR="00E247F3">
                                  <w:rPr>
                                    <w:noProof/>
                                  </w:rPr>
                                  <w:t>(University of Texas, 2019)</w:t>
                                </w:r>
                                <w:r w:rsidR="00E247F3">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8FC3F" id="Text Box 7" o:spid="_x0000_s1072" type="#_x0000_t202" style="position:absolute;left:0;text-align:left;margin-left:203.05pt;margin-top:26.55pt;width:254.25pt;height:24.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" filled="f" stroked="f" strokeweight=".5pt">
                <v:textbox>
                  <w:txbxContent>
                    <w:p w14:paraId="0B1937F8" w14:textId="6426D7EF" w:rsidR="00E247F3" w:rsidRDefault="00E247F3" w:rsidP="00CB21D8">
                      <w:pPr>
                        <w:ind w:firstLine="0"/>
                        <w:jc w:val="right"/>
                      </w:pPr>
                      <w:sdt>
                        <w:sdtPr>
                          <w:id w:val="1425454959"/>
                          <w:citation/>
                        </w:sdtPr>
                        <w:sdtContent>
                          <w:r>
                            <w:fldChar w:fldCharType="begin"/>
                          </w:r>
                          <w:r>
                            <w:instrText xml:space="preserve">CITATION Uni19 \l 1033 </w:instrText>
                          </w:r>
                          <w:r>
                            <w:fldChar w:fldCharType="separate"/>
                          </w:r>
                          <w:r>
                            <w:rPr>
                              <w:noProof/>
                            </w:rPr>
                            <w:t>(University of Texas, 2019)</w:t>
                          </w:r>
                          <w:r>
                            <w:fldChar w:fldCharType="end"/>
                          </w:r>
                        </w:sdtContent>
                      </w:sdt>
                    </w:p>
                  </w:txbxContent>
                </v:textbox>
                <w10:wrap anchorx="margin"/>
              </v:shape>
            </w:pict>
          </mc:Fallback>
        </mc:AlternateContent>
      </w:r>
      <w:r>
        <w:t>And the relationship between molar volume (V</w:t>
      </w:r>
      <w:r>
        <w:rPr>
          <w:vertAlign w:val="subscript"/>
        </w:rPr>
        <w:t>m</w:t>
      </w:r>
      <w:r>
        <w:t xml:space="preserve">), volume (V) and the </w:t>
      </w:r>
      <w:r w:rsidR="006F272D">
        <w:t>number</w:t>
      </w:r>
      <w:r>
        <w:t xml:space="preserve"> of molecules in moles (N) can be related </w:t>
      </w:r>
      <w:r w:rsidR="006F272D">
        <w:t>to</w:t>
      </w:r>
      <w:r>
        <w:t xml:space="preserve"> this equation.</w:t>
      </w:r>
    </w:p>
    <w:p w14:paraId="5EB3ACC4" w14:textId="48C36F37" w:rsidR="00CB21D8" w:rsidRPr="00CB21D8" w:rsidRDefault="00CB21D8" w:rsidP="00CB21D8">
      <m:oMathPara>
        <m:oMath>
          <m:r>
            <w:rPr>
              <w:rFonts w:ascii="Cambria Math" w:hAnsi="Cambria Math"/>
            </w:rPr>
            <m:t>N=</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oMath>
      </m:oMathPara>
    </w:p>
    <w:p w14:paraId="43A05971" w14:textId="3E4ABF13" w:rsidR="00CB21D8" w:rsidRDefault="00CB21D8" w:rsidP="00CB21D8">
      <w:pPr>
        <w:ind w:firstLine="0"/>
      </w:pPr>
      <w:r>
        <w:tab/>
        <w:t>The solution ha</w:t>
      </w:r>
      <w:r w:rsidR="006F272D">
        <w:t>s</w:t>
      </w:r>
      <w:r>
        <w:t xml:space="preserve"> </w:t>
      </w:r>
      <w:r w:rsidR="006F272D">
        <w:t>0.076 moles of hydrogen peroxide, 0.00271 moles of potassium ferricyanide, 0.000564 moles of luminol and 0.0356 moles of potassium hydroxide. None of these values show a</w:t>
      </w:r>
      <w:r w:rsidR="004A5A6C">
        <w:t xml:space="preserve"> reasonably strong relationship.</w:t>
      </w:r>
      <w:r w:rsidR="006F272D">
        <w:t xml:space="preserve"> This is possible because of the lack of data points, which limits the reliability of the measurement of the maximum point on the graph.</w:t>
      </w:r>
    </w:p>
    <w:p w14:paraId="6BF0C35A" w14:textId="6CC40F4C" w:rsidR="006F272D" w:rsidRDefault="006F272D" w:rsidP="00066A7B">
      <w:pPr>
        <w:ind w:firstLine="0"/>
      </w:pPr>
      <w:r>
        <w:tab/>
        <w:t>Therefore, the data shows that the maximum enthalpy is achieved when the reacting solution contains 2 grams of potassium hydroxide, 0.1 grams of luminol, 1 gram of potassium ferricyanide and 50ml of 3% hydrogen peroxide. No concrete relationship is suggested however, becaus</w:t>
      </w:r>
      <w:r w:rsidR="00066A7B">
        <w:t xml:space="preserve">e of the lack of data gathered. My research question is thus answered:  the mass of the amount of potassium to put in a neutral solution should be 20 times the mass of luminol present in that solution given that there is excess potassium ferricyanide to catalyze the reaction.  </w:t>
      </w:r>
    </w:p>
    <w:p w14:paraId="083B9326" w14:textId="144FC3BF" w:rsidR="006F272D" w:rsidRDefault="006F272D" w:rsidP="001C3CF9">
      <w:pPr>
        <w:pStyle w:val="NoSpacing"/>
      </w:pPr>
    </w:p>
    <w:p w14:paraId="6B7E2EC0" w14:textId="1C2253AD" w:rsidR="001C3CF9" w:rsidRDefault="001C3CF9" w:rsidP="001C3CF9">
      <w:pPr>
        <w:pStyle w:val="NoSpacing"/>
      </w:pPr>
      <w:r>
        <w:t>Table 5</w:t>
      </w:r>
    </w:p>
    <w:p w14:paraId="62D46E17" w14:textId="2872030E" w:rsidR="001C3CF9" w:rsidRPr="00C0601E" w:rsidRDefault="001C3CF9" w:rsidP="001C3CF9">
      <w:pPr>
        <w:pStyle w:val="Heading2"/>
        <w:rPr>
          <w:rStyle w:val="Emphasis"/>
          <w:i w:val="0"/>
          <w:iCs w:val="0"/>
        </w:rPr>
      </w:pPr>
      <w:r>
        <w:t>Limitations and Improvements of Experimental errors</w:t>
      </w:r>
    </w:p>
    <w:tbl>
      <w:tblPr>
        <w:tblStyle w:val="APAReport"/>
        <w:tblW w:w="0" w:type="auto"/>
        <w:tblLook w:val="04A0" w:firstRow="1" w:lastRow="0" w:firstColumn="1" w:lastColumn="0" w:noHBand="0" w:noVBand="1"/>
        <w:tblDescription w:val="Sample table with 5 columns"/>
      </w:tblPr>
      <w:tblGrid>
        <w:gridCol w:w="1389"/>
        <w:gridCol w:w="3827"/>
        <w:gridCol w:w="4140"/>
      </w:tblGrid>
      <w:tr w:rsidR="001C3CF9" w:rsidRPr="00BF4184" w14:paraId="6BDB0C4F" w14:textId="77777777" w:rsidTr="00CB4D1A">
        <w:trPr>
          <w:cnfStyle w:val="100000000000" w:firstRow="1" w:lastRow="0" w:firstColumn="0" w:lastColumn="0" w:oddVBand="0" w:evenVBand="0" w:oddHBand="0" w:evenHBand="0" w:firstRowFirstColumn="0" w:firstRowLastColumn="0" w:lastRowFirstColumn="0" w:lastRowLastColumn="0"/>
          <w:trHeight w:val="261"/>
        </w:trPr>
        <w:tc>
          <w:tcPr>
            <w:tcW w:w="1389" w:type="dxa"/>
          </w:tcPr>
          <w:p w14:paraId="0A904964" w14:textId="5EB2865A" w:rsidR="001C3CF9" w:rsidRPr="00BF4184" w:rsidRDefault="001C3CF9" w:rsidP="001C3CF9">
            <w:r>
              <w:t>Errors</w:t>
            </w:r>
          </w:p>
        </w:tc>
        <w:tc>
          <w:tcPr>
            <w:tcW w:w="3827" w:type="dxa"/>
          </w:tcPr>
          <w:p w14:paraId="5C5C3D6B" w14:textId="449CA177" w:rsidR="001C3CF9" w:rsidRPr="00BF4184" w:rsidRDefault="001C3CF9" w:rsidP="001C3CF9">
            <w:r>
              <w:t>Limitation</w:t>
            </w:r>
          </w:p>
        </w:tc>
        <w:tc>
          <w:tcPr>
            <w:tcW w:w="4140" w:type="dxa"/>
          </w:tcPr>
          <w:p w14:paraId="6289AA0A" w14:textId="6B8CD401" w:rsidR="001C3CF9" w:rsidRPr="00BF4184" w:rsidRDefault="001C3CF9" w:rsidP="001C3CF9">
            <w:r>
              <w:t>Improvement</w:t>
            </w:r>
          </w:p>
        </w:tc>
      </w:tr>
      <w:tr w:rsidR="001C3CF9" w:rsidRPr="00BF4184" w14:paraId="0399305B" w14:textId="77777777" w:rsidTr="00CB4D1A">
        <w:trPr>
          <w:trHeight w:val="261"/>
        </w:trPr>
        <w:tc>
          <w:tcPr>
            <w:tcW w:w="1389" w:type="dxa"/>
          </w:tcPr>
          <w:p w14:paraId="4D742DF5" w14:textId="51428E5A" w:rsidR="001C3CF9" w:rsidRPr="00BF4184" w:rsidRDefault="007714F1" w:rsidP="007714F1">
            <w:r>
              <w:t>T</w:t>
            </w:r>
            <w:r w:rsidR="00451293">
              <w:t>he t</w:t>
            </w:r>
            <w:r>
              <w:t xml:space="preserve">emperature of </w:t>
            </w:r>
            <w:r w:rsidR="00451293">
              <w:t xml:space="preserve">the </w:t>
            </w:r>
            <w:r>
              <w:t>solution</w:t>
            </w:r>
            <w:r w:rsidR="00451293">
              <w:t xml:space="preserve"> (Random Error)</w:t>
            </w:r>
          </w:p>
        </w:tc>
        <w:tc>
          <w:tcPr>
            <w:tcW w:w="3827" w:type="dxa"/>
          </w:tcPr>
          <w:p w14:paraId="7D13E232" w14:textId="55A1352B" w:rsidR="001C3CF9" w:rsidRPr="00BF4184" w:rsidRDefault="007714F1" w:rsidP="00066A7B">
            <w:r>
              <w:t xml:space="preserve">The temperature of the solution had a </w:t>
            </w:r>
            <w:r w:rsidR="006F272D">
              <w:rPr>
                <w:rFonts w:cstheme="minorHAnsi"/>
              </w:rPr>
              <w:t>±</w:t>
            </w:r>
            <w:r>
              <w:rPr>
                <w:rFonts w:cstheme="minorHAnsi"/>
              </w:rPr>
              <w:t>1</w:t>
            </w:r>
            <w:r w:rsidR="006F272D">
              <w:rPr>
                <w:rFonts w:cstheme="minorHAnsi"/>
              </w:rPr>
              <w:t xml:space="preserve"> </w:t>
            </w:r>
            <w:r>
              <w:rPr>
                <w:rFonts w:cstheme="minorHAnsi"/>
              </w:rPr>
              <w:t>degree</w:t>
            </w:r>
            <w:r w:rsidR="006F272D">
              <w:rPr>
                <w:rFonts w:cstheme="minorHAnsi"/>
              </w:rPr>
              <w:t xml:space="preserve"> of</w:t>
            </w:r>
            <w:r>
              <w:rPr>
                <w:rFonts w:cstheme="minorHAnsi"/>
              </w:rPr>
              <w:t xml:space="preserve"> uncertainty. I tried to control the temperature by cooling </w:t>
            </w:r>
            <w:r w:rsidR="006F272D">
              <w:rPr>
                <w:rFonts w:cstheme="minorHAnsi"/>
              </w:rPr>
              <w:t xml:space="preserve">the </w:t>
            </w:r>
            <w:r>
              <w:rPr>
                <w:rFonts w:cstheme="minorHAnsi"/>
              </w:rPr>
              <w:t>solution in tap water, but the experiment was performed when there w</w:t>
            </w:r>
            <w:r w:rsidR="006F272D">
              <w:rPr>
                <w:rFonts w:cstheme="minorHAnsi"/>
              </w:rPr>
              <w:t>ere</w:t>
            </w:r>
            <w:r>
              <w:rPr>
                <w:rFonts w:cstheme="minorHAnsi"/>
              </w:rPr>
              <w:t xml:space="preserve"> large flu</w:t>
            </w:r>
            <w:r w:rsidR="006F272D">
              <w:rPr>
                <w:rFonts w:cstheme="minorHAnsi"/>
              </w:rPr>
              <w:t>ctuations</w:t>
            </w:r>
            <w:r>
              <w:rPr>
                <w:rFonts w:cstheme="minorHAnsi"/>
              </w:rPr>
              <w:t xml:space="preserve"> in room temperature. This affe</w:t>
            </w:r>
            <w:r w:rsidR="00131B6C">
              <w:rPr>
                <w:rFonts w:cstheme="minorHAnsi"/>
              </w:rPr>
              <w:t xml:space="preserve">cts the results because luminol’s </w:t>
            </w:r>
            <w:r>
              <w:rPr>
                <w:rFonts w:cstheme="minorHAnsi"/>
              </w:rPr>
              <w:t>reaction speed is directly related to the temperature of the solution.</w:t>
            </w:r>
            <w:r w:rsidR="00131B6C">
              <w:rPr>
                <w:rFonts w:cstheme="minorHAnsi"/>
              </w:rPr>
              <w:t xml:space="preserve"> A solution having a higher temperature will produce a brighter glow. </w:t>
            </w:r>
            <w:r w:rsidR="00066A7B">
              <w:rPr>
                <w:rFonts w:cstheme="minorHAnsi"/>
              </w:rPr>
              <w:t>I have performed each trial for different data sets on different days, causing this random error to have less effect on my results.</w:t>
            </w:r>
          </w:p>
        </w:tc>
        <w:tc>
          <w:tcPr>
            <w:tcW w:w="4140" w:type="dxa"/>
          </w:tcPr>
          <w:p w14:paraId="4EE69894" w14:textId="77777777" w:rsidR="001C3CF9" w:rsidRDefault="00131B6C" w:rsidP="0027717D">
            <w:r>
              <w:t xml:space="preserve">The temperature can be better controlled </w:t>
            </w:r>
            <w:r w:rsidR="0027717D">
              <w:t>by heating all of the solutions to a particular preset temperature using a hot plate. I was not able to do this under my circumstances because heating each trial to a specific temperature will significantly increase the time needed to experiment.</w:t>
            </w:r>
          </w:p>
          <w:p w14:paraId="7E356E9E" w14:textId="1B697884" w:rsidR="0027717D" w:rsidRPr="00BF4184" w:rsidRDefault="0027717D" w:rsidP="0027717D">
            <w:r>
              <w:t>Another method to improve the result is to perform all the trials in a concentrated time interval, so there is less alteration in the room temperature, thus minimal difference between the temperature of each trial. This method of improvement will take significantly less time than heating each solution.</w:t>
            </w:r>
          </w:p>
        </w:tc>
      </w:tr>
      <w:tr w:rsidR="001C3CF9" w:rsidRPr="00BF4184" w14:paraId="78B53307" w14:textId="77777777" w:rsidTr="00CB4D1A">
        <w:trPr>
          <w:trHeight w:val="261"/>
        </w:trPr>
        <w:tc>
          <w:tcPr>
            <w:tcW w:w="1389" w:type="dxa"/>
          </w:tcPr>
          <w:p w14:paraId="26E0B348" w14:textId="7C726457" w:rsidR="001C3CF9" w:rsidRPr="00BF4184" w:rsidRDefault="007714F1" w:rsidP="007714F1">
            <w:r>
              <w:t>Distance from lux meter to reacting solution</w:t>
            </w:r>
            <w:r w:rsidR="00451293">
              <w:t xml:space="preserve"> (Random Error)</w:t>
            </w:r>
          </w:p>
        </w:tc>
        <w:tc>
          <w:tcPr>
            <w:tcW w:w="3827" w:type="dxa"/>
          </w:tcPr>
          <w:p w14:paraId="154A88AE" w14:textId="667C3D44" w:rsidR="001C3CF9" w:rsidRPr="00BF4184" w:rsidRDefault="00CB4D1A" w:rsidP="006F272D">
            <w:r>
              <w:t xml:space="preserve">The measurement of </w:t>
            </w:r>
            <w:r w:rsidR="006F272D">
              <w:t xml:space="preserve">the </w:t>
            </w:r>
            <w:r>
              <w:t xml:space="preserve">distance between lux meter to </w:t>
            </w:r>
            <w:r w:rsidR="006F272D">
              <w:t xml:space="preserve">the </w:t>
            </w:r>
            <w:r>
              <w:t xml:space="preserve">reacting solution made my uncertainties significantly </w:t>
            </w:r>
            <w:r w:rsidR="006F272D">
              <w:t>more substantial</w:t>
            </w:r>
            <w:r>
              <w:t xml:space="preserve">, especially since this value is being squared in the calculations. This may very much be the cause of the random errors present in my experiment: the distance to the lux </w:t>
            </w:r>
            <w:r w:rsidR="006F272D">
              <w:t>m</w:t>
            </w:r>
            <w:r>
              <w:t>eter varying slightly.</w:t>
            </w:r>
          </w:p>
        </w:tc>
        <w:tc>
          <w:tcPr>
            <w:tcW w:w="4140" w:type="dxa"/>
          </w:tcPr>
          <w:p w14:paraId="72FAA02A" w14:textId="248ED987" w:rsidR="001C3CF9" w:rsidRPr="00BF4184" w:rsidRDefault="00131B6C" w:rsidP="006F272D">
            <w:r>
              <w:t>I should use a more precise distance measuring instrument such as a ruler accurate to millimeters to perform the distance measurement. This decreases the uncertainty present. I  should also design an instrument that helps maintain the distance between the lux meter and the solution, such as a spacer, which will help decrease the amount of random error.</w:t>
            </w:r>
          </w:p>
        </w:tc>
      </w:tr>
      <w:tr w:rsidR="001C3CF9" w:rsidRPr="00BF4184" w14:paraId="2A896CA9" w14:textId="77777777" w:rsidTr="00CB4D1A">
        <w:trPr>
          <w:trHeight w:val="245"/>
        </w:trPr>
        <w:tc>
          <w:tcPr>
            <w:tcW w:w="1389" w:type="dxa"/>
          </w:tcPr>
          <w:p w14:paraId="5A7393AB" w14:textId="1557D364" w:rsidR="001C3CF9" w:rsidRPr="00BF4184" w:rsidRDefault="007714F1" w:rsidP="00066A7B">
            <w:r>
              <w:t>Amount of potassium hydroxide added</w:t>
            </w:r>
            <w:r w:rsidR="00451293">
              <w:t xml:space="preserve"> (</w:t>
            </w:r>
            <w:r w:rsidR="00066A7B">
              <w:t>Systematic</w:t>
            </w:r>
            <w:r w:rsidR="00451293">
              <w:t xml:space="preserve"> Error)</w:t>
            </w:r>
          </w:p>
        </w:tc>
        <w:tc>
          <w:tcPr>
            <w:tcW w:w="3827" w:type="dxa"/>
          </w:tcPr>
          <w:p w14:paraId="1EF4F857" w14:textId="38EE3DF6" w:rsidR="001C3CF9" w:rsidRPr="00BF4184" w:rsidRDefault="00CB4D1A" w:rsidP="00451293">
            <w:r>
              <w:t>Since I had limited time to perform my experiment, I was not able to perform very many trials. This lead</w:t>
            </w:r>
            <w:r w:rsidR="00451293">
              <w:t>s</w:t>
            </w:r>
            <w:r>
              <w:t xml:space="preserve"> me to only being able to plot a minimal range of data points. This limits my exploration, as there may be trends that I am unaware of beyond my current data points. </w:t>
            </w:r>
            <w:r w:rsidR="00451293">
              <w:t>This caused me to generally using slightly more potassium hydroxide than planned.</w:t>
            </w:r>
          </w:p>
        </w:tc>
        <w:tc>
          <w:tcPr>
            <w:tcW w:w="4140" w:type="dxa"/>
          </w:tcPr>
          <w:p w14:paraId="7989D9E8" w14:textId="79B10041" w:rsidR="001C3CF9" w:rsidRPr="00BF4184" w:rsidRDefault="00131B6C" w:rsidP="00131B6C">
            <w:r>
              <w:t>I would use a larger variety of amount</w:t>
            </w:r>
            <w:r w:rsidR="0027717D">
              <w:t>s</w:t>
            </w:r>
            <w:r>
              <w:t xml:space="preserve"> of potassium hydroxide and with smaller increments. This will make my data set more reliable, allow me to see more detail and show me undiscovered trends if there are any.</w:t>
            </w:r>
          </w:p>
        </w:tc>
      </w:tr>
      <w:tr w:rsidR="001C3CF9" w:rsidRPr="00BF4184" w14:paraId="368DDBDB" w14:textId="77777777" w:rsidTr="00CB4D1A">
        <w:trPr>
          <w:trHeight w:val="261"/>
        </w:trPr>
        <w:tc>
          <w:tcPr>
            <w:tcW w:w="1389" w:type="dxa"/>
          </w:tcPr>
          <w:p w14:paraId="751A6B8E" w14:textId="385358E7" w:rsidR="001C3CF9" w:rsidRPr="00BF4184" w:rsidRDefault="00066A7B" w:rsidP="00066A7B">
            <w:r>
              <w:t>The solution remaining in rubber tubing (Systematic Error)</w:t>
            </w:r>
          </w:p>
        </w:tc>
        <w:tc>
          <w:tcPr>
            <w:tcW w:w="3827" w:type="dxa"/>
          </w:tcPr>
          <w:p w14:paraId="119D1076" w14:textId="19B2A626" w:rsidR="001C3CF9" w:rsidRPr="00BF4184" w:rsidRDefault="00066A7B" w:rsidP="00066A7B">
            <w:r>
              <w:t xml:space="preserve">My experiment involved pouring a solution (solution 2) through a rubber tubbing in order to mix with another solution for the reaction to occur, </w:t>
            </w:r>
            <w:proofErr w:type="gramStart"/>
            <w:r>
              <w:t>During</w:t>
            </w:r>
            <w:proofErr w:type="gramEnd"/>
            <w:r>
              <w:t xml:space="preserve"> this process, some of the solution passing through the rubber tubing would get stuck on the side, and not pass through. This caused less reaction than optimal to have occurred for each trial.</w:t>
            </w:r>
          </w:p>
        </w:tc>
        <w:tc>
          <w:tcPr>
            <w:tcW w:w="4140" w:type="dxa"/>
          </w:tcPr>
          <w:p w14:paraId="349CBFEE" w14:textId="51C40468" w:rsidR="001C3CF9" w:rsidRPr="00BF4184" w:rsidRDefault="00066A7B" w:rsidP="00066A7B">
            <w:r>
              <w:t xml:space="preserve">To improve, I should use some distilled water to flush the rubber tubing after each experiment. The flushing would significantly decrease the amount of solution sticking to the sides of the rubber tubing, and allow them to participate in the reaction. Since the solution on the side is just a very small amount, their reaction should be recorded separately, as the time that would take them to react would be negligible compared to the rest of the reaction.   </w:t>
            </w:r>
          </w:p>
        </w:tc>
      </w:tr>
    </w:tbl>
    <w:sdt>
      <w:sdtPr>
        <w:rPr>
          <w:rFonts w:asciiTheme="minorHAnsi" w:eastAsiaTheme="minorEastAsia" w:hAnsiTheme="minorHAnsi" w:cstheme="minorBidi"/>
        </w:rPr>
        <w:id w:val="62297111"/>
        <w:docPartObj>
          <w:docPartGallery w:val="Bibliographies"/>
          <w:docPartUnique/>
        </w:docPartObj>
      </w:sdtPr>
      <w:sdtEndPr/>
      <w:sdtContent>
        <w:p w14:paraId="0EA08721" w14:textId="77777777" w:rsidR="00E81978" w:rsidRDefault="005D3A03">
          <w:pPr>
            <w:pStyle w:val="SectionTitle"/>
          </w:pPr>
          <w:r>
            <w:t>References</w:t>
          </w:r>
        </w:p>
        <w:p w14:paraId="53DA0A84" w14:textId="77777777" w:rsidR="006F272D" w:rsidRDefault="00C31D30" w:rsidP="006F272D">
          <w:pPr>
            <w:pStyle w:val="Bibliography"/>
            <w:rPr>
              <w:noProof/>
              <w:sz w:val="24"/>
            </w:rPr>
          </w:pPr>
          <w:r>
            <w:fldChar w:fldCharType="begin"/>
          </w:r>
          <w:r>
            <w:instrText xml:space="preserve"> BIBLIOGRAPHY </w:instrText>
          </w:r>
          <w:r>
            <w:fldChar w:fldCharType="separate"/>
          </w:r>
          <w:r w:rsidR="006F272D">
            <w:rPr>
              <w:noProof/>
            </w:rPr>
            <w:t xml:space="preserve">Alina, K., Ali Mosayyebi, &amp; Alexey , K. V. (2016). Tuning the chemiluminescence of a luminol flow using plasmonic nanoparticles. </w:t>
          </w:r>
          <w:r w:rsidR="006F272D">
            <w:rPr>
              <w:i/>
              <w:iCs/>
              <w:noProof/>
            </w:rPr>
            <w:t>Nature</w:t>
          </w:r>
          <w:r w:rsidR="006F272D">
            <w:rPr>
              <w:noProof/>
            </w:rPr>
            <w:t>, 5.</w:t>
          </w:r>
        </w:p>
        <w:p w14:paraId="6ED23DF2" w14:textId="77777777" w:rsidR="006F272D" w:rsidRDefault="006F272D" w:rsidP="006F272D">
          <w:pPr>
            <w:pStyle w:val="Bibliography"/>
            <w:rPr>
              <w:noProof/>
            </w:rPr>
          </w:pPr>
          <w:r>
            <w:rPr>
              <w:noProof/>
            </w:rPr>
            <w:t xml:space="preserve">Bureau International des Poids et Mesures. (2019). </w:t>
          </w:r>
          <w:r>
            <w:rPr>
              <w:i/>
              <w:iCs/>
              <w:noProof/>
            </w:rPr>
            <w:t>Information for users about the redefinition of the SI.</w:t>
          </w:r>
          <w:r>
            <w:rPr>
              <w:noProof/>
            </w:rPr>
            <w:t xml:space="preserve"> Paris: Bureau International des Poids et Mesures.</w:t>
          </w:r>
        </w:p>
        <w:p w14:paraId="129F5E82" w14:textId="77777777" w:rsidR="006F272D" w:rsidRDefault="006F272D" w:rsidP="006F272D">
          <w:pPr>
            <w:pStyle w:val="Bibliography"/>
            <w:rPr>
              <w:noProof/>
            </w:rPr>
          </w:pPr>
          <w:r>
            <w:rPr>
              <w:noProof/>
            </w:rPr>
            <w:t xml:space="preserve">Clark, D. E. (2000). </w:t>
          </w:r>
          <w:r>
            <w:rPr>
              <w:i/>
              <w:iCs/>
              <w:noProof/>
            </w:rPr>
            <w:t>Peroxides and Peroxide Forming Compounds.</w:t>
          </w:r>
          <w:r>
            <w:rPr>
              <w:noProof/>
            </w:rPr>
            <w:t xml:space="preserve"> Texas: Texas A&amp;M University.</w:t>
          </w:r>
        </w:p>
        <w:p w14:paraId="06F962CB" w14:textId="77777777" w:rsidR="006F272D" w:rsidRDefault="006F272D" w:rsidP="006F272D">
          <w:pPr>
            <w:pStyle w:val="Bibliography"/>
            <w:rPr>
              <w:noProof/>
            </w:rPr>
          </w:pPr>
          <w:r>
            <w:rPr>
              <w:noProof/>
            </w:rPr>
            <w:t xml:space="preserve">Felming, D. (2002). </w:t>
          </w:r>
          <w:r>
            <w:rPr>
              <w:i/>
              <w:iCs/>
              <w:noProof/>
            </w:rPr>
            <w:t>Mechanism</w:t>
          </w:r>
          <w:r>
            <w:rPr>
              <w:noProof/>
            </w:rPr>
            <w:t>. Retrieved from The Chemiluminescence of Luminol - Declan Felming - University of Bristol: http://www.chm.bris.ac.uk/webprojects2002/fleming/mechanism.htm</w:t>
          </w:r>
        </w:p>
        <w:p w14:paraId="284FB6C0" w14:textId="77777777" w:rsidR="006F272D" w:rsidRDefault="006F272D" w:rsidP="006F272D">
          <w:pPr>
            <w:pStyle w:val="Bibliography"/>
            <w:rPr>
              <w:noProof/>
            </w:rPr>
          </w:pPr>
          <w:r>
            <w:rPr>
              <w:noProof/>
            </w:rPr>
            <w:t xml:space="preserve">Georgia State University. (2016). </w:t>
          </w:r>
          <w:r>
            <w:rPr>
              <w:i/>
              <w:iCs/>
              <w:noProof/>
            </w:rPr>
            <w:t>photom</w:t>
          </w:r>
          <w:r>
            <w:rPr>
              <w:noProof/>
            </w:rPr>
            <w:t>. Retrieved from HyperPhysics: astr.gsu.edu/hbase/vision/photom.html</w:t>
          </w:r>
        </w:p>
        <w:p w14:paraId="1522B5A6" w14:textId="77777777" w:rsidR="006F272D" w:rsidRDefault="006F272D" w:rsidP="006F272D">
          <w:pPr>
            <w:pStyle w:val="Bibliography"/>
            <w:rPr>
              <w:noProof/>
            </w:rPr>
          </w:pPr>
          <w:r>
            <w:rPr>
              <w:noProof/>
            </w:rPr>
            <w:t xml:space="preserve">Gross, R. W. (1968). Temperature Dependence of Chemiluminescent Reactions . I. Nitrogen Afterglow. </w:t>
          </w:r>
          <w:r>
            <w:rPr>
              <w:i/>
              <w:iCs/>
              <w:noProof/>
            </w:rPr>
            <w:t>The Journal of Chemical Physics</w:t>
          </w:r>
          <w:r>
            <w:rPr>
              <w:noProof/>
            </w:rPr>
            <w:t>, 48.</w:t>
          </w:r>
        </w:p>
        <w:p w14:paraId="6F9F693C" w14:textId="77777777" w:rsidR="006F272D" w:rsidRDefault="006F272D" w:rsidP="006F272D">
          <w:pPr>
            <w:pStyle w:val="Bibliography"/>
            <w:rPr>
              <w:noProof/>
            </w:rPr>
          </w:pPr>
          <w:r>
            <w:rPr>
              <w:noProof/>
            </w:rPr>
            <w:t xml:space="preserve">Hu, Y., Li, G., Zhang, &amp; zhu jun. (2013). A novel luminol-based chemiluminescence method for the determination of amikacin sulfate in serum by using trivalent copper-periodate complex. </w:t>
          </w:r>
          <w:r>
            <w:rPr>
              <w:i/>
              <w:iCs/>
              <w:noProof/>
            </w:rPr>
            <w:t>Journal of Pharmaceutical Analysis</w:t>
          </w:r>
          <w:r>
            <w:rPr>
              <w:noProof/>
            </w:rPr>
            <w:t>, 7.</w:t>
          </w:r>
        </w:p>
        <w:p w14:paraId="51950B05" w14:textId="77777777" w:rsidR="006F272D" w:rsidRDefault="006F272D" w:rsidP="006F272D">
          <w:pPr>
            <w:pStyle w:val="Bibliography"/>
            <w:rPr>
              <w:noProof/>
            </w:rPr>
          </w:pPr>
          <w:r>
            <w:rPr>
              <w:noProof/>
            </w:rPr>
            <w:t xml:space="preserve">Kuntzleman, T. S., Roher, K., &amp; Schultz, E. (2012). The Chemistry of Lightsticks: Demonstrations To Illustrate Chemical Process. </w:t>
          </w:r>
          <w:r>
            <w:rPr>
              <w:i/>
              <w:iCs/>
              <w:noProof/>
            </w:rPr>
            <w:t>Journal of Chemical Education</w:t>
          </w:r>
          <w:r>
            <w:rPr>
              <w:noProof/>
            </w:rPr>
            <w:t>, 89.</w:t>
          </w:r>
        </w:p>
        <w:p w14:paraId="5DD4B221" w14:textId="77777777" w:rsidR="006F272D" w:rsidRDefault="006F272D" w:rsidP="006F272D">
          <w:pPr>
            <w:pStyle w:val="Bibliography"/>
            <w:rPr>
              <w:noProof/>
            </w:rPr>
          </w:pPr>
          <w:r>
            <w:rPr>
              <w:noProof/>
            </w:rPr>
            <w:t xml:space="preserve">Medhi, J. (1992). </w:t>
          </w:r>
          <w:r>
            <w:rPr>
              <w:i/>
              <w:iCs/>
              <w:noProof/>
            </w:rPr>
            <w:t>Statistical Methods: An Introductory Text.</w:t>
          </w:r>
          <w:r>
            <w:rPr>
              <w:noProof/>
            </w:rPr>
            <w:t xml:space="preserve"> New Age International.</w:t>
          </w:r>
        </w:p>
        <w:p w14:paraId="43C28ABB" w14:textId="77777777" w:rsidR="006F272D" w:rsidRDefault="006F272D" w:rsidP="006F272D">
          <w:pPr>
            <w:pStyle w:val="Bibliography"/>
            <w:rPr>
              <w:noProof/>
            </w:rPr>
          </w:pPr>
          <w:r>
            <w:rPr>
              <w:noProof/>
            </w:rPr>
            <w:t xml:space="preserve">Murphy, T. (2011). </w:t>
          </w:r>
          <w:r>
            <w:rPr>
              <w:i/>
              <w:iCs/>
              <w:noProof/>
            </w:rPr>
            <w:t>Maximum Efficiency of White Light.</w:t>
          </w:r>
          <w:r>
            <w:rPr>
              <w:noProof/>
            </w:rPr>
            <w:t xml:space="preserve"> San Diego: UCSD.</w:t>
          </w:r>
        </w:p>
        <w:p w14:paraId="1951139C" w14:textId="77777777" w:rsidR="006F272D" w:rsidRDefault="006F272D" w:rsidP="006F272D">
          <w:pPr>
            <w:pStyle w:val="Bibliography"/>
            <w:rPr>
              <w:noProof/>
            </w:rPr>
          </w:pPr>
          <w:r>
            <w:rPr>
              <w:noProof/>
            </w:rPr>
            <w:t xml:space="preserve">NASA. (2012). National Aeronautics and Space Administration. </w:t>
          </w:r>
          <w:r>
            <w:rPr>
              <w:i/>
              <w:iCs/>
              <w:noProof/>
            </w:rPr>
            <w:t>Conservation of Energy</w:t>
          </w:r>
          <w:r>
            <w:rPr>
              <w:noProof/>
            </w:rPr>
            <w:t>, 1.</w:t>
          </w:r>
        </w:p>
        <w:p w14:paraId="5669FBD2" w14:textId="77777777" w:rsidR="006F272D" w:rsidRDefault="006F272D" w:rsidP="006F272D">
          <w:pPr>
            <w:pStyle w:val="Bibliography"/>
            <w:rPr>
              <w:noProof/>
            </w:rPr>
          </w:pPr>
          <w:r>
            <w:rPr>
              <w:noProof/>
            </w:rPr>
            <w:t xml:space="preserve">Oarvez, K., Danish Idrees, Michael, A. M., John, C. A., Faozam, A., Guido, F. v., . . . Hassan, I. M. (2014). </w:t>
          </w:r>
          <w:r>
            <w:rPr>
              <w:i/>
              <w:iCs/>
              <w:noProof/>
            </w:rPr>
            <w:t>Luminol-Based Chemiluminescent Signals: Clinical and Non-clinical Application and Future Uses.</w:t>
          </w:r>
          <w:r>
            <w:rPr>
              <w:noProof/>
            </w:rPr>
            <w:t xml:space="preserve"> Aook Buichem Biotechnol.</w:t>
          </w:r>
        </w:p>
        <w:p w14:paraId="3AEE9150" w14:textId="77777777" w:rsidR="006F272D" w:rsidRDefault="006F272D" w:rsidP="006F272D">
          <w:pPr>
            <w:pStyle w:val="Bibliography"/>
            <w:rPr>
              <w:noProof/>
            </w:rPr>
          </w:pPr>
          <w:r>
            <w:rPr>
              <w:noProof/>
            </w:rPr>
            <w:t xml:space="preserve">Oklahoma City Community College. (2013, September). </w:t>
          </w:r>
          <w:r>
            <w:rPr>
              <w:i/>
              <w:iCs/>
              <w:noProof/>
            </w:rPr>
            <w:t>Stoichiometry Tutorial Finding Molar Mass</w:t>
          </w:r>
          <w:r>
            <w:rPr>
              <w:noProof/>
            </w:rPr>
            <w:t>. Retrieved from OCCC: http://www.occc.edu/kmbailey/Chem1115Tutorials/Stoichiometry_Molar_Mass.htm</w:t>
          </w:r>
        </w:p>
        <w:p w14:paraId="6D4984B9" w14:textId="77777777" w:rsidR="006F272D" w:rsidRDefault="006F272D" w:rsidP="006F272D">
          <w:pPr>
            <w:pStyle w:val="Bibliography"/>
            <w:rPr>
              <w:noProof/>
            </w:rPr>
          </w:pPr>
          <w:r>
            <w:rPr>
              <w:noProof/>
            </w:rPr>
            <w:t xml:space="preserve">Peter, W., Ralph , E., Jacobson, &amp; Sidney , r. (2000). </w:t>
          </w:r>
          <w:r>
            <w:rPr>
              <w:i/>
              <w:iCs/>
              <w:noProof/>
            </w:rPr>
            <w:t>The Manual of Photography.</w:t>
          </w:r>
          <w:r>
            <w:rPr>
              <w:noProof/>
            </w:rPr>
            <w:t xml:space="preserve"> Oxford: Focal Press.</w:t>
          </w:r>
        </w:p>
        <w:p w14:paraId="3875A52B" w14:textId="77777777" w:rsidR="006F272D" w:rsidRDefault="006F272D" w:rsidP="006F272D">
          <w:pPr>
            <w:pStyle w:val="Bibliography"/>
            <w:rPr>
              <w:noProof/>
            </w:rPr>
          </w:pPr>
          <w:r>
            <w:rPr>
              <w:noProof/>
            </w:rPr>
            <w:t xml:space="preserve">Ptable. (2017). </w:t>
          </w:r>
          <w:r>
            <w:rPr>
              <w:i/>
              <w:iCs/>
              <w:noProof/>
            </w:rPr>
            <w:t>Periodic Table</w:t>
          </w:r>
          <w:r>
            <w:rPr>
              <w:noProof/>
            </w:rPr>
            <w:t>. Retrieved from Ptable.</w:t>
          </w:r>
        </w:p>
        <w:p w14:paraId="144E351F" w14:textId="77777777" w:rsidR="006F272D" w:rsidRDefault="006F272D" w:rsidP="006F272D">
          <w:pPr>
            <w:pStyle w:val="Bibliography"/>
            <w:rPr>
              <w:noProof/>
            </w:rPr>
          </w:pPr>
          <w:r>
            <w:rPr>
              <w:noProof/>
            </w:rPr>
            <w:t xml:space="preserve">PV EDUCATION. (2016, 7 12). </w:t>
          </w:r>
          <w:r>
            <w:rPr>
              <w:i/>
              <w:iCs/>
              <w:noProof/>
            </w:rPr>
            <w:t>Energy of Photon</w:t>
          </w:r>
          <w:r>
            <w:rPr>
              <w:noProof/>
            </w:rPr>
            <w:t>. Retrieved from pveducation.org: https://web.archive.org/web/20160712123152/http://pveducation.org/pvcdrom/2-properties-sunlight/energy-photon</w:t>
          </w:r>
        </w:p>
        <w:p w14:paraId="17589937" w14:textId="77777777" w:rsidR="006F272D" w:rsidRDefault="006F272D" w:rsidP="006F272D">
          <w:pPr>
            <w:pStyle w:val="Bibliography"/>
            <w:rPr>
              <w:noProof/>
            </w:rPr>
          </w:pPr>
          <w:r>
            <w:rPr>
              <w:noProof/>
            </w:rPr>
            <w:t xml:space="preserve">Shinde, G. R., &amp; Narwade, M. L. (2014). Effect of Temperature on Chemiluminescence of Luminol in Aqueous Ethyl Amindes with H2O2 + Metal ions. </w:t>
          </w:r>
          <w:r>
            <w:rPr>
              <w:i/>
              <w:iCs/>
              <w:noProof/>
            </w:rPr>
            <w:t>IOSR Journal of Applied Chemistry</w:t>
          </w:r>
          <w:r>
            <w:rPr>
              <w:noProof/>
            </w:rPr>
            <w:t>, 3.</w:t>
          </w:r>
        </w:p>
        <w:p w14:paraId="7D1C8E96" w14:textId="77777777" w:rsidR="006F272D" w:rsidRDefault="006F272D" w:rsidP="006F272D">
          <w:pPr>
            <w:pStyle w:val="Bibliography"/>
            <w:rPr>
              <w:noProof/>
            </w:rPr>
          </w:pPr>
          <w:r>
            <w:rPr>
              <w:noProof/>
            </w:rPr>
            <w:t xml:space="preserve">The King of random (Producer). (2018, April 7). Surprising Reaction with Dish Soap and Glowsticks [Video file]. Retrieved from </w:t>
          </w:r>
          <w:r w:rsidRPr="00B34187">
            <w:t>https://www.youtube.com/watch?v=sEiSVfnDKEM</w:t>
          </w:r>
        </w:p>
        <w:p w14:paraId="74FBE608" w14:textId="77777777" w:rsidR="006F272D" w:rsidRDefault="006F272D" w:rsidP="006F272D">
          <w:pPr>
            <w:pStyle w:val="Bibliography"/>
            <w:rPr>
              <w:noProof/>
            </w:rPr>
          </w:pPr>
          <w:r>
            <w:rPr>
              <w:noProof/>
            </w:rPr>
            <w:t xml:space="preserve">University of Pennsylvania. (2010, july 18). </w:t>
          </w:r>
          <w:r>
            <w:rPr>
              <w:i/>
              <w:iCs/>
              <w:noProof/>
            </w:rPr>
            <w:t>Paranha</w:t>
          </w:r>
          <w:r>
            <w:rPr>
              <w:noProof/>
            </w:rPr>
            <w:t>. Retrieved from University of Pennsylvania: https://web.archive.org/web/20100718162251/http://www.seas.upenn.edu/~nanofab/chemicals/Piranha.html</w:t>
          </w:r>
        </w:p>
        <w:p w14:paraId="7EB4B2DE" w14:textId="77777777" w:rsidR="006F272D" w:rsidRDefault="006F272D" w:rsidP="006F272D">
          <w:pPr>
            <w:pStyle w:val="Bibliography"/>
            <w:rPr>
              <w:noProof/>
            </w:rPr>
          </w:pPr>
          <w:r>
            <w:rPr>
              <w:noProof/>
            </w:rPr>
            <w:t xml:space="preserve">University of Texas. (2019, Febuary 17). </w:t>
          </w:r>
          <w:r>
            <w:rPr>
              <w:i/>
              <w:iCs/>
              <w:noProof/>
            </w:rPr>
            <w:t>Molar Volume</w:t>
          </w:r>
          <w:r>
            <w:rPr>
              <w:noProof/>
            </w:rPr>
            <w:t>. Retrieved from Chemistry 301: https://ch301.cm.utexas.edu/section2.php?target=gases/ideal-gas-law/molar-volume.html</w:t>
          </w:r>
        </w:p>
        <w:p w14:paraId="753EF97D" w14:textId="77777777" w:rsidR="006F272D" w:rsidRDefault="006F272D" w:rsidP="006F272D">
          <w:pPr>
            <w:pStyle w:val="Bibliography"/>
            <w:rPr>
              <w:noProof/>
            </w:rPr>
          </w:pPr>
          <w:r>
            <w:rPr>
              <w:noProof/>
            </w:rPr>
            <w:t xml:space="preserve">USP technologies. (2019). </w:t>
          </w:r>
          <w:r>
            <w:rPr>
              <w:i/>
              <w:iCs/>
              <w:noProof/>
            </w:rPr>
            <w:t>H2O2 Equivalent Values of Concentration</w:t>
          </w:r>
          <w:r>
            <w:rPr>
              <w:noProof/>
            </w:rPr>
            <w:t>. Retrieved from USP technologies: http://www.h2o2.com/technical-library/physical-chemical-properties/physical-properties/default.aspx?pid=13&amp;name=Equivalent-Values-of-Concentration</w:t>
          </w:r>
        </w:p>
        <w:p w14:paraId="0BF62095" w14:textId="77777777" w:rsidR="006F272D" w:rsidRDefault="006F272D" w:rsidP="006F272D">
          <w:pPr>
            <w:pStyle w:val="Bibliography"/>
            <w:rPr>
              <w:noProof/>
            </w:rPr>
          </w:pPr>
          <w:r>
            <w:rPr>
              <w:noProof/>
            </w:rPr>
            <w:t xml:space="preserve">Welsh, E. (2011). Science in School. </w:t>
          </w:r>
          <w:r>
            <w:rPr>
              <w:i/>
              <w:iCs/>
              <w:noProof/>
            </w:rPr>
            <w:t>What is chemiluminescence?</w:t>
          </w:r>
          <w:r>
            <w:rPr>
              <w:noProof/>
            </w:rPr>
            <w:t>, 7.</w:t>
          </w:r>
        </w:p>
        <w:p w14:paraId="1FCB1530" w14:textId="6822890B" w:rsidR="00553B6F" w:rsidRDefault="00C31D30" w:rsidP="006F272D">
          <w:pPr>
            <w:pStyle w:val="Bibliography"/>
          </w:pPr>
          <w:r>
            <w:rPr>
              <w:b/>
              <w:bCs/>
              <w:noProof/>
            </w:rPr>
            <w:fldChar w:fldCharType="end"/>
          </w:r>
        </w:p>
      </w:sdtContent>
    </w:sdt>
    <w:p w14:paraId="60A466C6" w14:textId="30FC187A" w:rsidR="00E81978" w:rsidRDefault="00E81978">
      <w:pPr>
        <w:pStyle w:val="TableFigure"/>
      </w:pPr>
    </w:p>
    <w:sectPr w:rsidR="00E81978" w:rsidSect="0014386C">
      <w:headerReference w:type="default" r:id="rId19"/>
      <w:headerReference w:type="first" r:id="rId20"/>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o Chai" w:date="2019-11-29T11:15:00Z" w:initials="LC">
    <w:p w14:paraId="78FF69BD" w14:textId="6BAD2362" w:rsidR="00E247F3" w:rsidRPr="008E435B" w:rsidRDefault="00E247F3">
      <w:pPr>
        <w:pStyle w:val="CommentText"/>
        <w:rPr>
          <w:rFonts w:eastAsia="MS Mincho"/>
        </w:rPr>
      </w:pPr>
      <w:r>
        <w:rPr>
          <w:rStyle w:val="CommentReference"/>
        </w:rPr>
        <w:annotationRef/>
      </w:r>
      <w:r>
        <w:rPr>
          <w:rFonts w:eastAsia="MS Mincho"/>
        </w:rPr>
        <w:t>Pls edit (Leo at Home)</w:t>
      </w:r>
    </w:p>
  </w:comment>
  <w:comment w:id="1" w:author="LEO CHAI3" w:date="2019-12-01T01:32:00Z" w:initials="LC">
    <w:p w14:paraId="5B376D0E" w14:textId="7707D9CF" w:rsidR="00E247F3" w:rsidRDefault="00E247F3">
      <w:pPr>
        <w:pStyle w:val="CommentText"/>
      </w:pPr>
      <w:r>
        <w:rPr>
          <w:rStyle w:val="CommentReference"/>
        </w:rPr>
        <w:annotationRef/>
      </w:r>
      <w:r>
        <w:t>Compare to existing methods</w:t>
      </w:r>
    </w:p>
  </w:comment>
  <w:comment w:id="2" w:author="LEO CHAI3" w:date="2019-11-30T20:56:00Z" w:initials="LC">
    <w:p w14:paraId="10D4F5BF" w14:textId="6C544B55" w:rsidR="00E247F3" w:rsidRDefault="00E247F3">
      <w:pPr>
        <w:pStyle w:val="CommentText"/>
      </w:pPr>
      <w:r>
        <w:rPr>
          <w:rStyle w:val="CommentReference"/>
        </w:rPr>
        <w:annotationRef/>
      </w:r>
      <w:r>
        <w:t>Citation needed for entire section, have sorce, dk where to put</w:t>
      </w:r>
    </w:p>
  </w:comment>
  <w:comment w:id="3" w:author="LEO CHAI3" w:date="2019-12-01T04:48:00Z" w:initials="LC">
    <w:p w14:paraId="3389BA76" w14:textId="2759B2A3" w:rsidR="00E247F3" w:rsidRDefault="00E247F3">
      <w:pPr>
        <w:pStyle w:val="CommentText"/>
      </w:pPr>
      <w:r>
        <w:rPr>
          <w:rStyle w:val="CommentReference"/>
        </w:rPr>
        <w:annotationRef/>
      </w:r>
      <w:r>
        <w:t>Insert diagram of apparatus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FF69BD" w15:done="0"/>
  <w15:commentEx w15:paraId="5B376D0E" w15:done="0"/>
  <w15:commentEx w15:paraId="10D4F5BF" w15:done="0"/>
  <w15:commentEx w15:paraId="3389BA7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DA2A4" w14:textId="77777777" w:rsidR="00E247F3" w:rsidRDefault="00E247F3">
      <w:r>
        <w:separator/>
      </w:r>
    </w:p>
    <w:p w14:paraId="6F7537D4" w14:textId="77777777" w:rsidR="00E247F3" w:rsidRDefault="00E247F3"/>
  </w:endnote>
  <w:endnote w:type="continuationSeparator" w:id="0">
    <w:p w14:paraId="354295C7" w14:textId="77777777" w:rsidR="00E247F3" w:rsidRDefault="00E247F3">
      <w:r>
        <w:continuationSeparator/>
      </w:r>
    </w:p>
    <w:p w14:paraId="5678CE54" w14:textId="77777777" w:rsidR="00E247F3" w:rsidRDefault="00E24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F8EAC" w14:textId="77777777" w:rsidR="00E247F3" w:rsidRDefault="00E247F3">
      <w:r>
        <w:separator/>
      </w:r>
    </w:p>
    <w:p w14:paraId="76E12F47" w14:textId="77777777" w:rsidR="00E247F3" w:rsidRDefault="00E247F3"/>
  </w:footnote>
  <w:footnote w:type="continuationSeparator" w:id="0">
    <w:p w14:paraId="1AD59952" w14:textId="77777777" w:rsidR="00E247F3" w:rsidRDefault="00E247F3">
      <w:r>
        <w:continuationSeparator/>
      </w:r>
    </w:p>
    <w:p w14:paraId="0F67B02A" w14:textId="77777777" w:rsidR="00E247F3" w:rsidRDefault="00E247F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A7F0D" w14:textId="717BE586" w:rsidR="00E247F3" w:rsidRDefault="00B503AE">
    <w:pPr>
      <w:pStyle w:val="Header"/>
    </w:pPr>
    <w:sdt>
      <w:sdtPr>
        <w:rPr>
          <w:rStyle w:val="Strong"/>
        </w:rPr>
        <w:alias w:val="Running head"/>
        <w:tag w:val=""/>
        <w:id w:val="12739865"/>
        <w:placeholder>
          <w:docPart w:val="E7754CD92E3248D8B30C1976802DB79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247F3">
          <w:rPr>
            <w:rStyle w:val="Strong"/>
          </w:rPr>
          <w:t xml:space="preserve">    </w:t>
        </w:r>
      </w:sdtContent>
    </w:sdt>
    <w:r w:rsidR="00E247F3">
      <w:rPr>
        <w:rStyle w:val="Strong"/>
      </w:rPr>
      <w:ptab w:relativeTo="margin" w:alignment="right" w:leader="none"/>
    </w:r>
    <w:r w:rsidR="00E247F3">
      <w:rPr>
        <w:rStyle w:val="Strong"/>
      </w:rPr>
      <w:fldChar w:fldCharType="begin"/>
    </w:r>
    <w:r w:rsidR="00E247F3">
      <w:rPr>
        <w:rStyle w:val="Strong"/>
      </w:rPr>
      <w:instrText xml:space="preserve"> PAGE   \* MERGEFORMAT </w:instrText>
    </w:r>
    <w:r w:rsidR="00E247F3">
      <w:rPr>
        <w:rStyle w:val="Strong"/>
      </w:rPr>
      <w:fldChar w:fldCharType="separate"/>
    </w:r>
    <w:r>
      <w:rPr>
        <w:rStyle w:val="Strong"/>
        <w:noProof/>
      </w:rPr>
      <w:t>13</w:t>
    </w:r>
    <w:r w:rsidR="00E247F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0E82C" w14:textId="525E2D5C" w:rsidR="00E247F3" w:rsidRDefault="00E247F3">
    <w:pPr>
      <w:pStyle w:val="Header"/>
      <w:rPr>
        <w:rStyle w:val="Strong"/>
      </w:rPr>
    </w:pPr>
    <w: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503AE">
      <w:rPr>
        <w:rStyle w:val="Strong"/>
        <w:noProof/>
      </w:rPr>
      <w:t>0</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9C80007"/>
    <w:multiLevelType w:val="hybridMultilevel"/>
    <w:tmpl w:val="707A5A04"/>
    <w:lvl w:ilvl="0" w:tplc="0F14D492">
      <w:start w:val="1"/>
      <w:numFmt w:val="decimal"/>
      <w:lvlText w:val="%1."/>
      <w:lvlJc w:val="left"/>
      <w:pPr>
        <w:ind w:left="1440" w:hanging="360"/>
      </w:pPr>
      <w:rPr>
        <w:rFonts w:hint="eastAsia"/>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A5E3727"/>
    <w:multiLevelType w:val="hybridMultilevel"/>
    <w:tmpl w:val="03A0544C"/>
    <w:lvl w:ilvl="0" w:tplc="4B7AE9F2">
      <w:start w:val="1"/>
      <w:numFmt w:val="bullet"/>
      <w:lvlText w:val=""/>
      <w:lvlJc w:val="left"/>
      <w:pPr>
        <w:ind w:left="144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F5665C3"/>
    <w:multiLevelType w:val="multilevel"/>
    <w:tmpl w:val="59C40FAC"/>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66225BC"/>
    <w:multiLevelType w:val="hybridMultilevel"/>
    <w:tmpl w:val="C908DE6E"/>
    <w:lvl w:ilvl="0" w:tplc="E674B3FE">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BD0750B"/>
    <w:multiLevelType w:val="hybridMultilevel"/>
    <w:tmpl w:val="CE041FA8"/>
    <w:lvl w:ilvl="0" w:tplc="E674B3FE">
      <w:start w:val="1"/>
      <w:numFmt w:val="bullet"/>
      <w:lvlText w:val=""/>
      <w:lvlJc w:val="left"/>
      <w:pPr>
        <w:ind w:left="216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6C8F00F4"/>
    <w:multiLevelType w:val="hybridMultilevel"/>
    <w:tmpl w:val="9E8268D2"/>
    <w:lvl w:ilvl="0" w:tplc="E674B3FE">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4"/>
  </w:num>
  <w:num w:numId="14">
    <w:abstractNumId w:val="11"/>
  </w:num>
  <w:num w:numId="15">
    <w:abstractNumId w:val="18"/>
  </w:num>
  <w:num w:numId="16">
    <w:abstractNumId w:val="12"/>
  </w:num>
  <w:num w:numId="17">
    <w:abstractNumId w:val="15"/>
  </w:num>
  <w:num w:numId="18">
    <w:abstractNumId w:val="13"/>
  </w:num>
  <w:num w:numId="19">
    <w:abstractNumId w:val="10"/>
  </w:num>
  <w:num w:numId="20">
    <w:abstractNumId w:val="16"/>
  </w:num>
  <w:num w:numId="21">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 Chai">
    <w15:presenceInfo w15:providerId="Windows Live" w15:userId="cac0c19a00c7ca37"/>
  </w15:person>
  <w15:person w15:author="LEO CHAI3">
    <w15:presenceInfo w15:providerId="None" w15:userId="LEO CHAI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grammar="clean"/>
  <w:attachedTemplate r:id="rId1"/>
  <w:mailMerge>
    <w:mainDocumentType w:val="formLetters"/>
    <w:dataType w:val="textFile"/>
    <w:activeRecord w:val="-1"/>
    <w:odso/>
  </w:mailMerge>
  <w:revisionView w:markup="0"/>
  <w:defaultTabStop w:val="720"/>
  <w:characterSpacingControl w:val="doNotCompress"/>
  <w:hdrShapeDefaults>
    <o:shapedefaults v:ext="edit" spidmax="1945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SyNDcxMzezMLQwMDVV0lEKTi0uzszPAymwrAUApwYgJywAAAA="/>
  </w:docVars>
  <w:rsids>
    <w:rsidRoot w:val="00B34187"/>
    <w:rsid w:val="00066A7B"/>
    <w:rsid w:val="0009021B"/>
    <w:rsid w:val="00095911"/>
    <w:rsid w:val="000D3F41"/>
    <w:rsid w:val="000F7BAD"/>
    <w:rsid w:val="00107A8E"/>
    <w:rsid w:val="00131B6C"/>
    <w:rsid w:val="0014386C"/>
    <w:rsid w:val="001C3CF9"/>
    <w:rsid w:val="001F3BFD"/>
    <w:rsid w:val="00237DBF"/>
    <w:rsid w:val="00266EBD"/>
    <w:rsid w:val="0027717D"/>
    <w:rsid w:val="002E19CE"/>
    <w:rsid w:val="00303C6C"/>
    <w:rsid w:val="003238F8"/>
    <w:rsid w:val="00355DCA"/>
    <w:rsid w:val="00362210"/>
    <w:rsid w:val="003D74A1"/>
    <w:rsid w:val="0043717A"/>
    <w:rsid w:val="00451293"/>
    <w:rsid w:val="004A5A6C"/>
    <w:rsid w:val="004E598E"/>
    <w:rsid w:val="00551A02"/>
    <w:rsid w:val="005534FA"/>
    <w:rsid w:val="00553B6F"/>
    <w:rsid w:val="00577E83"/>
    <w:rsid w:val="005D3A03"/>
    <w:rsid w:val="00615D5B"/>
    <w:rsid w:val="006A6AE3"/>
    <w:rsid w:val="006B6C7B"/>
    <w:rsid w:val="006F272D"/>
    <w:rsid w:val="0075557E"/>
    <w:rsid w:val="00755F6F"/>
    <w:rsid w:val="007714F1"/>
    <w:rsid w:val="00774182"/>
    <w:rsid w:val="007A34AB"/>
    <w:rsid w:val="007B1DF6"/>
    <w:rsid w:val="007E71F6"/>
    <w:rsid w:val="008002C0"/>
    <w:rsid w:val="00800DAC"/>
    <w:rsid w:val="00817730"/>
    <w:rsid w:val="0087498F"/>
    <w:rsid w:val="008852D7"/>
    <w:rsid w:val="00890210"/>
    <w:rsid w:val="008C3826"/>
    <w:rsid w:val="008C5323"/>
    <w:rsid w:val="008D5000"/>
    <w:rsid w:val="008E435B"/>
    <w:rsid w:val="00912D6F"/>
    <w:rsid w:val="00922B89"/>
    <w:rsid w:val="009A6A3B"/>
    <w:rsid w:val="009E3ED4"/>
    <w:rsid w:val="00A40997"/>
    <w:rsid w:val="00AA281E"/>
    <w:rsid w:val="00B0506B"/>
    <w:rsid w:val="00B34187"/>
    <w:rsid w:val="00B503AE"/>
    <w:rsid w:val="00B823AA"/>
    <w:rsid w:val="00B83E4C"/>
    <w:rsid w:val="00BA4208"/>
    <w:rsid w:val="00BA45DB"/>
    <w:rsid w:val="00BB30CA"/>
    <w:rsid w:val="00BF4184"/>
    <w:rsid w:val="00C0601E"/>
    <w:rsid w:val="00C31D30"/>
    <w:rsid w:val="00C6108F"/>
    <w:rsid w:val="00C93ACC"/>
    <w:rsid w:val="00CB21D8"/>
    <w:rsid w:val="00CB4D1A"/>
    <w:rsid w:val="00CD6E39"/>
    <w:rsid w:val="00CE7D24"/>
    <w:rsid w:val="00CF6E91"/>
    <w:rsid w:val="00D52DC3"/>
    <w:rsid w:val="00D72C14"/>
    <w:rsid w:val="00D77574"/>
    <w:rsid w:val="00D85B68"/>
    <w:rsid w:val="00DD25C0"/>
    <w:rsid w:val="00E247F3"/>
    <w:rsid w:val="00E6004D"/>
    <w:rsid w:val="00E81978"/>
    <w:rsid w:val="00EA6FFC"/>
    <w:rsid w:val="00EE2A99"/>
    <w:rsid w:val="00F379B7"/>
    <w:rsid w:val="00F525FA"/>
    <w:rsid w:val="00F71C3D"/>
    <w:rsid w:val="00FC5E5C"/>
    <w:rsid w:val="00FF2002"/>
    <w:rsid w:val="00FF2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0C85EE9A"/>
  <w15:chartTrackingRefBased/>
  <w15:docId w15:val="{EA19C555-35F5-45C9-87C2-AFF46CC8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9CE"/>
    <w:pPr>
      <w:spacing w:line="240" w:lineRule="auto"/>
    </w:pPr>
    <w:rPr>
      <w:kern w:val="24"/>
      <w:sz w:val="22"/>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8C3826"/>
    <w:pPr>
      <w:spacing w:line="240" w:lineRule="auto"/>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ind w:firstLine="0"/>
    </w:pPr>
    <w:rPr>
      <w:i/>
      <w:iCs/>
      <w:color w:val="000000" w:themeColor="text2"/>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ind w:firstLine="0"/>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ind w:firstLine="0"/>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B341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2007">
      <w:bodyDiv w:val="1"/>
      <w:marLeft w:val="0"/>
      <w:marRight w:val="0"/>
      <w:marTop w:val="0"/>
      <w:marBottom w:val="0"/>
      <w:divBdr>
        <w:top w:val="none" w:sz="0" w:space="0" w:color="auto"/>
        <w:left w:val="none" w:sz="0" w:space="0" w:color="auto"/>
        <w:bottom w:val="none" w:sz="0" w:space="0" w:color="auto"/>
        <w:right w:val="none" w:sz="0" w:space="0" w:color="auto"/>
      </w:divBdr>
    </w:div>
    <w:div w:id="77211311">
      <w:bodyDiv w:val="1"/>
      <w:marLeft w:val="0"/>
      <w:marRight w:val="0"/>
      <w:marTop w:val="0"/>
      <w:marBottom w:val="0"/>
      <w:divBdr>
        <w:top w:val="none" w:sz="0" w:space="0" w:color="auto"/>
        <w:left w:val="none" w:sz="0" w:space="0" w:color="auto"/>
        <w:bottom w:val="none" w:sz="0" w:space="0" w:color="auto"/>
        <w:right w:val="none" w:sz="0" w:space="0" w:color="auto"/>
      </w:divBdr>
    </w:div>
    <w:div w:id="94447371">
      <w:bodyDiv w:val="1"/>
      <w:marLeft w:val="0"/>
      <w:marRight w:val="0"/>
      <w:marTop w:val="0"/>
      <w:marBottom w:val="0"/>
      <w:divBdr>
        <w:top w:val="none" w:sz="0" w:space="0" w:color="auto"/>
        <w:left w:val="none" w:sz="0" w:space="0" w:color="auto"/>
        <w:bottom w:val="none" w:sz="0" w:space="0" w:color="auto"/>
        <w:right w:val="none" w:sz="0" w:space="0" w:color="auto"/>
      </w:divBdr>
    </w:div>
    <w:div w:id="9898597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8206304">
      <w:bodyDiv w:val="1"/>
      <w:marLeft w:val="0"/>
      <w:marRight w:val="0"/>
      <w:marTop w:val="0"/>
      <w:marBottom w:val="0"/>
      <w:divBdr>
        <w:top w:val="none" w:sz="0" w:space="0" w:color="auto"/>
        <w:left w:val="none" w:sz="0" w:space="0" w:color="auto"/>
        <w:bottom w:val="none" w:sz="0" w:space="0" w:color="auto"/>
        <w:right w:val="none" w:sz="0" w:space="0" w:color="auto"/>
      </w:divBdr>
    </w:div>
    <w:div w:id="148710440">
      <w:bodyDiv w:val="1"/>
      <w:marLeft w:val="0"/>
      <w:marRight w:val="0"/>
      <w:marTop w:val="0"/>
      <w:marBottom w:val="0"/>
      <w:divBdr>
        <w:top w:val="none" w:sz="0" w:space="0" w:color="auto"/>
        <w:left w:val="none" w:sz="0" w:space="0" w:color="auto"/>
        <w:bottom w:val="none" w:sz="0" w:space="0" w:color="auto"/>
        <w:right w:val="none" w:sz="0" w:space="0" w:color="auto"/>
      </w:divBdr>
    </w:div>
    <w:div w:id="152837330">
      <w:bodyDiv w:val="1"/>
      <w:marLeft w:val="0"/>
      <w:marRight w:val="0"/>
      <w:marTop w:val="0"/>
      <w:marBottom w:val="0"/>
      <w:divBdr>
        <w:top w:val="none" w:sz="0" w:space="0" w:color="auto"/>
        <w:left w:val="none" w:sz="0" w:space="0" w:color="auto"/>
        <w:bottom w:val="none" w:sz="0" w:space="0" w:color="auto"/>
        <w:right w:val="none" w:sz="0" w:space="0" w:color="auto"/>
      </w:divBdr>
    </w:div>
    <w:div w:id="175466617">
      <w:bodyDiv w:val="1"/>
      <w:marLeft w:val="0"/>
      <w:marRight w:val="0"/>
      <w:marTop w:val="0"/>
      <w:marBottom w:val="0"/>
      <w:divBdr>
        <w:top w:val="none" w:sz="0" w:space="0" w:color="auto"/>
        <w:left w:val="none" w:sz="0" w:space="0" w:color="auto"/>
        <w:bottom w:val="none" w:sz="0" w:space="0" w:color="auto"/>
        <w:right w:val="none" w:sz="0" w:space="0" w:color="auto"/>
      </w:divBdr>
    </w:div>
    <w:div w:id="23694086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299843">
      <w:bodyDiv w:val="1"/>
      <w:marLeft w:val="0"/>
      <w:marRight w:val="0"/>
      <w:marTop w:val="0"/>
      <w:marBottom w:val="0"/>
      <w:divBdr>
        <w:top w:val="none" w:sz="0" w:space="0" w:color="auto"/>
        <w:left w:val="none" w:sz="0" w:space="0" w:color="auto"/>
        <w:bottom w:val="none" w:sz="0" w:space="0" w:color="auto"/>
        <w:right w:val="none" w:sz="0" w:space="0" w:color="auto"/>
      </w:divBdr>
    </w:div>
    <w:div w:id="282885285">
      <w:bodyDiv w:val="1"/>
      <w:marLeft w:val="0"/>
      <w:marRight w:val="0"/>
      <w:marTop w:val="0"/>
      <w:marBottom w:val="0"/>
      <w:divBdr>
        <w:top w:val="none" w:sz="0" w:space="0" w:color="auto"/>
        <w:left w:val="none" w:sz="0" w:space="0" w:color="auto"/>
        <w:bottom w:val="none" w:sz="0" w:space="0" w:color="auto"/>
        <w:right w:val="none" w:sz="0" w:space="0" w:color="auto"/>
      </w:divBdr>
    </w:div>
    <w:div w:id="285157179">
      <w:bodyDiv w:val="1"/>
      <w:marLeft w:val="0"/>
      <w:marRight w:val="0"/>
      <w:marTop w:val="0"/>
      <w:marBottom w:val="0"/>
      <w:divBdr>
        <w:top w:val="none" w:sz="0" w:space="0" w:color="auto"/>
        <w:left w:val="none" w:sz="0" w:space="0" w:color="auto"/>
        <w:bottom w:val="none" w:sz="0" w:space="0" w:color="auto"/>
        <w:right w:val="none" w:sz="0" w:space="0" w:color="auto"/>
      </w:divBdr>
    </w:div>
    <w:div w:id="292028550">
      <w:bodyDiv w:val="1"/>
      <w:marLeft w:val="0"/>
      <w:marRight w:val="0"/>
      <w:marTop w:val="0"/>
      <w:marBottom w:val="0"/>
      <w:divBdr>
        <w:top w:val="none" w:sz="0" w:space="0" w:color="auto"/>
        <w:left w:val="none" w:sz="0" w:space="0" w:color="auto"/>
        <w:bottom w:val="none" w:sz="0" w:space="0" w:color="auto"/>
        <w:right w:val="none" w:sz="0" w:space="0" w:color="auto"/>
      </w:divBdr>
    </w:div>
    <w:div w:id="31249019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409576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457010">
      <w:bodyDiv w:val="1"/>
      <w:marLeft w:val="0"/>
      <w:marRight w:val="0"/>
      <w:marTop w:val="0"/>
      <w:marBottom w:val="0"/>
      <w:divBdr>
        <w:top w:val="none" w:sz="0" w:space="0" w:color="auto"/>
        <w:left w:val="none" w:sz="0" w:space="0" w:color="auto"/>
        <w:bottom w:val="none" w:sz="0" w:space="0" w:color="auto"/>
        <w:right w:val="none" w:sz="0" w:space="0" w:color="auto"/>
      </w:divBdr>
    </w:div>
    <w:div w:id="391345315">
      <w:bodyDiv w:val="1"/>
      <w:marLeft w:val="0"/>
      <w:marRight w:val="0"/>
      <w:marTop w:val="0"/>
      <w:marBottom w:val="0"/>
      <w:divBdr>
        <w:top w:val="none" w:sz="0" w:space="0" w:color="auto"/>
        <w:left w:val="none" w:sz="0" w:space="0" w:color="auto"/>
        <w:bottom w:val="none" w:sz="0" w:space="0" w:color="auto"/>
        <w:right w:val="none" w:sz="0" w:space="0" w:color="auto"/>
      </w:divBdr>
    </w:div>
    <w:div w:id="409273041">
      <w:bodyDiv w:val="1"/>
      <w:marLeft w:val="0"/>
      <w:marRight w:val="0"/>
      <w:marTop w:val="0"/>
      <w:marBottom w:val="0"/>
      <w:divBdr>
        <w:top w:val="none" w:sz="0" w:space="0" w:color="auto"/>
        <w:left w:val="none" w:sz="0" w:space="0" w:color="auto"/>
        <w:bottom w:val="none" w:sz="0" w:space="0" w:color="auto"/>
        <w:right w:val="none" w:sz="0" w:space="0" w:color="auto"/>
      </w:divBdr>
    </w:div>
    <w:div w:id="419713848">
      <w:bodyDiv w:val="1"/>
      <w:marLeft w:val="0"/>
      <w:marRight w:val="0"/>
      <w:marTop w:val="0"/>
      <w:marBottom w:val="0"/>
      <w:divBdr>
        <w:top w:val="none" w:sz="0" w:space="0" w:color="auto"/>
        <w:left w:val="none" w:sz="0" w:space="0" w:color="auto"/>
        <w:bottom w:val="none" w:sz="0" w:space="0" w:color="auto"/>
        <w:right w:val="none" w:sz="0" w:space="0" w:color="auto"/>
      </w:divBdr>
    </w:div>
    <w:div w:id="420570777">
      <w:bodyDiv w:val="1"/>
      <w:marLeft w:val="0"/>
      <w:marRight w:val="0"/>
      <w:marTop w:val="0"/>
      <w:marBottom w:val="0"/>
      <w:divBdr>
        <w:top w:val="none" w:sz="0" w:space="0" w:color="auto"/>
        <w:left w:val="none" w:sz="0" w:space="0" w:color="auto"/>
        <w:bottom w:val="none" w:sz="0" w:space="0" w:color="auto"/>
        <w:right w:val="none" w:sz="0" w:space="0" w:color="auto"/>
      </w:divBdr>
    </w:div>
    <w:div w:id="423117157">
      <w:bodyDiv w:val="1"/>
      <w:marLeft w:val="0"/>
      <w:marRight w:val="0"/>
      <w:marTop w:val="0"/>
      <w:marBottom w:val="0"/>
      <w:divBdr>
        <w:top w:val="none" w:sz="0" w:space="0" w:color="auto"/>
        <w:left w:val="none" w:sz="0" w:space="0" w:color="auto"/>
        <w:bottom w:val="none" w:sz="0" w:space="0" w:color="auto"/>
        <w:right w:val="none" w:sz="0" w:space="0" w:color="auto"/>
      </w:divBdr>
    </w:div>
    <w:div w:id="44847137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695125">
      <w:bodyDiv w:val="1"/>
      <w:marLeft w:val="0"/>
      <w:marRight w:val="0"/>
      <w:marTop w:val="0"/>
      <w:marBottom w:val="0"/>
      <w:divBdr>
        <w:top w:val="none" w:sz="0" w:space="0" w:color="auto"/>
        <w:left w:val="none" w:sz="0" w:space="0" w:color="auto"/>
        <w:bottom w:val="none" w:sz="0" w:space="0" w:color="auto"/>
        <w:right w:val="none" w:sz="0" w:space="0" w:color="auto"/>
      </w:divBdr>
    </w:div>
    <w:div w:id="478350676">
      <w:bodyDiv w:val="1"/>
      <w:marLeft w:val="0"/>
      <w:marRight w:val="0"/>
      <w:marTop w:val="0"/>
      <w:marBottom w:val="0"/>
      <w:divBdr>
        <w:top w:val="none" w:sz="0" w:space="0" w:color="auto"/>
        <w:left w:val="none" w:sz="0" w:space="0" w:color="auto"/>
        <w:bottom w:val="none" w:sz="0" w:space="0" w:color="auto"/>
        <w:right w:val="none" w:sz="0" w:space="0" w:color="auto"/>
      </w:divBdr>
    </w:div>
    <w:div w:id="480345436">
      <w:bodyDiv w:val="1"/>
      <w:marLeft w:val="0"/>
      <w:marRight w:val="0"/>
      <w:marTop w:val="0"/>
      <w:marBottom w:val="0"/>
      <w:divBdr>
        <w:top w:val="none" w:sz="0" w:space="0" w:color="auto"/>
        <w:left w:val="none" w:sz="0" w:space="0" w:color="auto"/>
        <w:bottom w:val="none" w:sz="0" w:space="0" w:color="auto"/>
        <w:right w:val="none" w:sz="0" w:space="0" w:color="auto"/>
      </w:divBdr>
    </w:div>
    <w:div w:id="486244040">
      <w:bodyDiv w:val="1"/>
      <w:marLeft w:val="0"/>
      <w:marRight w:val="0"/>
      <w:marTop w:val="0"/>
      <w:marBottom w:val="0"/>
      <w:divBdr>
        <w:top w:val="none" w:sz="0" w:space="0" w:color="auto"/>
        <w:left w:val="none" w:sz="0" w:space="0" w:color="auto"/>
        <w:bottom w:val="none" w:sz="0" w:space="0" w:color="auto"/>
        <w:right w:val="none" w:sz="0" w:space="0" w:color="auto"/>
      </w:divBdr>
    </w:div>
    <w:div w:id="492526538">
      <w:bodyDiv w:val="1"/>
      <w:marLeft w:val="0"/>
      <w:marRight w:val="0"/>
      <w:marTop w:val="0"/>
      <w:marBottom w:val="0"/>
      <w:divBdr>
        <w:top w:val="none" w:sz="0" w:space="0" w:color="auto"/>
        <w:left w:val="none" w:sz="0" w:space="0" w:color="auto"/>
        <w:bottom w:val="none" w:sz="0" w:space="0" w:color="auto"/>
        <w:right w:val="none" w:sz="0" w:space="0" w:color="auto"/>
      </w:divBdr>
    </w:div>
    <w:div w:id="513962903">
      <w:bodyDiv w:val="1"/>
      <w:marLeft w:val="0"/>
      <w:marRight w:val="0"/>
      <w:marTop w:val="0"/>
      <w:marBottom w:val="0"/>
      <w:divBdr>
        <w:top w:val="none" w:sz="0" w:space="0" w:color="auto"/>
        <w:left w:val="none" w:sz="0" w:space="0" w:color="auto"/>
        <w:bottom w:val="none" w:sz="0" w:space="0" w:color="auto"/>
        <w:right w:val="none" w:sz="0" w:space="0" w:color="auto"/>
      </w:divBdr>
    </w:div>
    <w:div w:id="522477974">
      <w:bodyDiv w:val="1"/>
      <w:marLeft w:val="0"/>
      <w:marRight w:val="0"/>
      <w:marTop w:val="0"/>
      <w:marBottom w:val="0"/>
      <w:divBdr>
        <w:top w:val="none" w:sz="0" w:space="0" w:color="auto"/>
        <w:left w:val="none" w:sz="0" w:space="0" w:color="auto"/>
        <w:bottom w:val="none" w:sz="0" w:space="0" w:color="auto"/>
        <w:right w:val="none" w:sz="0" w:space="0" w:color="auto"/>
      </w:divBdr>
    </w:div>
    <w:div w:id="567962267">
      <w:bodyDiv w:val="1"/>
      <w:marLeft w:val="0"/>
      <w:marRight w:val="0"/>
      <w:marTop w:val="0"/>
      <w:marBottom w:val="0"/>
      <w:divBdr>
        <w:top w:val="none" w:sz="0" w:space="0" w:color="auto"/>
        <w:left w:val="none" w:sz="0" w:space="0" w:color="auto"/>
        <w:bottom w:val="none" w:sz="0" w:space="0" w:color="auto"/>
        <w:right w:val="none" w:sz="0" w:space="0" w:color="auto"/>
      </w:divBdr>
    </w:div>
    <w:div w:id="570118864">
      <w:bodyDiv w:val="1"/>
      <w:marLeft w:val="0"/>
      <w:marRight w:val="0"/>
      <w:marTop w:val="0"/>
      <w:marBottom w:val="0"/>
      <w:divBdr>
        <w:top w:val="none" w:sz="0" w:space="0" w:color="auto"/>
        <w:left w:val="none" w:sz="0" w:space="0" w:color="auto"/>
        <w:bottom w:val="none" w:sz="0" w:space="0" w:color="auto"/>
        <w:right w:val="none" w:sz="0" w:space="0" w:color="auto"/>
      </w:divBdr>
    </w:div>
    <w:div w:id="574710321">
      <w:bodyDiv w:val="1"/>
      <w:marLeft w:val="0"/>
      <w:marRight w:val="0"/>
      <w:marTop w:val="0"/>
      <w:marBottom w:val="0"/>
      <w:divBdr>
        <w:top w:val="none" w:sz="0" w:space="0" w:color="auto"/>
        <w:left w:val="none" w:sz="0" w:space="0" w:color="auto"/>
        <w:bottom w:val="none" w:sz="0" w:space="0" w:color="auto"/>
        <w:right w:val="none" w:sz="0" w:space="0" w:color="auto"/>
      </w:divBdr>
    </w:div>
    <w:div w:id="598293864">
      <w:bodyDiv w:val="1"/>
      <w:marLeft w:val="0"/>
      <w:marRight w:val="0"/>
      <w:marTop w:val="0"/>
      <w:marBottom w:val="0"/>
      <w:divBdr>
        <w:top w:val="none" w:sz="0" w:space="0" w:color="auto"/>
        <w:left w:val="none" w:sz="0" w:space="0" w:color="auto"/>
        <w:bottom w:val="none" w:sz="0" w:space="0" w:color="auto"/>
        <w:right w:val="none" w:sz="0" w:space="0" w:color="auto"/>
      </w:divBdr>
    </w:div>
    <w:div w:id="601763880">
      <w:bodyDiv w:val="1"/>
      <w:marLeft w:val="0"/>
      <w:marRight w:val="0"/>
      <w:marTop w:val="0"/>
      <w:marBottom w:val="0"/>
      <w:divBdr>
        <w:top w:val="none" w:sz="0" w:space="0" w:color="auto"/>
        <w:left w:val="none" w:sz="0" w:space="0" w:color="auto"/>
        <w:bottom w:val="none" w:sz="0" w:space="0" w:color="auto"/>
        <w:right w:val="none" w:sz="0" w:space="0" w:color="auto"/>
      </w:divBdr>
    </w:div>
    <w:div w:id="602346078">
      <w:bodyDiv w:val="1"/>
      <w:marLeft w:val="0"/>
      <w:marRight w:val="0"/>
      <w:marTop w:val="0"/>
      <w:marBottom w:val="0"/>
      <w:divBdr>
        <w:top w:val="none" w:sz="0" w:space="0" w:color="auto"/>
        <w:left w:val="none" w:sz="0" w:space="0" w:color="auto"/>
        <w:bottom w:val="none" w:sz="0" w:space="0" w:color="auto"/>
        <w:right w:val="none" w:sz="0" w:space="0" w:color="auto"/>
      </w:divBdr>
    </w:div>
    <w:div w:id="604969585">
      <w:bodyDiv w:val="1"/>
      <w:marLeft w:val="0"/>
      <w:marRight w:val="0"/>
      <w:marTop w:val="0"/>
      <w:marBottom w:val="0"/>
      <w:divBdr>
        <w:top w:val="none" w:sz="0" w:space="0" w:color="auto"/>
        <w:left w:val="none" w:sz="0" w:space="0" w:color="auto"/>
        <w:bottom w:val="none" w:sz="0" w:space="0" w:color="auto"/>
        <w:right w:val="none" w:sz="0" w:space="0" w:color="auto"/>
      </w:divBdr>
    </w:div>
    <w:div w:id="620646637">
      <w:bodyDiv w:val="1"/>
      <w:marLeft w:val="0"/>
      <w:marRight w:val="0"/>
      <w:marTop w:val="0"/>
      <w:marBottom w:val="0"/>
      <w:divBdr>
        <w:top w:val="none" w:sz="0" w:space="0" w:color="auto"/>
        <w:left w:val="none" w:sz="0" w:space="0" w:color="auto"/>
        <w:bottom w:val="none" w:sz="0" w:space="0" w:color="auto"/>
        <w:right w:val="none" w:sz="0" w:space="0" w:color="auto"/>
      </w:divBdr>
    </w:div>
    <w:div w:id="631983276">
      <w:bodyDiv w:val="1"/>
      <w:marLeft w:val="0"/>
      <w:marRight w:val="0"/>
      <w:marTop w:val="0"/>
      <w:marBottom w:val="0"/>
      <w:divBdr>
        <w:top w:val="none" w:sz="0" w:space="0" w:color="auto"/>
        <w:left w:val="none" w:sz="0" w:space="0" w:color="auto"/>
        <w:bottom w:val="none" w:sz="0" w:space="0" w:color="auto"/>
        <w:right w:val="none" w:sz="0" w:space="0" w:color="auto"/>
      </w:divBdr>
    </w:div>
    <w:div w:id="654797880">
      <w:bodyDiv w:val="1"/>
      <w:marLeft w:val="0"/>
      <w:marRight w:val="0"/>
      <w:marTop w:val="0"/>
      <w:marBottom w:val="0"/>
      <w:divBdr>
        <w:top w:val="none" w:sz="0" w:space="0" w:color="auto"/>
        <w:left w:val="none" w:sz="0" w:space="0" w:color="auto"/>
        <w:bottom w:val="none" w:sz="0" w:space="0" w:color="auto"/>
        <w:right w:val="none" w:sz="0" w:space="0" w:color="auto"/>
      </w:divBdr>
    </w:div>
    <w:div w:id="65491863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969505">
      <w:bodyDiv w:val="1"/>
      <w:marLeft w:val="0"/>
      <w:marRight w:val="0"/>
      <w:marTop w:val="0"/>
      <w:marBottom w:val="0"/>
      <w:divBdr>
        <w:top w:val="none" w:sz="0" w:space="0" w:color="auto"/>
        <w:left w:val="none" w:sz="0" w:space="0" w:color="auto"/>
        <w:bottom w:val="none" w:sz="0" w:space="0" w:color="auto"/>
        <w:right w:val="none" w:sz="0" w:space="0" w:color="auto"/>
      </w:divBdr>
    </w:div>
    <w:div w:id="667244652">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800262">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2921694">
      <w:bodyDiv w:val="1"/>
      <w:marLeft w:val="0"/>
      <w:marRight w:val="0"/>
      <w:marTop w:val="0"/>
      <w:marBottom w:val="0"/>
      <w:divBdr>
        <w:top w:val="none" w:sz="0" w:space="0" w:color="auto"/>
        <w:left w:val="none" w:sz="0" w:space="0" w:color="auto"/>
        <w:bottom w:val="none" w:sz="0" w:space="0" w:color="auto"/>
        <w:right w:val="none" w:sz="0" w:space="0" w:color="auto"/>
      </w:divBdr>
    </w:div>
    <w:div w:id="706027815">
      <w:bodyDiv w:val="1"/>
      <w:marLeft w:val="0"/>
      <w:marRight w:val="0"/>
      <w:marTop w:val="0"/>
      <w:marBottom w:val="0"/>
      <w:divBdr>
        <w:top w:val="none" w:sz="0" w:space="0" w:color="auto"/>
        <w:left w:val="none" w:sz="0" w:space="0" w:color="auto"/>
        <w:bottom w:val="none" w:sz="0" w:space="0" w:color="auto"/>
        <w:right w:val="none" w:sz="0" w:space="0" w:color="auto"/>
      </w:divBdr>
    </w:div>
    <w:div w:id="747730881">
      <w:bodyDiv w:val="1"/>
      <w:marLeft w:val="0"/>
      <w:marRight w:val="0"/>
      <w:marTop w:val="0"/>
      <w:marBottom w:val="0"/>
      <w:divBdr>
        <w:top w:val="none" w:sz="0" w:space="0" w:color="auto"/>
        <w:left w:val="none" w:sz="0" w:space="0" w:color="auto"/>
        <w:bottom w:val="none" w:sz="0" w:space="0" w:color="auto"/>
        <w:right w:val="none" w:sz="0" w:space="0" w:color="auto"/>
      </w:divBdr>
    </w:div>
    <w:div w:id="756243141">
      <w:bodyDiv w:val="1"/>
      <w:marLeft w:val="0"/>
      <w:marRight w:val="0"/>
      <w:marTop w:val="0"/>
      <w:marBottom w:val="0"/>
      <w:divBdr>
        <w:top w:val="none" w:sz="0" w:space="0" w:color="auto"/>
        <w:left w:val="none" w:sz="0" w:space="0" w:color="auto"/>
        <w:bottom w:val="none" w:sz="0" w:space="0" w:color="auto"/>
        <w:right w:val="none" w:sz="0" w:space="0" w:color="auto"/>
      </w:divBdr>
    </w:div>
    <w:div w:id="779569665">
      <w:bodyDiv w:val="1"/>
      <w:marLeft w:val="0"/>
      <w:marRight w:val="0"/>
      <w:marTop w:val="0"/>
      <w:marBottom w:val="0"/>
      <w:divBdr>
        <w:top w:val="none" w:sz="0" w:space="0" w:color="auto"/>
        <w:left w:val="none" w:sz="0" w:space="0" w:color="auto"/>
        <w:bottom w:val="none" w:sz="0" w:space="0" w:color="auto"/>
        <w:right w:val="none" w:sz="0" w:space="0" w:color="auto"/>
      </w:divBdr>
    </w:div>
    <w:div w:id="803695117">
      <w:bodyDiv w:val="1"/>
      <w:marLeft w:val="0"/>
      <w:marRight w:val="0"/>
      <w:marTop w:val="0"/>
      <w:marBottom w:val="0"/>
      <w:divBdr>
        <w:top w:val="none" w:sz="0" w:space="0" w:color="auto"/>
        <w:left w:val="none" w:sz="0" w:space="0" w:color="auto"/>
        <w:bottom w:val="none" w:sz="0" w:space="0" w:color="auto"/>
        <w:right w:val="none" w:sz="0" w:space="0" w:color="auto"/>
      </w:divBdr>
    </w:div>
    <w:div w:id="834226008">
      <w:bodyDiv w:val="1"/>
      <w:marLeft w:val="0"/>
      <w:marRight w:val="0"/>
      <w:marTop w:val="0"/>
      <w:marBottom w:val="0"/>
      <w:divBdr>
        <w:top w:val="none" w:sz="0" w:space="0" w:color="auto"/>
        <w:left w:val="none" w:sz="0" w:space="0" w:color="auto"/>
        <w:bottom w:val="none" w:sz="0" w:space="0" w:color="auto"/>
        <w:right w:val="none" w:sz="0" w:space="0" w:color="auto"/>
      </w:divBdr>
    </w:div>
    <w:div w:id="937063959">
      <w:bodyDiv w:val="1"/>
      <w:marLeft w:val="0"/>
      <w:marRight w:val="0"/>
      <w:marTop w:val="0"/>
      <w:marBottom w:val="0"/>
      <w:divBdr>
        <w:top w:val="none" w:sz="0" w:space="0" w:color="auto"/>
        <w:left w:val="none" w:sz="0" w:space="0" w:color="auto"/>
        <w:bottom w:val="none" w:sz="0" w:space="0" w:color="auto"/>
        <w:right w:val="none" w:sz="0" w:space="0" w:color="auto"/>
      </w:divBdr>
    </w:div>
    <w:div w:id="957876938">
      <w:bodyDiv w:val="1"/>
      <w:marLeft w:val="0"/>
      <w:marRight w:val="0"/>
      <w:marTop w:val="0"/>
      <w:marBottom w:val="0"/>
      <w:divBdr>
        <w:top w:val="none" w:sz="0" w:space="0" w:color="auto"/>
        <w:left w:val="none" w:sz="0" w:space="0" w:color="auto"/>
        <w:bottom w:val="none" w:sz="0" w:space="0" w:color="auto"/>
        <w:right w:val="none" w:sz="0" w:space="0" w:color="auto"/>
      </w:divBdr>
    </w:div>
    <w:div w:id="961766225">
      <w:bodyDiv w:val="1"/>
      <w:marLeft w:val="0"/>
      <w:marRight w:val="0"/>
      <w:marTop w:val="0"/>
      <w:marBottom w:val="0"/>
      <w:divBdr>
        <w:top w:val="none" w:sz="0" w:space="0" w:color="auto"/>
        <w:left w:val="none" w:sz="0" w:space="0" w:color="auto"/>
        <w:bottom w:val="none" w:sz="0" w:space="0" w:color="auto"/>
        <w:right w:val="none" w:sz="0" w:space="0" w:color="auto"/>
      </w:divBdr>
    </w:div>
    <w:div w:id="962999721">
      <w:bodyDiv w:val="1"/>
      <w:marLeft w:val="0"/>
      <w:marRight w:val="0"/>
      <w:marTop w:val="0"/>
      <w:marBottom w:val="0"/>
      <w:divBdr>
        <w:top w:val="none" w:sz="0" w:space="0" w:color="auto"/>
        <w:left w:val="none" w:sz="0" w:space="0" w:color="auto"/>
        <w:bottom w:val="none" w:sz="0" w:space="0" w:color="auto"/>
        <w:right w:val="none" w:sz="0" w:space="0" w:color="auto"/>
      </w:divBdr>
    </w:div>
    <w:div w:id="963539068">
      <w:bodyDiv w:val="1"/>
      <w:marLeft w:val="0"/>
      <w:marRight w:val="0"/>
      <w:marTop w:val="0"/>
      <w:marBottom w:val="0"/>
      <w:divBdr>
        <w:top w:val="none" w:sz="0" w:space="0" w:color="auto"/>
        <w:left w:val="none" w:sz="0" w:space="0" w:color="auto"/>
        <w:bottom w:val="none" w:sz="0" w:space="0" w:color="auto"/>
        <w:right w:val="none" w:sz="0" w:space="0" w:color="auto"/>
      </w:divBdr>
    </w:div>
    <w:div w:id="977103881">
      <w:bodyDiv w:val="1"/>
      <w:marLeft w:val="0"/>
      <w:marRight w:val="0"/>
      <w:marTop w:val="0"/>
      <w:marBottom w:val="0"/>
      <w:divBdr>
        <w:top w:val="none" w:sz="0" w:space="0" w:color="auto"/>
        <w:left w:val="none" w:sz="0" w:space="0" w:color="auto"/>
        <w:bottom w:val="none" w:sz="0" w:space="0" w:color="auto"/>
        <w:right w:val="none" w:sz="0" w:space="0" w:color="auto"/>
      </w:divBdr>
    </w:div>
    <w:div w:id="985744891">
      <w:bodyDiv w:val="1"/>
      <w:marLeft w:val="0"/>
      <w:marRight w:val="0"/>
      <w:marTop w:val="0"/>
      <w:marBottom w:val="0"/>
      <w:divBdr>
        <w:top w:val="none" w:sz="0" w:space="0" w:color="auto"/>
        <w:left w:val="none" w:sz="0" w:space="0" w:color="auto"/>
        <w:bottom w:val="none" w:sz="0" w:space="0" w:color="auto"/>
        <w:right w:val="none" w:sz="0" w:space="0" w:color="auto"/>
      </w:divBdr>
    </w:div>
    <w:div w:id="1015493958">
      <w:bodyDiv w:val="1"/>
      <w:marLeft w:val="0"/>
      <w:marRight w:val="0"/>
      <w:marTop w:val="0"/>
      <w:marBottom w:val="0"/>
      <w:divBdr>
        <w:top w:val="none" w:sz="0" w:space="0" w:color="auto"/>
        <w:left w:val="none" w:sz="0" w:space="0" w:color="auto"/>
        <w:bottom w:val="none" w:sz="0" w:space="0" w:color="auto"/>
        <w:right w:val="none" w:sz="0" w:space="0" w:color="auto"/>
      </w:divBdr>
    </w:div>
    <w:div w:id="102086337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742820">
      <w:bodyDiv w:val="1"/>
      <w:marLeft w:val="0"/>
      <w:marRight w:val="0"/>
      <w:marTop w:val="0"/>
      <w:marBottom w:val="0"/>
      <w:divBdr>
        <w:top w:val="none" w:sz="0" w:space="0" w:color="auto"/>
        <w:left w:val="none" w:sz="0" w:space="0" w:color="auto"/>
        <w:bottom w:val="none" w:sz="0" w:space="0" w:color="auto"/>
        <w:right w:val="none" w:sz="0" w:space="0" w:color="auto"/>
      </w:divBdr>
    </w:div>
    <w:div w:id="1067192285">
      <w:bodyDiv w:val="1"/>
      <w:marLeft w:val="0"/>
      <w:marRight w:val="0"/>
      <w:marTop w:val="0"/>
      <w:marBottom w:val="0"/>
      <w:divBdr>
        <w:top w:val="none" w:sz="0" w:space="0" w:color="auto"/>
        <w:left w:val="none" w:sz="0" w:space="0" w:color="auto"/>
        <w:bottom w:val="none" w:sz="0" w:space="0" w:color="auto"/>
        <w:right w:val="none" w:sz="0" w:space="0" w:color="auto"/>
      </w:divBdr>
    </w:div>
    <w:div w:id="1074471866">
      <w:bodyDiv w:val="1"/>
      <w:marLeft w:val="0"/>
      <w:marRight w:val="0"/>
      <w:marTop w:val="0"/>
      <w:marBottom w:val="0"/>
      <w:divBdr>
        <w:top w:val="none" w:sz="0" w:space="0" w:color="auto"/>
        <w:left w:val="none" w:sz="0" w:space="0" w:color="auto"/>
        <w:bottom w:val="none" w:sz="0" w:space="0" w:color="auto"/>
        <w:right w:val="none" w:sz="0" w:space="0" w:color="auto"/>
      </w:divBdr>
    </w:div>
    <w:div w:id="1115559666">
      <w:bodyDiv w:val="1"/>
      <w:marLeft w:val="0"/>
      <w:marRight w:val="0"/>
      <w:marTop w:val="0"/>
      <w:marBottom w:val="0"/>
      <w:divBdr>
        <w:top w:val="none" w:sz="0" w:space="0" w:color="auto"/>
        <w:left w:val="none" w:sz="0" w:space="0" w:color="auto"/>
        <w:bottom w:val="none" w:sz="0" w:space="0" w:color="auto"/>
        <w:right w:val="none" w:sz="0" w:space="0" w:color="auto"/>
      </w:divBdr>
    </w:div>
    <w:div w:id="1135874754">
      <w:bodyDiv w:val="1"/>
      <w:marLeft w:val="0"/>
      <w:marRight w:val="0"/>
      <w:marTop w:val="0"/>
      <w:marBottom w:val="0"/>
      <w:divBdr>
        <w:top w:val="none" w:sz="0" w:space="0" w:color="auto"/>
        <w:left w:val="none" w:sz="0" w:space="0" w:color="auto"/>
        <w:bottom w:val="none" w:sz="0" w:space="0" w:color="auto"/>
        <w:right w:val="none" w:sz="0" w:space="0" w:color="auto"/>
      </w:divBdr>
    </w:div>
    <w:div w:id="1156797965">
      <w:bodyDiv w:val="1"/>
      <w:marLeft w:val="0"/>
      <w:marRight w:val="0"/>
      <w:marTop w:val="0"/>
      <w:marBottom w:val="0"/>
      <w:divBdr>
        <w:top w:val="none" w:sz="0" w:space="0" w:color="auto"/>
        <w:left w:val="none" w:sz="0" w:space="0" w:color="auto"/>
        <w:bottom w:val="none" w:sz="0" w:space="0" w:color="auto"/>
        <w:right w:val="none" w:sz="0" w:space="0" w:color="auto"/>
      </w:divBdr>
    </w:div>
    <w:div w:id="116039294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759620">
      <w:bodyDiv w:val="1"/>
      <w:marLeft w:val="0"/>
      <w:marRight w:val="0"/>
      <w:marTop w:val="0"/>
      <w:marBottom w:val="0"/>
      <w:divBdr>
        <w:top w:val="none" w:sz="0" w:space="0" w:color="auto"/>
        <w:left w:val="none" w:sz="0" w:space="0" w:color="auto"/>
        <w:bottom w:val="none" w:sz="0" w:space="0" w:color="auto"/>
        <w:right w:val="none" w:sz="0" w:space="0" w:color="auto"/>
      </w:divBdr>
    </w:div>
    <w:div w:id="1208836854">
      <w:bodyDiv w:val="1"/>
      <w:marLeft w:val="0"/>
      <w:marRight w:val="0"/>
      <w:marTop w:val="0"/>
      <w:marBottom w:val="0"/>
      <w:divBdr>
        <w:top w:val="none" w:sz="0" w:space="0" w:color="auto"/>
        <w:left w:val="none" w:sz="0" w:space="0" w:color="auto"/>
        <w:bottom w:val="none" w:sz="0" w:space="0" w:color="auto"/>
        <w:right w:val="none" w:sz="0" w:space="0" w:color="auto"/>
      </w:divBdr>
    </w:div>
    <w:div w:id="1220088571">
      <w:bodyDiv w:val="1"/>
      <w:marLeft w:val="0"/>
      <w:marRight w:val="0"/>
      <w:marTop w:val="0"/>
      <w:marBottom w:val="0"/>
      <w:divBdr>
        <w:top w:val="none" w:sz="0" w:space="0" w:color="auto"/>
        <w:left w:val="none" w:sz="0" w:space="0" w:color="auto"/>
        <w:bottom w:val="none" w:sz="0" w:space="0" w:color="auto"/>
        <w:right w:val="none" w:sz="0" w:space="0" w:color="auto"/>
      </w:divBdr>
    </w:div>
    <w:div w:id="1225531522">
      <w:bodyDiv w:val="1"/>
      <w:marLeft w:val="0"/>
      <w:marRight w:val="0"/>
      <w:marTop w:val="0"/>
      <w:marBottom w:val="0"/>
      <w:divBdr>
        <w:top w:val="none" w:sz="0" w:space="0" w:color="auto"/>
        <w:left w:val="none" w:sz="0" w:space="0" w:color="auto"/>
        <w:bottom w:val="none" w:sz="0" w:space="0" w:color="auto"/>
        <w:right w:val="none" w:sz="0" w:space="0" w:color="auto"/>
      </w:divBdr>
    </w:div>
    <w:div w:id="1241408902">
      <w:bodyDiv w:val="1"/>
      <w:marLeft w:val="0"/>
      <w:marRight w:val="0"/>
      <w:marTop w:val="0"/>
      <w:marBottom w:val="0"/>
      <w:divBdr>
        <w:top w:val="none" w:sz="0" w:space="0" w:color="auto"/>
        <w:left w:val="none" w:sz="0" w:space="0" w:color="auto"/>
        <w:bottom w:val="none" w:sz="0" w:space="0" w:color="auto"/>
        <w:right w:val="none" w:sz="0" w:space="0" w:color="auto"/>
      </w:divBdr>
    </w:div>
    <w:div w:id="1245380951">
      <w:bodyDiv w:val="1"/>
      <w:marLeft w:val="0"/>
      <w:marRight w:val="0"/>
      <w:marTop w:val="0"/>
      <w:marBottom w:val="0"/>
      <w:divBdr>
        <w:top w:val="none" w:sz="0" w:space="0" w:color="auto"/>
        <w:left w:val="none" w:sz="0" w:space="0" w:color="auto"/>
        <w:bottom w:val="none" w:sz="0" w:space="0" w:color="auto"/>
        <w:right w:val="none" w:sz="0" w:space="0" w:color="auto"/>
      </w:divBdr>
    </w:div>
    <w:div w:id="125397817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7271468">
      <w:bodyDiv w:val="1"/>
      <w:marLeft w:val="0"/>
      <w:marRight w:val="0"/>
      <w:marTop w:val="0"/>
      <w:marBottom w:val="0"/>
      <w:divBdr>
        <w:top w:val="none" w:sz="0" w:space="0" w:color="auto"/>
        <w:left w:val="none" w:sz="0" w:space="0" w:color="auto"/>
        <w:bottom w:val="none" w:sz="0" w:space="0" w:color="auto"/>
        <w:right w:val="none" w:sz="0" w:space="0" w:color="auto"/>
      </w:divBdr>
    </w:div>
    <w:div w:id="1292591118">
      <w:bodyDiv w:val="1"/>
      <w:marLeft w:val="0"/>
      <w:marRight w:val="0"/>
      <w:marTop w:val="0"/>
      <w:marBottom w:val="0"/>
      <w:divBdr>
        <w:top w:val="none" w:sz="0" w:space="0" w:color="auto"/>
        <w:left w:val="none" w:sz="0" w:space="0" w:color="auto"/>
        <w:bottom w:val="none" w:sz="0" w:space="0" w:color="auto"/>
        <w:right w:val="none" w:sz="0" w:space="0" w:color="auto"/>
      </w:divBdr>
    </w:div>
    <w:div w:id="1309289652">
      <w:bodyDiv w:val="1"/>
      <w:marLeft w:val="0"/>
      <w:marRight w:val="0"/>
      <w:marTop w:val="0"/>
      <w:marBottom w:val="0"/>
      <w:divBdr>
        <w:top w:val="none" w:sz="0" w:space="0" w:color="auto"/>
        <w:left w:val="none" w:sz="0" w:space="0" w:color="auto"/>
        <w:bottom w:val="none" w:sz="0" w:space="0" w:color="auto"/>
        <w:right w:val="none" w:sz="0" w:space="0" w:color="auto"/>
      </w:divBdr>
    </w:div>
    <w:div w:id="1325355306">
      <w:bodyDiv w:val="1"/>
      <w:marLeft w:val="0"/>
      <w:marRight w:val="0"/>
      <w:marTop w:val="0"/>
      <w:marBottom w:val="0"/>
      <w:divBdr>
        <w:top w:val="none" w:sz="0" w:space="0" w:color="auto"/>
        <w:left w:val="none" w:sz="0" w:space="0" w:color="auto"/>
        <w:bottom w:val="none" w:sz="0" w:space="0" w:color="auto"/>
        <w:right w:val="none" w:sz="0" w:space="0" w:color="auto"/>
      </w:divBdr>
    </w:div>
    <w:div w:id="1391074150">
      <w:bodyDiv w:val="1"/>
      <w:marLeft w:val="0"/>
      <w:marRight w:val="0"/>
      <w:marTop w:val="0"/>
      <w:marBottom w:val="0"/>
      <w:divBdr>
        <w:top w:val="none" w:sz="0" w:space="0" w:color="auto"/>
        <w:left w:val="none" w:sz="0" w:space="0" w:color="auto"/>
        <w:bottom w:val="none" w:sz="0" w:space="0" w:color="auto"/>
        <w:right w:val="none" w:sz="0" w:space="0" w:color="auto"/>
      </w:divBdr>
    </w:div>
    <w:div w:id="1394810471">
      <w:bodyDiv w:val="1"/>
      <w:marLeft w:val="0"/>
      <w:marRight w:val="0"/>
      <w:marTop w:val="0"/>
      <w:marBottom w:val="0"/>
      <w:divBdr>
        <w:top w:val="none" w:sz="0" w:space="0" w:color="auto"/>
        <w:left w:val="none" w:sz="0" w:space="0" w:color="auto"/>
        <w:bottom w:val="none" w:sz="0" w:space="0" w:color="auto"/>
        <w:right w:val="none" w:sz="0" w:space="0" w:color="auto"/>
      </w:divBdr>
    </w:div>
    <w:div w:id="140425856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5809204">
      <w:bodyDiv w:val="1"/>
      <w:marLeft w:val="0"/>
      <w:marRight w:val="0"/>
      <w:marTop w:val="0"/>
      <w:marBottom w:val="0"/>
      <w:divBdr>
        <w:top w:val="none" w:sz="0" w:space="0" w:color="auto"/>
        <w:left w:val="none" w:sz="0" w:space="0" w:color="auto"/>
        <w:bottom w:val="none" w:sz="0" w:space="0" w:color="auto"/>
        <w:right w:val="none" w:sz="0" w:space="0" w:color="auto"/>
      </w:divBdr>
    </w:div>
    <w:div w:id="146303799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762661">
      <w:bodyDiv w:val="1"/>
      <w:marLeft w:val="0"/>
      <w:marRight w:val="0"/>
      <w:marTop w:val="0"/>
      <w:marBottom w:val="0"/>
      <w:divBdr>
        <w:top w:val="none" w:sz="0" w:space="0" w:color="auto"/>
        <w:left w:val="none" w:sz="0" w:space="0" w:color="auto"/>
        <w:bottom w:val="none" w:sz="0" w:space="0" w:color="auto"/>
        <w:right w:val="none" w:sz="0" w:space="0" w:color="auto"/>
      </w:divBdr>
    </w:div>
    <w:div w:id="1482191360">
      <w:bodyDiv w:val="1"/>
      <w:marLeft w:val="0"/>
      <w:marRight w:val="0"/>
      <w:marTop w:val="0"/>
      <w:marBottom w:val="0"/>
      <w:divBdr>
        <w:top w:val="none" w:sz="0" w:space="0" w:color="auto"/>
        <w:left w:val="none" w:sz="0" w:space="0" w:color="auto"/>
        <w:bottom w:val="none" w:sz="0" w:space="0" w:color="auto"/>
        <w:right w:val="none" w:sz="0" w:space="0" w:color="auto"/>
      </w:divBdr>
    </w:div>
    <w:div w:id="1488669125">
      <w:bodyDiv w:val="1"/>
      <w:marLeft w:val="0"/>
      <w:marRight w:val="0"/>
      <w:marTop w:val="0"/>
      <w:marBottom w:val="0"/>
      <w:divBdr>
        <w:top w:val="none" w:sz="0" w:space="0" w:color="auto"/>
        <w:left w:val="none" w:sz="0" w:space="0" w:color="auto"/>
        <w:bottom w:val="none" w:sz="0" w:space="0" w:color="auto"/>
        <w:right w:val="none" w:sz="0" w:space="0" w:color="auto"/>
      </w:divBdr>
    </w:div>
    <w:div w:id="149160060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18991">
      <w:bodyDiv w:val="1"/>
      <w:marLeft w:val="0"/>
      <w:marRight w:val="0"/>
      <w:marTop w:val="0"/>
      <w:marBottom w:val="0"/>
      <w:divBdr>
        <w:top w:val="none" w:sz="0" w:space="0" w:color="auto"/>
        <w:left w:val="none" w:sz="0" w:space="0" w:color="auto"/>
        <w:bottom w:val="none" w:sz="0" w:space="0" w:color="auto"/>
        <w:right w:val="none" w:sz="0" w:space="0" w:color="auto"/>
      </w:divBdr>
    </w:div>
    <w:div w:id="153407454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1234182">
      <w:bodyDiv w:val="1"/>
      <w:marLeft w:val="0"/>
      <w:marRight w:val="0"/>
      <w:marTop w:val="0"/>
      <w:marBottom w:val="0"/>
      <w:divBdr>
        <w:top w:val="none" w:sz="0" w:space="0" w:color="auto"/>
        <w:left w:val="none" w:sz="0" w:space="0" w:color="auto"/>
        <w:bottom w:val="none" w:sz="0" w:space="0" w:color="auto"/>
        <w:right w:val="none" w:sz="0" w:space="0" w:color="auto"/>
      </w:divBdr>
    </w:div>
    <w:div w:id="1571966870">
      <w:bodyDiv w:val="1"/>
      <w:marLeft w:val="0"/>
      <w:marRight w:val="0"/>
      <w:marTop w:val="0"/>
      <w:marBottom w:val="0"/>
      <w:divBdr>
        <w:top w:val="none" w:sz="0" w:space="0" w:color="auto"/>
        <w:left w:val="none" w:sz="0" w:space="0" w:color="auto"/>
        <w:bottom w:val="none" w:sz="0" w:space="0" w:color="auto"/>
        <w:right w:val="none" w:sz="0" w:space="0" w:color="auto"/>
      </w:divBdr>
    </w:div>
    <w:div w:id="1576086112">
      <w:bodyDiv w:val="1"/>
      <w:marLeft w:val="0"/>
      <w:marRight w:val="0"/>
      <w:marTop w:val="0"/>
      <w:marBottom w:val="0"/>
      <w:divBdr>
        <w:top w:val="none" w:sz="0" w:space="0" w:color="auto"/>
        <w:left w:val="none" w:sz="0" w:space="0" w:color="auto"/>
        <w:bottom w:val="none" w:sz="0" w:space="0" w:color="auto"/>
        <w:right w:val="none" w:sz="0" w:space="0" w:color="auto"/>
      </w:divBdr>
    </w:div>
    <w:div w:id="1589466437">
      <w:bodyDiv w:val="1"/>
      <w:marLeft w:val="0"/>
      <w:marRight w:val="0"/>
      <w:marTop w:val="0"/>
      <w:marBottom w:val="0"/>
      <w:divBdr>
        <w:top w:val="none" w:sz="0" w:space="0" w:color="auto"/>
        <w:left w:val="none" w:sz="0" w:space="0" w:color="auto"/>
        <w:bottom w:val="none" w:sz="0" w:space="0" w:color="auto"/>
        <w:right w:val="none" w:sz="0" w:space="0" w:color="auto"/>
      </w:divBdr>
    </w:div>
    <w:div w:id="1597470872">
      <w:bodyDiv w:val="1"/>
      <w:marLeft w:val="0"/>
      <w:marRight w:val="0"/>
      <w:marTop w:val="0"/>
      <w:marBottom w:val="0"/>
      <w:divBdr>
        <w:top w:val="none" w:sz="0" w:space="0" w:color="auto"/>
        <w:left w:val="none" w:sz="0" w:space="0" w:color="auto"/>
        <w:bottom w:val="none" w:sz="0" w:space="0" w:color="auto"/>
        <w:right w:val="none" w:sz="0" w:space="0" w:color="auto"/>
      </w:divBdr>
    </w:div>
    <w:div w:id="1598907416">
      <w:bodyDiv w:val="1"/>
      <w:marLeft w:val="0"/>
      <w:marRight w:val="0"/>
      <w:marTop w:val="0"/>
      <w:marBottom w:val="0"/>
      <w:divBdr>
        <w:top w:val="none" w:sz="0" w:space="0" w:color="auto"/>
        <w:left w:val="none" w:sz="0" w:space="0" w:color="auto"/>
        <w:bottom w:val="none" w:sz="0" w:space="0" w:color="auto"/>
        <w:right w:val="none" w:sz="0" w:space="0" w:color="auto"/>
      </w:divBdr>
    </w:div>
    <w:div w:id="1606888249">
      <w:bodyDiv w:val="1"/>
      <w:marLeft w:val="0"/>
      <w:marRight w:val="0"/>
      <w:marTop w:val="0"/>
      <w:marBottom w:val="0"/>
      <w:divBdr>
        <w:top w:val="none" w:sz="0" w:space="0" w:color="auto"/>
        <w:left w:val="none" w:sz="0" w:space="0" w:color="auto"/>
        <w:bottom w:val="none" w:sz="0" w:space="0" w:color="auto"/>
        <w:right w:val="none" w:sz="0" w:space="0" w:color="auto"/>
      </w:divBdr>
    </w:div>
    <w:div w:id="1620606676">
      <w:bodyDiv w:val="1"/>
      <w:marLeft w:val="0"/>
      <w:marRight w:val="0"/>
      <w:marTop w:val="0"/>
      <w:marBottom w:val="0"/>
      <w:divBdr>
        <w:top w:val="none" w:sz="0" w:space="0" w:color="auto"/>
        <w:left w:val="none" w:sz="0" w:space="0" w:color="auto"/>
        <w:bottom w:val="none" w:sz="0" w:space="0" w:color="auto"/>
        <w:right w:val="none" w:sz="0" w:space="0" w:color="auto"/>
      </w:divBdr>
    </w:div>
    <w:div w:id="163428507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8360641">
      <w:bodyDiv w:val="1"/>
      <w:marLeft w:val="0"/>
      <w:marRight w:val="0"/>
      <w:marTop w:val="0"/>
      <w:marBottom w:val="0"/>
      <w:divBdr>
        <w:top w:val="none" w:sz="0" w:space="0" w:color="auto"/>
        <w:left w:val="none" w:sz="0" w:space="0" w:color="auto"/>
        <w:bottom w:val="none" w:sz="0" w:space="0" w:color="auto"/>
        <w:right w:val="none" w:sz="0" w:space="0" w:color="auto"/>
      </w:divBdr>
    </w:div>
    <w:div w:id="1720860725">
      <w:bodyDiv w:val="1"/>
      <w:marLeft w:val="0"/>
      <w:marRight w:val="0"/>
      <w:marTop w:val="0"/>
      <w:marBottom w:val="0"/>
      <w:divBdr>
        <w:top w:val="none" w:sz="0" w:space="0" w:color="auto"/>
        <w:left w:val="none" w:sz="0" w:space="0" w:color="auto"/>
        <w:bottom w:val="none" w:sz="0" w:space="0" w:color="auto"/>
        <w:right w:val="none" w:sz="0" w:space="0" w:color="auto"/>
      </w:divBdr>
    </w:div>
    <w:div w:id="172217435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1820103">
      <w:bodyDiv w:val="1"/>
      <w:marLeft w:val="0"/>
      <w:marRight w:val="0"/>
      <w:marTop w:val="0"/>
      <w:marBottom w:val="0"/>
      <w:divBdr>
        <w:top w:val="none" w:sz="0" w:space="0" w:color="auto"/>
        <w:left w:val="none" w:sz="0" w:space="0" w:color="auto"/>
        <w:bottom w:val="none" w:sz="0" w:space="0" w:color="auto"/>
        <w:right w:val="none" w:sz="0" w:space="0" w:color="auto"/>
      </w:divBdr>
    </w:div>
    <w:div w:id="189788857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7574221">
      <w:bodyDiv w:val="1"/>
      <w:marLeft w:val="0"/>
      <w:marRight w:val="0"/>
      <w:marTop w:val="0"/>
      <w:marBottom w:val="0"/>
      <w:divBdr>
        <w:top w:val="none" w:sz="0" w:space="0" w:color="auto"/>
        <w:left w:val="none" w:sz="0" w:space="0" w:color="auto"/>
        <w:bottom w:val="none" w:sz="0" w:space="0" w:color="auto"/>
        <w:right w:val="none" w:sz="0" w:space="0" w:color="auto"/>
      </w:divBdr>
    </w:div>
    <w:div w:id="197089672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4500224">
      <w:bodyDiv w:val="1"/>
      <w:marLeft w:val="0"/>
      <w:marRight w:val="0"/>
      <w:marTop w:val="0"/>
      <w:marBottom w:val="0"/>
      <w:divBdr>
        <w:top w:val="none" w:sz="0" w:space="0" w:color="auto"/>
        <w:left w:val="none" w:sz="0" w:space="0" w:color="auto"/>
        <w:bottom w:val="none" w:sz="0" w:space="0" w:color="auto"/>
        <w:right w:val="none" w:sz="0" w:space="0" w:color="auto"/>
      </w:divBdr>
    </w:div>
    <w:div w:id="2047171914">
      <w:bodyDiv w:val="1"/>
      <w:marLeft w:val="0"/>
      <w:marRight w:val="0"/>
      <w:marTop w:val="0"/>
      <w:marBottom w:val="0"/>
      <w:divBdr>
        <w:top w:val="none" w:sz="0" w:space="0" w:color="auto"/>
        <w:left w:val="none" w:sz="0" w:space="0" w:color="auto"/>
        <w:bottom w:val="none" w:sz="0" w:space="0" w:color="auto"/>
        <w:right w:val="none" w:sz="0" w:space="0" w:color="auto"/>
      </w:divBdr>
    </w:div>
    <w:div w:id="2062291765">
      <w:bodyDiv w:val="1"/>
      <w:marLeft w:val="0"/>
      <w:marRight w:val="0"/>
      <w:marTop w:val="0"/>
      <w:marBottom w:val="0"/>
      <w:divBdr>
        <w:top w:val="none" w:sz="0" w:space="0" w:color="auto"/>
        <w:left w:val="none" w:sz="0" w:space="0" w:color="auto"/>
        <w:bottom w:val="none" w:sz="0" w:space="0" w:color="auto"/>
        <w:right w:val="none" w:sz="0" w:space="0" w:color="auto"/>
      </w:divBdr>
    </w:div>
    <w:div w:id="208590650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8887653">
      <w:bodyDiv w:val="1"/>
      <w:marLeft w:val="0"/>
      <w:marRight w:val="0"/>
      <w:marTop w:val="0"/>
      <w:marBottom w:val="0"/>
      <w:divBdr>
        <w:top w:val="none" w:sz="0" w:space="0" w:color="auto"/>
        <w:left w:val="none" w:sz="0" w:space="0" w:color="auto"/>
        <w:bottom w:val="none" w:sz="0" w:space="0" w:color="auto"/>
        <w:right w:val="none" w:sz="0" w:space="0" w:color="auto"/>
      </w:divBdr>
    </w:div>
    <w:div w:id="2126733304">
      <w:bodyDiv w:val="1"/>
      <w:marLeft w:val="0"/>
      <w:marRight w:val="0"/>
      <w:marTop w:val="0"/>
      <w:marBottom w:val="0"/>
      <w:divBdr>
        <w:top w:val="none" w:sz="0" w:space="0" w:color="auto"/>
        <w:left w:val="none" w:sz="0" w:space="0" w:color="auto"/>
        <w:bottom w:val="none" w:sz="0" w:space="0" w:color="auto"/>
        <w:right w:val="none" w:sz="0" w:space="0" w:color="auto"/>
      </w:divBdr>
    </w:div>
    <w:div w:id="214133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20Leo\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scatterChart>
        <c:scatterStyle val="lineMarker"/>
        <c:varyColors val="0"/>
        <c:ser>
          <c:idx val="0"/>
          <c:order val="0"/>
          <c:tx>
            <c:strRef>
              <c:f>Sheet1!$B$1</c:f>
              <c:strCache>
                <c:ptCount val="1"/>
                <c:pt idx="0">
                  <c:v>Data points for Linear Section</c:v>
                </c:pt>
              </c:strCache>
            </c:strRef>
          </c:tx>
          <c:spPr>
            <a:ln w="25400" cap="rnd">
              <a:noFill/>
              <a:round/>
            </a:ln>
            <a:effectLst/>
          </c:spPr>
          <c:marker>
            <c:symbol val="circle"/>
            <c:size val="5"/>
            <c:spPr>
              <a:solidFill>
                <a:schemeClr val="accent5">
                  <a:shade val="65000"/>
                </a:schemeClr>
              </a:solidFill>
              <a:ln w="9525">
                <a:solidFill>
                  <a:schemeClr val="accent5">
                    <a:shade val="65000"/>
                  </a:schemeClr>
                </a:solidFill>
              </a:ln>
              <a:effectLst/>
            </c:spPr>
          </c:marker>
          <c:trendline>
            <c:spPr>
              <a:ln w="19050" cap="rnd">
                <a:solidFill>
                  <a:schemeClr val="accent5">
                    <a:shade val="65000"/>
                  </a:schemeClr>
                </a:solidFill>
                <a:prstDash val="sysDot"/>
              </a:ln>
              <a:effectLst/>
            </c:spPr>
            <c:trendlineType val="linear"/>
            <c:intercept val="0"/>
            <c:dispRSqr val="1"/>
            <c:dispEq val="1"/>
            <c:trendlineLbl>
              <c:layout>
                <c:manualLayout>
                  <c:x val="-8.6618042936940573E-2"/>
                  <c:y val="-0.124198688647065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cust"/>
            <c:noEndCap val="0"/>
            <c:plus>
              <c:numRef>
                <c:f>Sheet1!$D$2:$D$4</c:f>
                <c:numCache>
                  <c:formatCode>General</c:formatCode>
                  <c:ptCount val="3"/>
                  <c:pt idx="0">
                    <c:v>0</c:v>
                  </c:pt>
                  <c:pt idx="1">
                    <c:v>1.6500000000000001E-2</c:v>
                  </c:pt>
                  <c:pt idx="2">
                    <c:v>3.0200000000000001E-2</c:v>
                  </c:pt>
                </c:numCache>
              </c:numRef>
            </c:plus>
            <c:minus>
              <c:numRef>
                <c:f>Sheet1!$D$2:$D$4</c:f>
                <c:numCache>
                  <c:formatCode>General</c:formatCode>
                  <c:ptCount val="3"/>
                  <c:pt idx="0">
                    <c:v>0</c:v>
                  </c:pt>
                  <c:pt idx="1">
                    <c:v>1.6500000000000001E-2</c:v>
                  </c:pt>
                  <c:pt idx="2">
                    <c:v>3.0200000000000001E-2</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0.1"/>
            <c:spPr>
              <a:noFill/>
              <a:ln w="9525" cap="flat" cmpd="sng" algn="ctr">
                <a:solidFill>
                  <a:schemeClr val="tx1">
                    <a:lumMod val="65000"/>
                    <a:lumOff val="35000"/>
                  </a:schemeClr>
                </a:solidFill>
                <a:round/>
              </a:ln>
              <a:effectLst/>
            </c:spPr>
          </c:errBars>
          <c:xVal>
            <c:numRef>
              <c:f>Sheet1!$A$2:$A$4</c:f>
              <c:numCache>
                <c:formatCode>General</c:formatCode>
                <c:ptCount val="3"/>
                <c:pt idx="0">
                  <c:v>0</c:v>
                </c:pt>
                <c:pt idx="1">
                  <c:v>1</c:v>
                </c:pt>
                <c:pt idx="2">
                  <c:v>2</c:v>
                </c:pt>
              </c:numCache>
            </c:numRef>
          </c:xVal>
          <c:yVal>
            <c:numRef>
              <c:f>Sheet1!$B$2:$B$4</c:f>
              <c:numCache>
                <c:formatCode>General</c:formatCode>
                <c:ptCount val="3"/>
                <c:pt idx="0">
                  <c:v>0</c:v>
                </c:pt>
                <c:pt idx="1">
                  <c:v>1.8441682995879539E-2</c:v>
                </c:pt>
                <c:pt idx="2">
                  <c:v>3.43487270965908E-2</c:v>
                </c:pt>
              </c:numCache>
            </c:numRef>
          </c:yVal>
          <c:smooth val="0"/>
          <c:extLst>
            <c:ext xmlns:c16="http://schemas.microsoft.com/office/drawing/2014/chart" uri="{C3380CC4-5D6E-409C-BE32-E72D297353CC}">
              <c16:uniqueId val="{00000000-00F1-4519-81FD-58935813310B}"/>
            </c:ext>
          </c:extLst>
        </c:ser>
        <c:ser>
          <c:idx val="1"/>
          <c:order val="1"/>
          <c:tx>
            <c:strRef>
              <c:f>Sheet1!$C$1</c:f>
              <c:strCache>
                <c:ptCount val="1"/>
                <c:pt idx="0">
                  <c:v>Data points for Exponential Section</c:v>
                </c:pt>
              </c:strCache>
            </c:strRef>
          </c:tx>
          <c:spPr>
            <a:ln w="25400" cap="rnd">
              <a:noFill/>
              <a:round/>
            </a:ln>
            <a:effectLst/>
          </c:spPr>
          <c:marker>
            <c:symbol val="circle"/>
            <c:size val="5"/>
            <c:spPr>
              <a:solidFill>
                <a:schemeClr val="tx1"/>
              </a:solidFill>
              <a:ln w="9525">
                <a:solidFill>
                  <a:schemeClr val="tx1"/>
                </a:solidFill>
              </a:ln>
              <a:effectLst/>
            </c:spPr>
          </c:marker>
          <c:trendline>
            <c:name>Linear Portion</c:name>
            <c:spPr>
              <a:ln w="19050" cap="rnd">
                <a:solidFill>
                  <a:schemeClr val="tx1"/>
                </a:solidFill>
                <a:prstDash val="sysDot"/>
              </a:ln>
              <a:effectLst/>
            </c:spPr>
            <c:trendlineType val="poly"/>
            <c:order val="2"/>
            <c:dispRSqr val="1"/>
            <c:dispEq val="0"/>
            <c:trendlineLbl>
              <c:layout>
                <c:manualLayout>
                  <c:x val="-7.113870381586917E-3"/>
                  <c:y val="-0.2571812793063788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fixedVal"/>
            <c:noEndCap val="0"/>
            <c:val val="0.1"/>
            <c:spPr>
              <a:noFill/>
              <a:ln w="9525" cap="flat" cmpd="sng" algn="ctr">
                <a:solidFill>
                  <a:schemeClr val="tx1">
                    <a:lumMod val="65000"/>
                    <a:lumOff val="35000"/>
                  </a:schemeClr>
                </a:solidFill>
                <a:round/>
              </a:ln>
              <a:effectLst/>
            </c:spPr>
          </c:errBars>
          <c:errBars>
            <c:errDir val="y"/>
            <c:errBarType val="both"/>
            <c:errValType val="cust"/>
            <c:noEndCap val="0"/>
            <c:plus>
              <c:numRef>
                <c:f>Sheet1!$D$4:$D$7</c:f>
                <c:numCache>
                  <c:formatCode>General</c:formatCode>
                  <c:ptCount val="4"/>
                  <c:pt idx="0">
                    <c:v>3.0200000000000001E-2</c:v>
                  </c:pt>
                  <c:pt idx="1">
                    <c:v>2.3300000000000001E-2</c:v>
                  </c:pt>
                  <c:pt idx="2">
                    <c:v>2.18E-2</c:v>
                  </c:pt>
                  <c:pt idx="3">
                    <c:v>2.1299999999999999E-2</c:v>
                  </c:pt>
                </c:numCache>
              </c:numRef>
            </c:plus>
            <c:minus>
              <c:numRef>
                <c:f>Sheet1!$D$4:$D$7</c:f>
                <c:numCache>
                  <c:formatCode>General</c:formatCode>
                  <c:ptCount val="4"/>
                  <c:pt idx="0">
                    <c:v>3.0200000000000001E-2</c:v>
                  </c:pt>
                  <c:pt idx="1">
                    <c:v>2.3300000000000001E-2</c:v>
                  </c:pt>
                  <c:pt idx="2">
                    <c:v>2.18E-2</c:v>
                  </c:pt>
                  <c:pt idx="3">
                    <c:v>2.1299999999999999E-2</c:v>
                  </c:pt>
                </c:numCache>
              </c:numRef>
            </c:minus>
            <c:spPr>
              <a:noFill/>
              <a:ln w="9525" cap="flat" cmpd="sng" algn="ctr">
                <a:solidFill>
                  <a:schemeClr val="tx1">
                    <a:lumMod val="65000"/>
                    <a:lumOff val="35000"/>
                  </a:schemeClr>
                </a:solidFill>
                <a:round/>
              </a:ln>
              <a:effectLst/>
            </c:spPr>
          </c:errBars>
          <c:xVal>
            <c:numRef>
              <c:f>Sheet1!$A$4:$A$7</c:f>
              <c:numCache>
                <c:formatCode>General</c:formatCode>
                <c:ptCount val="4"/>
                <c:pt idx="0">
                  <c:v>2</c:v>
                </c:pt>
                <c:pt idx="1">
                  <c:v>3</c:v>
                </c:pt>
                <c:pt idx="2">
                  <c:v>4</c:v>
                </c:pt>
                <c:pt idx="3">
                  <c:v>5</c:v>
                </c:pt>
              </c:numCache>
            </c:numRef>
          </c:xVal>
          <c:yVal>
            <c:numRef>
              <c:f>Sheet1!$C$4:$C$7</c:f>
              <c:numCache>
                <c:formatCode>General</c:formatCode>
                <c:ptCount val="4"/>
                <c:pt idx="0">
                  <c:v>3.43487270965908E-2</c:v>
                </c:pt>
                <c:pt idx="1">
                  <c:v>2.6657409069873267E-2</c:v>
                </c:pt>
                <c:pt idx="2">
                  <c:v>2.4953082916225635E-2</c:v>
                </c:pt>
                <c:pt idx="3">
                  <c:v>2.4428674868949438E-2</c:v>
                </c:pt>
              </c:numCache>
            </c:numRef>
          </c:yVal>
          <c:smooth val="0"/>
          <c:extLst>
            <c:ext xmlns:c16="http://schemas.microsoft.com/office/drawing/2014/chart" uri="{C3380CC4-5D6E-409C-BE32-E72D297353CC}">
              <c16:uniqueId val="{00000001-00F1-4519-81FD-58935813310B}"/>
            </c:ext>
          </c:extLst>
        </c:ser>
        <c:dLbls>
          <c:showLegendKey val="0"/>
          <c:showVal val="0"/>
          <c:showCatName val="0"/>
          <c:showSerName val="0"/>
          <c:showPercent val="0"/>
          <c:showBubbleSize val="0"/>
        </c:dLbls>
        <c:axId val="286636464"/>
        <c:axId val="521039864"/>
        <c:extLst>
          <c:ext xmlns:c15="http://schemas.microsoft.com/office/drawing/2012/chart" uri="{02D57815-91ED-43cb-92C2-25804820EDAC}">
            <c15:filteredScatterSeries>
              <c15:ser>
                <c:idx val="2"/>
                <c:order val="2"/>
                <c:tx>
                  <c:strRef>
                    <c:extLst>
                      <c:ext uri="{02D57815-91ED-43cb-92C2-25804820EDAC}">
                        <c15:formulaRef>
                          <c15:sqref>Sheet1!$D$1</c15:sqref>
                        </c15:formulaRef>
                      </c:ext>
                    </c:extLst>
                    <c:strCache>
                      <c:ptCount val="1"/>
                      <c:pt idx="0">
                        <c:v>uncertainty</c:v>
                      </c:pt>
                    </c:strCache>
                  </c:strRef>
                </c:tx>
                <c:spPr>
                  <a:ln w="25400" cap="rnd">
                    <a:noFill/>
                    <a:round/>
                  </a:ln>
                  <a:effectLst/>
                </c:spPr>
                <c:marker>
                  <c:symbol val="circle"/>
                  <c:size val="5"/>
                  <c:spPr>
                    <a:solidFill>
                      <a:schemeClr val="accent5">
                        <a:tint val="65000"/>
                      </a:schemeClr>
                    </a:solidFill>
                    <a:ln w="9525">
                      <a:solidFill>
                        <a:schemeClr val="accent5">
                          <a:tint val="65000"/>
                        </a:schemeClr>
                      </a:solidFill>
                    </a:ln>
                    <a:effectLst/>
                  </c:spPr>
                </c:marker>
                <c:xVal>
                  <c:numRef>
                    <c:extLst>
                      <c:ext uri="{02D57815-91ED-43cb-92C2-25804820EDAC}">
                        <c15:formulaRef>
                          <c15:sqref>Sheet1!$A$2:$A$7</c15:sqref>
                        </c15:formulaRef>
                      </c:ext>
                    </c:extLst>
                    <c:numCache>
                      <c:formatCode>General</c:formatCode>
                      <c:ptCount val="6"/>
                      <c:pt idx="0">
                        <c:v>0</c:v>
                      </c:pt>
                      <c:pt idx="1">
                        <c:v>1</c:v>
                      </c:pt>
                      <c:pt idx="2">
                        <c:v>2</c:v>
                      </c:pt>
                      <c:pt idx="3">
                        <c:v>3</c:v>
                      </c:pt>
                      <c:pt idx="4">
                        <c:v>4</c:v>
                      </c:pt>
                      <c:pt idx="5">
                        <c:v>5</c:v>
                      </c:pt>
                    </c:numCache>
                  </c:numRef>
                </c:xVal>
                <c:yVal>
                  <c:numRef>
                    <c:extLst>
                      <c:ext uri="{02D57815-91ED-43cb-92C2-25804820EDAC}">
                        <c15:formulaRef>
                          <c15:sqref>Sheet1!$D$2:$D$7</c15:sqref>
                        </c15:formulaRef>
                      </c:ext>
                    </c:extLst>
                    <c:numCache>
                      <c:formatCode>General</c:formatCode>
                      <c:ptCount val="6"/>
                      <c:pt idx="0">
                        <c:v>0</c:v>
                      </c:pt>
                      <c:pt idx="1">
                        <c:v>1.6500000000000001E-2</c:v>
                      </c:pt>
                      <c:pt idx="2">
                        <c:v>3.0200000000000001E-2</c:v>
                      </c:pt>
                      <c:pt idx="3">
                        <c:v>2.3300000000000001E-2</c:v>
                      </c:pt>
                      <c:pt idx="4">
                        <c:v>2.18E-2</c:v>
                      </c:pt>
                      <c:pt idx="5">
                        <c:v>2.1299999999999999E-2</c:v>
                      </c:pt>
                    </c:numCache>
                  </c:numRef>
                </c:yVal>
                <c:smooth val="0"/>
                <c:extLst>
                  <c:ext xmlns:c16="http://schemas.microsoft.com/office/drawing/2014/chart" uri="{C3380CC4-5D6E-409C-BE32-E72D297353CC}">
                    <c16:uniqueId val="{00000002-00F1-4519-81FD-58935813310B}"/>
                  </c:ext>
                </c:extLst>
              </c15:ser>
            </c15:filteredScatterSeries>
          </c:ext>
        </c:extLst>
      </c:scatterChart>
      <c:valAx>
        <c:axId val="286636464"/>
        <c:scaling>
          <c:orientation val="minMax"/>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Amount</a:t>
                </a:r>
                <a:r>
                  <a:rPr lang="en-CA" baseline="0"/>
                  <a:t> of Potassium Hydroxide used (g)</a:t>
                </a:r>
                <a:endParaRPr lang="en-CA"/>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crossBetween val="midCat"/>
      </c:valAx>
      <c:valAx>
        <c:axId val="5210398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Energy Radiated (J)</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0.6282</cdr:x>
      <cdr:y>0.04494</cdr:y>
    </cdr:from>
    <cdr:to>
      <cdr:x>0.96154</cdr:x>
      <cdr:y>0.14607</cdr:y>
    </cdr:to>
    <cdr:sp macro="" textlink="">
      <cdr:nvSpPr>
        <cdr:cNvPr id="2" name="Text Box 1"/>
        <cdr:cNvSpPr txBox="1"/>
      </cdr:nvSpPr>
      <cdr:spPr>
        <a:xfrm xmlns:a="http://schemas.openxmlformats.org/drawingml/2006/main">
          <a:off x="3733799" y="114299"/>
          <a:ext cx="1981201"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CA" sz="900">
              <a:solidFill>
                <a:schemeClr val="tx1">
                  <a:lumMod val="65000"/>
                  <a:lumOff val="35000"/>
                </a:schemeClr>
              </a:solidFill>
            </a:rPr>
            <a:t>y = 0.0227</a:t>
          </a:r>
          <a:r>
            <a:rPr lang="en-CA" sz="900" baseline="0">
              <a:solidFill>
                <a:schemeClr val="tx1">
                  <a:lumMod val="65000"/>
                  <a:lumOff val="35000"/>
                </a:schemeClr>
              </a:solidFill>
            </a:rPr>
            <a:t> + 0.0060 / (x-1.4872)</a:t>
          </a:r>
          <a:endParaRPr lang="en-CA" sz="900">
            <a:solidFill>
              <a:schemeClr val="tx1">
                <a:lumMod val="65000"/>
                <a:lumOff val="35000"/>
              </a:schemeClr>
            </a:solidFill>
          </a:endParaRP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677A696BB247749686748D257BBA51"/>
        <w:category>
          <w:name w:val="General"/>
          <w:gallery w:val="placeholder"/>
        </w:category>
        <w:types>
          <w:type w:val="bbPlcHdr"/>
        </w:types>
        <w:behaviors>
          <w:behavior w:val="content"/>
        </w:behaviors>
        <w:guid w:val="{80B59727-1FF1-4D9F-8F47-00CD85F1161C}"/>
      </w:docPartPr>
      <w:docPartBody>
        <w:p w:rsidR="001F60A7" w:rsidRDefault="00B13D39">
          <w:pPr>
            <w:pStyle w:val="24677A696BB247749686748D257BBA51"/>
          </w:pPr>
          <w:r>
            <w:t>[Title Here, up to 12 Words, on One to Two Lines]</w:t>
          </w:r>
        </w:p>
      </w:docPartBody>
    </w:docPart>
    <w:docPart>
      <w:docPartPr>
        <w:name w:val="E7754CD92E3248D8B30C1976802DB798"/>
        <w:category>
          <w:name w:val="General"/>
          <w:gallery w:val="placeholder"/>
        </w:category>
        <w:types>
          <w:type w:val="bbPlcHdr"/>
        </w:types>
        <w:behaviors>
          <w:behavior w:val="content"/>
        </w:behaviors>
        <w:guid w:val="{567F8635-46BE-4713-8347-E2EFAB93F6EE}"/>
      </w:docPartPr>
      <w:docPartBody>
        <w:p w:rsidR="001F60A7" w:rsidRDefault="00B13D39">
          <w:pPr>
            <w:pStyle w:val="E7754CD92E3248D8B30C1976802DB798"/>
          </w:pPr>
          <w:r w:rsidRPr="005D3A03">
            <w:t>Figures title:</w:t>
          </w:r>
        </w:p>
      </w:docPartBody>
    </w:docPart>
    <w:docPart>
      <w:docPartPr>
        <w:name w:val="DefaultPlaceholder_-1854013440"/>
        <w:category>
          <w:name w:val="General"/>
          <w:gallery w:val="placeholder"/>
        </w:category>
        <w:types>
          <w:type w:val="bbPlcHdr"/>
        </w:types>
        <w:behaviors>
          <w:behavior w:val="content"/>
        </w:behaviors>
        <w:guid w:val="{1BEC97A5-39DC-4058-81CD-A0E32853E17C}"/>
      </w:docPartPr>
      <w:docPartBody>
        <w:p w:rsidR="006C0413" w:rsidRDefault="001F60A7">
          <w:r w:rsidRPr="00F90E6A">
            <w:rPr>
              <w:rStyle w:val="PlaceholderText"/>
            </w:rPr>
            <w:t>Click or tap here to enter text.</w:t>
          </w:r>
        </w:p>
      </w:docPartBody>
    </w:docPart>
    <w:docPart>
      <w:docPartPr>
        <w:name w:val="4F35BDF3BA174E3280470726D65BFA6F"/>
        <w:category>
          <w:name w:val="General"/>
          <w:gallery w:val="placeholder"/>
        </w:category>
        <w:types>
          <w:type w:val="bbPlcHdr"/>
        </w:types>
        <w:behaviors>
          <w:behavior w:val="content"/>
        </w:behaviors>
        <w:guid w:val="{F4435C40-6C96-4CFE-A2BB-C1F5A38D2DDE}"/>
      </w:docPartPr>
      <w:docPartBody>
        <w:p w:rsidR="003A549B" w:rsidRDefault="003A549B" w:rsidP="003A549B">
          <w:pPr>
            <w:pStyle w:val="4F35BDF3BA174E3280470726D65BFA6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等线 Light">
    <w:altName w:val="微软雅黑"/>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comments="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D39"/>
    <w:rsid w:val="001F60A7"/>
    <w:rsid w:val="003A549B"/>
    <w:rsid w:val="004457B6"/>
    <w:rsid w:val="006C0413"/>
    <w:rsid w:val="00706229"/>
    <w:rsid w:val="00733873"/>
    <w:rsid w:val="00756FC1"/>
    <w:rsid w:val="00950D3E"/>
    <w:rsid w:val="009622CC"/>
    <w:rsid w:val="00AA31F2"/>
    <w:rsid w:val="00B13D39"/>
    <w:rsid w:val="00CB17A1"/>
    <w:rsid w:val="00CB51A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677A696BB247749686748D257BBA51">
    <w:name w:val="24677A696BB247749686748D257BBA51"/>
  </w:style>
  <w:style w:type="paragraph" w:customStyle="1" w:styleId="AAC2E250CD504A8097F68903AE413E45">
    <w:name w:val="AAC2E250CD504A8097F68903AE413E45"/>
  </w:style>
  <w:style w:type="paragraph" w:customStyle="1" w:styleId="093620B480A043E294573CBEC074489F">
    <w:name w:val="093620B480A043E294573CBEC074489F"/>
  </w:style>
  <w:style w:type="paragraph" w:customStyle="1" w:styleId="3DD488D35C0A439CA638AC9CDDED7426">
    <w:name w:val="3DD488D35C0A439CA638AC9CDDED7426"/>
  </w:style>
  <w:style w:type="paragraph" w:customStyle="1" w:styleId="57BCF0D41E25433BADBCDBF00F867BC3">
    <w:name w:val="57BCF0D41E25433BADBCDBF00F867BC3"/>
  </w:style>
  <w:style w:type="paragraph" w:customStyle="1" w:styleId="54B4FA4B5DFB438092351D0DB3E4DA18">
    <w:name w:val="54B4FA4B5DFB438092351D0DB3E4DA18"/>
  </w:style>
  <w:style w:type="character" w:styleId="Emphasis">
    <w:name w:val="Emphasis"/>
    <w:basedOn w:val="DefaultParagraphFont"/>
    <w:uiPriority w:val="4"/>
    <w:unhideWhenUsed/>
    <w:qFormat/>
    <w:rPr>
      <w:i/>
      <w:iCs/>
    </w:rPr>
  </w:style>
  <w:style w:type="paragraph" w:customStyle="1" w:styleId="634208624F204A158CA14A49080C104F">
    <w:name w:val="634208624F204A158CA14A49080C104F"/>
  </w:style>
  <w:style w:type="paragraph" w:customStyle="1" w:styleId="7B94B6A64338428C827C131A2A898813">
    <w:name w:val="7B94B6A64338428C827C131A2A898813"/>
  </w:style>
  <w:style w:type="paragraph" w:customStyle="1" w:styleId="3FC1E4CF739349D79FE5A0606DDA5F3B">
    <w:name w:val="3FC1E4CF739349D79FE5A0606DDA5F3B"/>
  </w:style>
  <w:style w:type="paragraph" w:customStyle="1" w:styleId="AE51FF9A3BD84509B5C0737E7D48B5A5">
    <w:name w:val="AE51FF9A3BD84509B5C0737E7D48B5A5"/>
  </w:style>
  <w:style w:type="paragraph" w:customStyle="1" w:styleId="F8F39C7040A84B89B1B7D825CB280670">
    <w:name w:val="F8F39C7040A84B89B1B7D825CB280670"/>
  </w:style>
  <w:style w:type="paragraph" w:customStyle="1" w:styleId="BBFC8500137D4F7ABD1532BF2BD75F65">
    <w:name w:val="BBFC8500137D4F7ABD1532BF2BD75F65"/>
  </w:style>
  <w:style w:type="paragraph" w:customStyle="1" w:styleId="83F7D358D51F4E6CAEB5256794E29AE7">
    <w:name w:val="83F7D358D51F4E6CAEB5256794E29AE7"/>
  </w:style>
  <w:style w:type="paragraph" w:customStyle="1" w:styleId="C5E7199BFC254E48A8F6B016FD4035C4">
    <w:name w:val="C5E7199BFC254E48A8F6B016FD4035C4"/>
  </w:style>
  <w:style w:type="paragraph" w:customStyle="1" w:styleId="CDF7D2F3FF3F48D98E1EAA2FD3E15934">
    <w:name w:val="CDF7D2F3FF3F48D98E1EAA2FD3E15934"/>
  </w:style>
  <w:style w:type="paragraph" w:customStyle="1" w:styleId="7DBA07523DF34F33A0332DE32CC1D96F">
    <w:name w:val="7DBA07523DF34F33A0332DE32CC1D96F"/>
  </w:style>
  <w:style w:type="paragraph" w:customStyle="1" w:styleId="D8AB41557AB64A3AB6BEC9B4342E9DCB">
    <w:name w:val="D8AB41557AB64A3AB6BEC9B4342E9DCB"/>
  </w:style>
  <w:style w:type="paragraph" w:customStyle="1" w:styleId="AD4D39ED97244311BA4FAFAD0556F362">
    <w:name w:val="AD4D39ED97244311BA4FAFAD0556F362"/>
  </w:style>
  <w:style w:type="paragraph" w:customStyle="1" w:styleId="5BC18B0125B34C6B9C8E03D9725D64CE">
    <w:name w:val="5BC18B0125B34C6B9C8E03D9725D64CE"/>
  </w:style>
  <w:style w:type="paragraph" w:customStyle="1" w:styleId="DDFD491802EE49F7B7BE866CD16D6B8A">
    <w:name w:val="DDFD491802EE49F7B7BE866CD16D6B8A"/>
  </w:style>
  <w:style w:type="paragraph" w:customStyle="1" w:styleId="01CB109E772743DCA4F5C91F78C689B2">
    <w:name w:val="01CB109E772743DCA4F5C91F78C689B2"/>
  </w:style>
  <w:style w:type="paragraph" w:customStyle="1" w:styleId="6E109A9C6F0646B59A849D8472110F8E">
    <w:name w:val="6E109A9C6F0646B59A849D8472110F8E"/>
  </w:style>
  <w:style w:type="paragraph" w:customStyle="1" w:styleId="85AC357D6654489988E2A0676877D8E4">
    <w:name w:val="85AC357D6654489988E2A0676877D8E4"/>
  </w:style>
  <w:style w:type="paragraph" w:customStyle="1" w:styleId="2254A3E46C6144D19135A22B7B03890D">
    <w:name w:val="2254A3E46C6144D19135A22B7B03890D"/>
  </w:style>
  <w:style w:type="paragraph" w:customStyle="1" w:styleId="E7B19C723DAC4736A4170ACEBDEF6F92">
    <w:name w:val="E7B19C723DAC4736A4170ACEBDEF6F92"/>
  </w:style>
  <w:style w:type="paragraph" w:customStyle="1" w:styleId="175CDCEC7D0949D583A730369B0060C5">
    <w:name w:val="175CDCEC7D0949D583A730369B0060C5"/>
  </w:style>
  <w:style w:type="paragraph" w:customStyle="1" w:styleId="6D39CE7AD26142CFA6001C85E69544E4">
    <w:name w:val="6D39CE7AD26142CFA6001C85E69544E4"/>
  </w:style>
  <w:style w:type="paragraph" w:customStyle="1" w:styleId="127E540459574B099FA8C8C31AB0E5AD">
    <w:name w:val="127E540459574B099FA8C8C31AB0E5AD"/>
  </w:style>
  <w:style w:type="paragraph" w:customStyle="1" w:styleId="414098872E074295A323E5A5A6AE8AC7">
    <w:name w:val="414098872E074295A323E5A5A6AE8AC7"/>
  </w:style>
  <w:style w:type="paragraph" w:customStyle="1" w:styleId="2DC339CA4DA94402B2AB80CA64F01271">
    <w:name w:val="2DC339CA4DA94402B2AB80CA64F01271"/>
  </w:style>
  <w:style w:type="paragraph" w:customStyle="1" w:styleId="B7DB14DB180F4CAC95C3DD7386D51CE2">
    <w:name w:val="B7DB14DB180F4CAC95C3DD7386D51CE2"/>
  </w:style>
  <w:style w:type="paragraph" w:customStyle="1" w:styleId="BBB2F5BAE8354291B511F27716C005CC">
    <w:name w:val="BBB2F5BAE8354291B511F27716C005CC"/>
  </w:style>
  <w:style w:type="paragraph" w:customStyle="1" w:styleId="82BD1A1151D24F25AE88B304ADA758C6">
    <w:name w:val="82BD1A1151D24F25AE88B304ADA758C6"/>
  </w:style>
  <w:style w:type="paragraph" w:customStyle="1" w:styleId="CE5F5E112C75473CB284BB3C7A70F00A">
    <w:name w:val="CE5F5E112C75473CB284BB3C7A70F00A"/>
  </w:style>
  <w:style w:type="paragraph" w:customStyle="1" w:styleId="00302AAD91C444569C8A55B0DCDB1431">
    <w:name w:val="00302AAD91C444569C8A55B0DCDB1431"/>
  </w:style>
  <w:style w:type="paragraph" w:customStyle="1" w:styleId="ECE57F289E0E47D6A09DCBCC888064A7">
    <w:name w:val="ECE57F289E0E47D6A09DCBCC888064A7"/>
  </w:style>
  <w:style w:type="paragraph" w:customStyle="1" w:styleId="D07423E1D7FD4C45853FEB497E3D8407">
    <w:name w:val="D07423E1D7FD4C45853FEB497E3D8407"/>
  </w:style>
  <w:style w:type="paragraph" w:customStyle="1" w:styleId="E5CE080D785C412DA23714FD013DD6D4">
    <w:name w:val="E5CE080D785C412DA23714FD013DD6D4"/>
  </w:style>
  <w:style w:type="paragraph" w:customStyle="1" w:styleId="1CD86E3E83C94D52877BC822D33C214D">
    <w:name w:val="1CD86E3E83C94D52877BC822D33C214D"/>
  </w:style>
  <w:style w:type="paragraph" w:customStyle="1" w:styleId="450368F823DF47CF858CF5F01378AF3B">
    <w:name w:val="450368F823DF47CF858CF5F01378AF3B"/>
  </w:style>
  <w:style w:type="paragraph" w:customStyle="1" w:styleId="CCAD93BC7A734EB79437167992FC6D0B">
    <w:name w:val="CCAD93BC7A734EB79437167992FC6D0B"/>
  </w:style>
  <w:style w:type="paragraph" w:customStyle="1" w:styleId="7524A2218BEA4A39A870A33867303F6B">
    <w:name w:val="7524A2218BEA4A39A870A33867303F6B"/>
  </w:style>
  <w:style w:type="paragraph" w:customStyle="1" w:styleId="B6D06B064C244678848505AEC8699661">
    <w:name w:val="B6D06B064C244678848505AEC8699661"/>
  </w:style>
  <w:style w:type="paragraph" w:customStyle="1" w:styleId="F50D0D579F754E7DA83C9E7912310A4F">
    <w:name w:val="F50D0D579F754E7DA83C9E7912310A4F"/>
  </w:style>
  <w:style w:type="paragraph" w:customStyle="1" w:styleId="D4478C686722447793403EF7A89434A4">
    <w:name w:val="D4478C686722447793403EF7A89434A4"/>
  </w:style>
  <w:style w:type="paragraph" w:customStyle="1" w:styleId="6774927C1C41426A864FA0176FF539E4">
    <w:name w:val="6774927C1C41426A864FA0176FF539E4"/>
  </w:style>
  <w:style w:type="paragraph" w:customStyle="1" w:styleId="7B35EA930FF54E609809E0E59BDD0187">
    <w:name w:val="7B35EA930FF54E609809E0E59BDD0187"/>
  </w:style>
  <w:style w:type="paragraph" w:customStyle="1" w:styleId="47C876AC86A544C3B6AD15F290B976A2">
    <w:name w:val="47C876AC86A544C3B6AD15F290B976A2"/>
  </w:style>
  <w:style w:type="paragraph" w:customStyle="1" w:styleId="A97611A4544143DFB5D8B343D18CD9FD">
    <w:name w:val="A97611A4544143DFB5D8B343D18CD9FD"/>
  </w:style>
  <w:style w:type="paragraph" w:customStyle="1" w:styleId="6472B1A2220047F8A3F9609E77D5D5CC">
    <w:name w:val="6472B1A2220047F8A3F9609E77D5D5CC"/>
  </w:style>
  <w:style w:type="paragraph" w:customStyle="1" w:styleId="918A9D0C7D6D485BAD477D2E509B9FFA">
    <w:name w:val="918A9D0C7D6D485BAD477D2E509B9FFA"/>
  </w:style>
  <w:style w:type="paragraph" w:customStyle="1" w:styleId="7FDA8BAFB716423E9282B2D5EB8DAB4C">
    <w:name w:val="7FDA8BAFB716423E9282B2D5EB8DAB4C"/>
  </w:style>
  <w:style w:type="paragraph" w:customStyle="1" w:styleId="1C43142AB05E43E7B44E896FF46B659F">
    <w:name w:val="1C43142AB05E43E7B44E896FF46B659F"/>
  </w:style>
  <w:style w:type="paragraph" w:customStyle="1" w:styleId="3090A729F44349289561A4F1808B33C8">
    <w:name w:val="3090A729F44349289561A4F1808B33C8"/>
  </w:style>
  <w:style w:type="paragraph" w:customStyle="1" w:styleId="79F4BFB218974CCCB810551FEC51046B">
    <w:name w:val="79F4BFB218974CCCB810551FEC51046B"/>
  </w:style>
  <w:style w:type="paragraph" w:customStyle="1" w:styleId="88264B28CAE64036949122F0E91224A9">
    <w:name w:val="88264B28CAE64036949122F0E91224A9"/>
  </w:style>
  <w:style w:type="paragraph" w:customStyle="1" w:styleId="7884FE480AA44B808552C250E9770210">
    <w:name w:val="7884FE480AA44B808552C250E9770210"/>
  </w:style>
  <w:style w:type="paragraph" w:customStyle="1" w:styleId="C532D39194F5469485848FF2A4F9CED3">
    <w:name w:val="C532D39194F5469485848FF2A4F9CED3"/>
  </w:style>
  <w:style w:type="paragraph" w:customStyle="1" w:styleId="1F9A6F3562814BFCB1212ED591CBFA91">
    <w:name w:val="1F9A6F3562814BFCB1212ED591CBFA91"/>
  </w:style>
  <w:style w:type="paragraph" w:customStyle="1" w:styleId="15B9044EF9DC43E2A8C920CACCB03BFC">
    <w:name w:val="15B9044EF9DC43E2A8C920CACCB03BFC"/>
  </w:style>
  <w:style w:type="paragraph" w:customStyle="1" w:styleId="15AF65426F5A4A4BAC953FA62D894781">
    <w:name w:val="15AF65426F5A4A4BAC953FA62D894781"/>
  </w:style>
  <w:style w:type="paragraph" w:customStyle="1" w:styleId="E7754CD92E3248D8B30C1976802DB798">
    <w:name w:val="E7754CD92E3248D8B30C1976802DB798"/>
  </w:style>
  <w:style w:type="paragraph" w:customStyle="1" w:styleId="3E1D06DC438A4D9FA0C131C69D60E70A">
    <w:name w:val="3E1D06DC438A4D9FA0C131C69D60E70A"/>
  </w:style>
  <w:style w:type="character" w:styleId="PlaceholderText">
    <w:name w:val="Placeholder Text"/>
    <w:basedOn w:val="DefaultParagraphFont"/>
    <w:uiPriority w:val="99"/>
    <w:semiHidden/>
    <w:rsid w:val="00CB17A1"/>
    <w:rPr>
      <w:color w:val="404040" w:themeColor="text1" w:themeTint="BF"/>
    </w:rPr>
  </w:style>
  <w:style w:type="paragraph" w:customStyle="1" w:styleId="9BA19DAB1DD44A539F1B9BAF33855600">
    <w:name w:val="9BA19DAB1DD44A539F1B9BAF33855600"/>
    <w:rsid w:val="00AA31F2"/>
    <w:pPr>
      <w:widowControl w:val="0"/>
      <w:spacing w:after="0" w:line="240" w:lineRule="auto"/>
      <w:jc w:val="both"/>
    </w:pPr>
    <w:rPr>
      <w:kern w:val="2"/>
      <w:sz w:val="21"/>
      <w:lang w:val="en-US"/>
    </w:rPr>
  </w:style>
  <w:style w:type="paragraph" w:customStyle="1" w:styleId="46B4403EBACF4DCCB2A4E0B8C1E7A4CE">
    <w:name w:val="46B4403EBACF4DCCB2A4E0B8C1E7A4CE"/>
    <w:rsid w:val="003A549B"/>
  </w:style>
  <w:style w:type="paragraph" w:customStyle="1" w:styleId="BD7E91FE7A0D44D69DD9CA76DF174DEB">
    <w:name w:val="BD7E91FE7A0D44D69DD9CA76DF174DEB"/>
    <w:rsid w:val="003A549B"/>
  </w:style>
  <w:style w:type="paragraph" w:customStyle="1" w:styleId="9A69AED1EB214495BC6F2DC765BC8BAE">
    <w:name w:val="9A69AED1EB214495BC6F2DC765BC8BAE"/>
    <w:rsid w:val="003A549B"/>
  </w:style>
  <w:style w:type="paragraph" w:customStyle="1" w:styleId="680D480FF3F34FF6BD27464015E91EFC">
    <w:name w:val="680D480FF3F34FF6BD27464015E91EFC"/>
    <w:rsid w:val="003A549B"/>
  </w:style>
  <w:style w:type="paragraph" w:customStyle="1" w:styleId="3126D23FE17F44CEBE4B9F201E21573D">
    <w:name w:val="3126D23FE17F44CEBE4B9F201E21573D"/>
    <w:rsid w:val="003A549B"/>
  </w:style>
  <w:style w:type="paragraph" w:customStyle="1" w:styleId="ED47E24FBE8F4E629DAEED4BE0E81724">
    <w:name w:val="ED47E24FBE8F4E629DAEED4BE0E81724"/>
    <w:rsid w:val="003A549B"/>
  </w:style>
  <w:style w:type="paragraph" w:customStyle="1" w:styleId="928FB8D4410549E9944CD8927C6E2918">
    <w:name w:val="928FB8D4410549E9944CD8927C6E2918"/>
    <w:rsid w:val="003A549B"/>
  </w:style>
  <w:style w:type="paragraph" w:customStyle="1" w:styleId="FDE64C3C11D0476F9C992712B8924AD3">
    <w:name w:val="FDE64C3C11D0476F9C992712B8924AD3"/>
    <w:rsid w:val="003A549B"/>
  </w:style>
  <w:style w:type="paragraph" w:customStyle="1" w:styleId="A564B12529FF41BB857A1D5DE7A7B1D8">
    <w:name w:val="A564B12529FF41BB857A1D5DE7A7B1D8"/>
    <w:rsid w:val="003A549B"/>
  </w:style>
  <w:style w:type="paragraph" w:customStyle="1" w:styleId="580EA62901EB432080B8BDE5E66BFCF0">
    <w:name w:val="580EA62901EB432080B8BDE5E66BFCF0"/>
    <w:rsid w:val="003A549B"/>
  </w:style>
  <w:style w:type="paragraph" w:customStyle="1" w:styleId="1FEA2905DFFF482495E0B0AEA3CAFDE4">
    <w:name w:val="1FEA2905DFFF482495E0B0AEA3CAFDE4"/>
    <w:rsid w:val="003A549B"/>
  </w:style>
  <w:style w:type="paragraph" w:customStyle="1" w:styleId="726796C996CB4A65B24ADE4ADD0D8CE0">
    <w:name w:val="726796C996CB4A65B24ADE4ADD0D8CE0"/>
    <w:rsid w:val="003A549B"/>
  </w:style>
  <w:style w:type="paragraph" w:customStyle="1" w:styleId="3A0B1819F0B6496DBE1EFB79C95E7D96">
    <w:name w:val="3A0B1819F0B6496DBE1EFB79C95E7D96"/>
    <w:rsid w:val="003A549B"/>
  </w:style>
  <w:style w:type="paragraph" w:customStyle="1" w:styleId="4F30F03960484124A0858512F4822D72">
    <w:name w:val="4F30F03960484124A0858512F4822D72"/>
    <w:rsid w:val="003A549B"/>
  </w:style>
  <w:style w:type="paragraph" w:customStyle="1" w:styleId="69C6CCD1DEF745E79A26ADDC264D351B">
    <w:name w:val="69C6CCD1DEF745E79A26ADDC264D351B"/>
    <w:rsid w:val="003A549B"/>
  </w:style>
  <w:style w:type="paragraph" w:customStyle="1" w:styleId="0C3481B7C82A4E369A407C6031C3C508">
    <w:name w:val="0C3481B7C82A4E369A407C6031C3C508"/>
    <w:rsid w:val="003A549B"/>
  </w:style>
  <w:style w:type="paragraph" w:customStyle="1" w:styleId="5D26DBC9266543128E0755DA4EAB74F0">
    <w:name w:val="5D26DBC9266543128E0755DA4EAB74F0"/>
    <w:rsid w:val="003A549B"/>
  </w:style>
  <w:style w:type="paragraph" w:customStyle="1" w:styleId="157578FF20EA4392B3DA7F7C4FF3C4D1">
    <w:name w:val="157578FF20EA4392B3DA7F7C4FF3C4D1"/>
    <w:rsid w:val="003A549B"/>
  </w:style>
  <w:style w:type="paragraph" w:customStyle="1" w:styleId="3E00561ABE8F42C8BF0BC840E42DDB3D">
    <w:name w:val="3E00561ABE8F42C8BF0BC840E42DDB3D"/>
    <w:rsid w:val="003A549B"/>
  </w:style>
  <w:style w:type="paragraph" w:customStyle="1" w:styleId="F1E38574196148D99FDFF321F22FF702">
    <w:name w:val="F1E38574196148D99FDFF321F22FF702"/>
    <w:rsid w:val="003A549B"/>
  </w:style>
  <w:style w:type="paragraph" w:customStyle="1" w:styleId="5EC99CF1B9D247A78880BAE66A669509">
    <w:name w:val="5EC99CF1B9D247A78880BAE66A669509"/>
    <w:rsid w:val="003A549B"/>
  </w:style>
  <w:style w:type="paragraph" w:customStyle="1" w:styleId="6BD159EBBC0140A7AFB5F7E9F25C4BA7">
    <w:name w:val="6BD159EBBC0140A7AFB5F7E9F25C4BA7"/>
    <w:rsid w:val="003A549B"/>
  </w:style>
  <w:style w:type="paragraph" w:customStyle="1" w:styleId="754CDC790788465A98FE94337D5E9C06">
    <w:name w:val="754CDC790788465A98FE94337D5E9C06"/>
    <w:rsid w:val="003A549B"/>
  </w:style>
  <w:style w:type="paragraph" w:customStyle="1" w:styleId="808C17BEC51A48F7AD7BD4B74C712353">
    <w:name w:val="808C17BEC51A48F7AD7BD4B74C712353"/>
    <w:rsid w:val="003A549B"/>
  </w:style>
  <w:style w:type="paragraph" w:customStyle="1" w:styleId="DA4C8A6CFCE6403BA8F9EE0631869D47">
    <w:name w:val="DA4C8A6CFCE6403BA8F9EE0631869D47"/>
    <w:rsid w:val="003A549B"/>
  </w:style>
  <w:style w:type="paragraph" w:customStyle="1" w:styleId="8FA91F3124FF46678592B623ED175A68">
    <w:name w:val="8FA91F3124FF46678592B623ED175A68"/>
    <w:rsid w:val="003A549B"/>
  </w:style>
  <w:style w:type="paragraph" w:customStyle="1" w:styleId="914EAAE0F1304F74B50F5E91265CE560">
    <w:name w:val="914EAAE0F1304F74B50F5E91265CE560"/>
    <w:rsid w:val="003A549B"/>
  </w:style>
  <w:style w:type="paragraph" w:customStyle="1" w:styleId="851EA063012A4344AB69668AA6E92EAE">
    <w:name w:val="851EA063012A4344AB69668AA6E92EAE"/>
    <w:rsid w:val="003A549B"/>
  </w:style>
  <w:style w:type="paragraph" w:customStyle="1" w:styleId="601F411811E445F8ADD348B1880DF473">
    <w:name w:val="601F411811E445F8ADD348B1880DF473"/>
    <w:rsid w:val="003A549B"/>
  </w:style>
  <w:style w:type="paragraph" w:customStyle="1" w:styleId="4A20D64A732D4AB2A59FCDA04B1B2CFF">
    <w:name w:val="4A20D64A732D4AB2A59FCDA04B1B2CFF"/>
    <w:rsid w:val="003A549B"/>
  </w:style>
  <w:style w:type="paragraph" w:customStyle="1" w:styleId="D7AC8DC9BACC4FC083755DA839711BD0">
    <w:name w:val="D7AC8DC9BACC4FC083755DA839711BD0"/>
    <w:rsid w:val="003A549B"/>
  </w:style>
  <w:style w:type="paragraph" w:customStyle="1" w:styleId="FEF47C06819143F9AB99CD243AB59215">
    <w:name w:val="FEF47C06819143F9AB99CD243AB59215"/>
    <w:rsid w:val="003A549B"/>
  </w:style>
  <w:style w:type="paragraph" w:customStyle="1" w:styleId="A251295D29BF4ED384827692034A9489">
    <w:name w:val="A251295D29BF4ED384827692034A9489"/>
    <w:rsid w:val="003A549B"/>
  </w:style>
  <w:style w:type="paragraph" w:customStyle="1" w:styleId="06BD997227A64244B824D8C18794AD29">
    <w:name w:val="06BD997227A64244B824D8C18794AD29"/>
    <w:rsid w:val="003A549B"/>
  </w:style>
  <w:style w:type="paragraph" w:customStyle="1" w:styleId="36B98F3C4F6540D4B4E77F9CFD6EE95C">
    <w:name w:val="36B98F3C4F6540D4B4E77F9CFD6EE95C"/>
    <w:rsid w:val="003A549B"/>
  </w:style>
  <w:style w:type="paragraph" w:customStyle="1" w:styleId="9A395651669E421582B15F2605B25998">
    <w:name w:val="9A395651669E421582B15F2605B25998"/>
    <w:rsid w:val="003A549B"/>
  </w:style>
  <w:style w:type="paragraph" w:customStyle="1" w:styleId="DF46BA15F4A94C509B3DB49378A8D912">
    <w:name w:val="DF46BA15F4A94C509B3DB49378A8D912"/>
    <w:rsid w:val="003A549B"/>
  </w:style>
  <w:style w:type="paragraph" w:customStyle="1" w:styleId="6238BC98E67D4F668582286524D2E247">
    <w:name w:val="6238BC98E67D4F668582286524D2E247"/>
    <w:rsid w:val="003A549B"/>
  </w:style>
  <w:style w:type="paragraph" w:customStyle="1" w:styleId="2B9C87050B1F4C618BA13C78EB85FEEE">
    <w:name w:val="2B9C87050B1F4C618BA13C78EB85FEEE"/>
    <w:rsid w:val="003A549B"/>
  </w:style>
  <w:style w:type="paragraph" w:customStyle="1" w:styleId="2B7D74567C6840629E293910D967B30F">
    <w:name w:val="2B7D74567C6840629E293910D967B30F"/>
    <w:rsid w:val="003A549B"/>
  </w:style>
  <w:style w:type="paragraph" w:customStyle="1" w:styleId="7340662CECA048B49CBD2EBD79CC1D25">
    <w:name w:val="7340662CECA048B49CBD2EBD79CC1D25"/>
    <w:rsid w:val="003A549B"/>
  </w:style>
  <w:style w:type="paragraph" w:customStyle="1" w:styleId="20325E72383A439FB6109FD97688CE93">
    <w:name w:val="20325E72383A439FB6109FD97688CE93"/>
    <w:rsid w:val="003A549B"/>
  </w:style>
  <w:style w:type="paragraph" w:customStyle="1" w:styleId="7E3E130E27BF4195A53DA2EED4AEE7EF">
    <w:name w:val="7E3E130E27BF4195A53DA2EED4AEE7EF"/>
    <w:rsid w:val="003A549B"/>
  </w:style>
  <w:style w:type="paragraph" w:customStyle="1" w:styleId="712654810BB64C87B5B7795E2FE63718">
    <w:name w:val="712654810BB64C87B5B7795E2FE63718"/>
    <w:rsid w:val="003A549B"/>
  </w:style>
  <w:style w:type="paragraph" w:customStyle="1" w:styleId="D5534EAAE61A434DB9ED941773B32417">
    <w:name w:val="D5534EAAE61A434DB9ED941773B32417"/>
    <w:rsid w:val="003A549B"/>
  </w:style>
  <w:style w:type="paragraph" w:customStyle="1" w:styleId="8566C97082944A7B922E395F54B3ACCD">
    <w:name w:val="8566C97082944A7B922E395F54B3ACCD"/>
    <w:rsid w:val="003A549B"/>
  </w:style>
  <w:style w:type="paragraph" w:customStyle="1" w:styleId="09D30CA497764EE29E159E75B14F2060">
    <w:name w:val="09D30CA497764EE29E159E75B14F2060"/>
    <w:rsid w:val="003A549B"/>
  </w:style>
  <w:style w:type="paragraph" w:customStyle="1" w:styleId="F149486A9BE74BC1811FF5FCB5D1B177">
    <w:name w:val="F149486A9BE74BC1811FF5FCB5D1B177"/>
    <w:rsid w:val="003A549B"/>
  </w:style>
  <w:style w:type="paragraph" w:customStyle="1" w:styleId="6E1204B2845743C4B62E39E64794B6AC">
    <w:name w:val="6E1204B2845743C4B62E39E64794B6AC"/>
    <w:rsid w:val="003A549B"/>
  </w:style>
  <w:style w:type="paragraph" w:customStyle="1" w:styleId="CF2957FE1E1248BBB5336D61138D24E6">
    <w:name w:val="CF2957FE1E1248BBB5336D61138D24E6"/>
    <w:rsid w:val="003A549B"/>
  </w:style>
  <w:style w:type="paragraph" w:customStyle="1" w:styleId="CB5572BCB42141D2BB951FBD1529DB0F">
    <w:name w:val="CB5572BCB42141D2BB951FBD1529DB0F"/>
    <w:rsid w:val="003A549B"/>
  </w:style>
  <w:style w:type="paragraph" w:customStyle="1" w:styleId="4930B385C40E4013AEBEFA3FDC63CB4A">
    <w:name w:val="4930B385C40E4013AEBEFA3FDC63CB4A"/>
    <w:rsid w:val="003A549B"/>
  </w:style>
  <w:style w:type="paragraph" w:customStyle="1" w:styleId="A80170BE5DDD4F5D9F9D7FBE72EE9DAE">
    <w:name w:val="A80170BE5DDD4F5D9F9D7FBE72EE9DAE"/>
    <w:rsid w:val="003A549B"/>
  </w:style>
  <w:style w:type="paragraph" w:customStyle="1" w:styleId="13A33D43A412453FB128DCCB93AD7CEC">
    <w:name w:val="13A33D43A412453FB128DCCB93AD7CEC"/>
    <w:rsid w:val="003A549B"/>
  </w:style>
  <w:style w:type="paragraph" w:customStyle="1" w:styleId="2A5853181C5342998F00757C0E0D27DC">
    <w:name w:val="2A5853181C5342998F00757C0E0D27DC"/>
    <w:rsid w:val="003A549B"/>
  </w:style>
  <w:style w:type="paragraph" w:customStyle="1" w:styleId="BED205A5611144CE986F9FECBA5D2165">
    <w:name w:val="BED205A5611144CE986F9FECBA5D2165"/>
    <w:rsid w:val="003A549B"/>
  </w:style>
  <w:style w:type="paragraph" w:customStyle="1" w:styleId="ACFFC09B54A44001B83F39714DB36A6D">
    <w:name w:val="ACFFC09B54A44001B83F39714DB36A6D"/>
    <w:rsid w:val="003A549B"/>
  </w:style>
  <w:style w:type="paragraph" w:customStyle="1" w:styleId="14A6248E7AEA47A58CA413D0E544AA06">
    <w:name w:val="14A6248E7AEA47A58CA413D0E544AA06"/>
    <w:rsid w:val="003A549B"/>
  </w:style>
  <w:style w:type="paragraph" w:customStyle="1" w:styleId="0655D60727E04F14BD007BDF135B04FD">
    <w:name w:val="0655D60727E04F14BD007BDF135B04FD"/>
    <w:rsid w:val="003A549B"/>
  </w:style>
  <w:style w:type="paragraph" w:customStyle="1" w:styleId="31E56A88136F402B80867F1E40A4D068">
    <w:name w:val="31E56A88136F402B80867F1E40A4D068"/>
    <w:rsid w:val="003A549B"/>
  </w:style>
  <w:style w:type="paragraph" w:customStyle="1" w:styleId="8F470FC39F1941D195D65BDEBE4B140E">
    <w:name w:val="8F470FC39F1941D195D65BDEBE4B140E"/>
    <w:rsid w:val="003A549B"/>
  </w:style>
  <w:style w:type="paragraph" w:customStyle="1" w:styleId="80B26B7DED084542BB815479427811C1">
    <w:name w:val="80B26B7DED084542BB815479427811C1"/>
    <w:rsid w:val="003A549B"/>
  </w:style>
  <w:style w:type="paragraph" w:customStyle="1" w:styleId="238091ED23E14600B9A74026D4681C91">
    <w:name w:val="238091ED23E14600B9A74026D4681C91"/>
    <w:rsid w:val="003A549B"/>
  </w:style>
  <w:style w:type="paragraph" w:customStyle="1" w:styleId="71EFB129C6A449F6B2541C45C35CF007">
    <w:name w:val="71EFB129C6A449F6B2541C45C35CF007"/>
    <w:rsid w:val="003A549B"/>
  </w:style>
  <w:style w:type="paragraph" w:customStyle="1" w:styleId="710E3643102A4DD38090E478FC7961A4">
    <w:name w:val="710E3643102A4DD38090E478FC7961A4"/>
    <w:rsid w:val="003A549B"/>
  </w:style>
  <w:style w:type="paragraph" w:customStyle="1" w:styleId="1BB400D7557C48AF960FD0CBD8F927B3">
    <w:name w:val="1BB400D7557C48AF960FD0CBD8F927B3"/>
    <w:rsid w:val="003A549B"/>
  </w:style>
  <w:style w:type="paragraph" w:customStyle="1" w:styleId="96549FF4FA2F452088435809B15E058A">
    <w:name w:val="96549FF4FA2F452088435809B15E058A"/>
    <w:rsid w:val="003A549B"/>
  </w:style>
  <w:style w:type="paragraph" w:customStyle="1" w:styleId="D08CB6F6E5FB4F1FA2075D70713A3920">
    <w:name w:val="D08CB6F6E5FB4F1FA2075D70713A3920"/>
    <w:rsid w:val="003A549B"/>
  </w:style>
  <w:style w:type="paragraph" w:customStyle="1" w:styleId="7A1021848ACD447EBFC8B8C040FE58DF">
    <w:name w:val="7A1021848ACD447EBFC8B8C040FE58DF"/>
    <w:rsid w:val="003A549B"/>
  </w:style>
  <w:style w:type="paragraph" w:customStyle="1" w:styleId="F642C504E89743DAB441D53BF560348E">
    <w:name w:val="F642C504E89743DAB441D53BF560348E"/>
    <w:rsid w:val="003A549B"/>
  </w:style>
  <w:style w:type="paragraph" w:customStyle="1" w:styleId="A52E31F9EBF34F5386C6435F94E4CD74">
    <w:name w:val="A52E31F9EBF34F5386C6435F94E4CD74"/>
    <w:rsid w:val="003A549B"/>
  </w:style>
  <w:style w:type="paragraph" w:customStyle="1" w:styleId="6DBD79CCD87543ED889B34E56BC35C25">
    <w:name w:val="6DBD79CCD87543ED889B34E56BC35C25"/>
    <w:rsid w:val="003A549B"/>
  </w:style>
  <w:style w:type="paragraph" w:customStyle="1" w:styleId="C6CBC7C955ED4237BF7F6EA052AD2865">
    <w:name w:val="C6CBC7C955ED4237BF7F6EA052AD2865"/>
    <w:rsid w:val="003A549B"/>
  </w:style>
  <w:style w:type="paragraph" w:customStyle="1" w:styleId="A8413C2981B6425D8DCA52361922235B">
    <w:name w:val="A8413C2981B6425D8DCA52361922235B"/>
    <w:rsid w:val="003A549B"/>
  </w:style>
  <w:style w:type="paragraph" w:customStyle="1" w:styleId="C18E994F5BBF49AC83CB8E1A9373F95B">
    <w:name w:val="C18E994F5BBF49AC83CB8E1A9373F95B"/>
    <w:rsid w:val="003A549B"/>
  </w:style>
  <w:style w:type="paragraph" w:customStyle="1" w:styleId="003A9D74A1DB4F10BA19F608E8CFB21D">
    <w:name w:val="003A9D74A1DB4F10BA19F608E8CFB21D"/>
    <w:rsid w:val="003A549B"/>
  </w:style>
  <w:style w:type="paragraph" w:customStyle="1" w:styleId="D25262079FBC4B4CAD9D08ADCA94B176">
    <w:name w:val="D25262079FBC4B4CAD9D08ADCA94B176"/>
    <w:rsid w:val="003A549B"/>
  </w:style>
  <w:style w:type="paragraph" w:customStyle="1" w:styleId="996101419FB64CDB8E5A61DD8DC52B4E">
    <w:name w:val="996101419FB64CDB8E5A61DD8DC52B4E"/>
    <w:rsid w:val="003A549B"/>
  </w:style>
  <w:style w:type="paragraph" w:customStyle="1" w:styleId="4987572A505D442294F0E541458DCCF0">
    <w:name w:val="4987572A505D442294F0E541458DCCF0"/>
    <w:rsid w:val="003A549B"/>
  </w:style>
  <w:style w:type="paragraph" w:customStyle="1" w:styleId="0CA48BA4ACF44DFC9CCCAE6F1C1C7643">
    <w:name w:val="0CA48BA4ACF44DFC9CCCAE6F1C1C7643"/>
    <w:rsid w:val="003A549B"/>
  </w:style>
  <w:style w:type="paragraph" w:customStyle="1" w:styleId="2B5D7E1D0F384C3CAF849895299BDE21">
    <w:name w:val="2B5D7E1D0F384C3CAF849895299BDE21"/>
    <w:rsid w:val="003A549B"/>
  </w:style>
  <w:style w:type="paragraph" w:customStyle="1" w:styleId="DDB67B0118464935BDDAA7C8F837E61C">
    <w:name w:val="DDB67B0118464935BDDAA7C8F837E61C"/>
    <w:rsid w:val="003A549B"/>
  </w:style>
  <w:style w:type="paragraph" w:customStyle="1" w:styleId="06A418134B274642B2379C068A48879D">
    <w:name w:val="06A418134B274642B2379C068A48879D"/>
    <w:rsid w:val="003A549B"/>
  </w:style>
  <w:style w:type="paragraph" w:customStyle="1" w:styleId="71D170C256BE4B63A17F42D1DC95D706">
    <w:name w:val="71D170C256BE4B63A17F42D1DC95D706"/>
    <w:rsid w:val="003A549B"/>
  </w:style>
  <w:style w:type="paragraph" w:customStyle="1" w:styleId="BF3DF9FB9A2C43BBAA7877C987F70CD4">
    <w:name w:val="BF3DF9FB9A2C43BBAA7877C987F70CD4"/>
    <w:rsid w:val="003A549B"/>
  </w:style>
  <w:style w:type="paragraph" w:customStyle="1" w:styleId="3B83FB74E2CB477990DAEE1B0F45EBB6">
    <w:name w:val="3B83FB74E2CB477990DAEE1B0F45EBB6"/>
    <w:rsid w:val="003A549B"/>
  </w:style>
  <w:style w:type="paragraph" w:customStyle="1" w:styleId="EFDFF29B2AA147939FAA3E8AD0B8A439">
    <w:name w:val="EFDFF29B2AA147939FAA3E8AD0B8A439"/>
    <w:rsid w:val="003A549B"/>
  </w:style>
  <w:style w:type="paragraph" w:customStyle="1" w:styleId="DC599062193D473D8BDC28F76E2BFEC0">
    <w:name w:val="DC599062193D473D8BDC28F76E2BFEC0"/>
    <w:rsid w:val="003A549B"/>
  </w:style>
  <w:style w:type="paragraph" w:customStyle="1" w:styleId="9D1BE74034744FF6A361F7C5EA80B6E7">
    <w:name w:val="9D1BE74034744FF6A361F7C5EA80B6E7"/>
    <w:rsid w:val="003A549B"/>
  </w:style>
  <w:style w:type="paragraph" w:customStyle="1" w:styleId="3A955C3EE4F64660875B4D1D1FB7C3D9">
    <w:name w:val="3A955C3EE4F64660875B4D1D1FB7C3D9"/>
    <w:rsid w:val="003A549B"/>
  </w:style>
  <w:style w:type="paragraph" w:customStyle="1" w:styleId="DFDA4839D12C4909B632408BD4C26CCA">
    <w:name w:val="DFDA4839D12C4909B632408BD4C26CCA"/>
    <w:rsid w:val="003A549B"/>
  </w:style>
  <w:style w:type="paragraph" w:customStyle="1" w:styleId="3C1EFA42E4A34584BFB9E8EF4A406F50">
    <w:name w:val="3C1EFA42E4A34584BFB9E8EF4A406F50"/>
    <w:rsid w:val="003A549B"/>
  </w:style>
  <w:style w:type="paragraph" w:customStyle="1" w:styleId="DCE92D8B02FA49ED96BE2B4DB64FE32F">
    <w:name w:val="DCE92D8B02FA49ED96BE2B4DB64FE32F"/>
    <w:rsid w:val="003A549B"/>
  </w:style>
  <w:style w:type="paragraph" w:customStyle="1" w:styleId="D51F6F0AA6D742E39BCE5C1BC417BFF3">
    <w:name w:val="D51F6F0AA6D742E39BCE5C1BC417BFF3"/>
    <w:rsid w:val="003A549B"/>
  </w:style>
  <w:style w:type="paragraph" w:customStyle="1" w:styleId="B22F42FBC6A1468BBA597D68155B27B1">
    <w:name w:val="B22F42FBC6A1468BBA597D68155B27B1"/>
    <w:rsid w:val="003A549B"/>
  </w:style>
  <w:style w:type="paragraph" w:customStyle="1" w:styleId="70AB7D169D144BB0B882A7158BFAD587">
    <w:name w:val="70AB7D169D144BB0B882A7158BFAD587"/>
    <w:rsid w:val="003A549B"/>
  </w:style>
  <w:style w:type="paragraph" w:customStyle="1" w:styleId="FCC24E68D2CE4B9A9EA3EED5B8008824">
    <w:name w:val="FCC24E68D2CE4B9A9EA3EED5B8008824"/>
    <w:rsid w:val="003A549B"/>
  </w:style>
  <w:style w:type="paragraph" w:customStyle="1" w:styleId="5D05D099975344E28863B61196A644D0">
    <w:name w:val="5D05D099975344E28863B61196A644D0"/>
    <w:rsid w:val="003A549B"/>
  </w:style>
  <w:style w:type="paragraph" w:customStyle="1" w:styleId="4F35BDF3BA174E3280470726D65BFA6F">
    <w:name w:val="4F35BDF3BA174E3280470726D65BFA6F"/>
    <w:rsid w:val="003A549B"/>
  </w:style>
  <w:style w:type="paragraph" w:customStyle="1" w:styleId="991FA469F089456E8FEB7563D56B0035">
    <w:name w:val="991FA469F089456E8FEB7563D56B0035"/>
    <w:rsid w:val="003A549B"/>
  </w:style>
  <w:style w:type="paragraph" w:customStyle="1" w:styleId="E340A6948EAA495980E0740F3C3D737A">
    <w:name w:val="E340A6948EAA495980E0740F3C3D737A"/>
    <w:rsid w:val="003A549B"/>
  </w:style>
  <w:style w:type="paragraph" w:customStyle="1" w:styleId="6C63E7AC8C20423E8DE5EF3C14F5BA9F">
    <w:name w:val="6C63E7AC8C20423E8DE5EF3C14F5BA9F"/>
    <w:rsid w:val="003A549B"/>
  </w:style>
  <w:style w:type="paragraph" w:customStyle="1" w:styleId="ABB2E243A9284A438E1EC617E0956DBE">
    <w:name w:val="ABB2E243A9284A438E1EC617E0956DBE"/>
    <w:rsid w:val="003A549B"/>
  </w:style>
  <w:style w:type="paragraph" w:customStyle="1" w:styleId="126ABAAC18DD4F8D9DBB8251FAE4AED8">
    <w:name w:val="126ABAAC18DD4F8D9DBB8251FAE4AED8"/>
    <w:rsid w:val="003A549B"/>
  </w:style>
  <w:style w:type="paragraph" w:customStyle="1" w:styleId="9255A1F4DA964EA19BBBC84204C4E6AF">
    <w:name w:val="9255A1F4DA964EA19BBBC84204C4E6AF"/>
    <w:rsid w:val="003A549B"/>
  </w:style>
  <w:style w:type="paragraph" w:customStyle="1" w:styleId="C25C5A796B1644ACBF2030E2AEF6D09C">
    <w:name w:val="C25C5A796B1644ACBF2030E2AEF6D09C"/>
    <w:rsid w:val="003A549B"/>
  </w:style>
  <w:style w:type="paragraph" w:customStyle="1" w:styleId="646D3D80E942460A84BDB360ADE87F1F">
    <w:name w:val="646D3D80E942460A84BDB360ADE87F1F"/>
    <w:rsid w:val="003A549B"/>
  </w:style>
  <w:style w:type="paragraph" w:customStyle="1" w:styleId="0AD5CF6234A64BE88E38AD97B9E40D8F">
    <w:name w:val="0AD5CF6234A64BE88E38AD97B9E40D8F"/>
    <w:rsid w:val="003A549B"/>
  </w:style>
  <w:style w:type="paragraph" w:customStyle="1" w:styleId="D4A40ECA0EB1457A8948CE285238C1C9">
    <w:name w:val="D4A40ECA0EB1457A8948CE285238C1C9"/>
    <w:rsid w:val="003A549B"/>
  </w:style>
  <w:style w:type="paragraph" w:customStyle="1" w:styleId="7EC3E6978C724278B9D4C9A3E34A3FB7">
    <w:name w:val="7EC3E6978C724278B9D4C9A3E34A3FB7"/>
    <w:rsid w:val="003A549B"/>
  </w:style>
  <w:style w:type="paragraph" w:customStyle="1" w:styleId="701429B61D3048558C8858C2DCB4394E">
    <w:name w:val="701429B61D3048558C8858C2DCB4394E"/>
    <w:rsid w:val="003A549B"/>
  </w:style>
  <w:style w:type="paragraph" w:customStyle="1" w:styleId="7FD01057DDDE437EB680D138998839E8">
    <w:name w:val="7FD01057DDDE437EB680D138998839E8"/>
    <w:rsid w:val="003A549B"/>
  </w:style>
  <w:style w:type="paragraph" w:customStyle="1" w:styleId="3F033BE6DBBC4075903D6DCB2D162449">
    <w:name w:val="3F033BE6DBBC4075903D6DCB2D162449"/>
    <w:rsid w:val="003A549B"/>
  </w:style>
  <w:style w:type="paragraph" w:customStyle="1" w:styleId="55DDFE052CDA4477A1B11407F9AB4447">
    <w:name w:val="55DDFE052CDA4477A1B11407F9AB4447"/>
    <w:rsid w:val="003A549B"/>
  </w:style>
  <w:style w:type="paragraph" w:customStyle="1" w:styleId="74A89353BE104FC3B04E657D368F3529">
    <w:name w:val="74A89353BE104FC3B04E657D368F3529"/>
    <w:rsid w:val="003A549B"/>
  </w:style>
  <w:style w:type="paragraph" w:customStyle="1" w:styleId="5F5BB8FD4D904CE689A327F489678417">
    <w:name w:val="5F5BB8FD4D904CE689A327F489678417"/>
    <w:rsid w:val="003A549B"/>
  </w:style>
  <w:style w:type="paragraph" w:customStyle="1" w:styleId="FFC5598ED4FF418E8EF23ED6793D639E">
    <w:name w:val="FFC5598ED4FF418E8EF23ED6793D639E"/>
    <w:rsid w:val="003A549B"/>
  </w:style>
  <w:style w:type="paragraph" w:customStyle="1" w:styleId="72F35DBDE4814A5182C63A0CF93273E1">
    <w:name w:val="72F35DBDE4814A5182C63A0CF93273E1"/>
    <w:rsid w:val="003A549B"/>
  </w:style>
  <w:style w:type="paragraph" w:customStyle="1" w:styleId="2480E7D8EA6E4D79B2EB7F47F62D3227">
    <w:name w:val="2480E7D8EA6E4D79B2EB7F47F62D3227"/>
    <w:rsid w:val="003A549B"/>
  </w:style>
  <w:style w:type="paragraph" w:customStyle="1" w:styleId="DF593F397E334F01BF98F201DF8F05E1">
    <w:name w:val="DF593F397E334F01BF98F201DF8F05E1"/>
    <w:rsid w:val="003A549B"/>
  </w:style>
  <w:style w:type="paragraph" w:customStyle="1" w:styleId="136B250FD07246D2BF47D9E283F71E04">
    <w:name w:val="136B250FD07246D2BF47D9E283F71E04"/>
    <w:rsid w:val="003A549B"/>
  </w:style>
  <w:style w:type="paragraph" w:customStyle="1" w:styleId="E66736585B054135B53A86EC7CC7382A">
    <w:name w:val="E66736585B054135B53A86EC7CC7382A"/>
    <w:rsid w:val="003A549B"/>
  </w:style>
  <w:style w:type="paragraph" w:customStyle="1" w:styleId="88B00E9AC5BC48B99CB02BD0E578F849">
    <w:name w:val="88B00E9AC5BC48B99CB02BD0E578F849"/>
    <w:rsid w:val="003A549B"/>
  </w:style>
  <w:style w:type="paragraph" w:customStyle="1" w:styleId="3E7C5D0388424D5BB0630A53833455CE">
    <w:name w:val="3E7C5D0388424D5BB0630A53833455CE"/>
    <w:rsid w:val="003A549B"/>
  </w:style>
  <w:style w:type="paragraph" w:customStyle="1" w:styleId="64091781461646FAB012B90DB61E4A19">
    <w:name w:val="64091781461646FAB012B90DB61E4A19"/>
    <w:rsid w:val="003A549B"/>
  </w:style>
  <w:style w:type="paragraph" w:customStyle="1" w:styleId="3D3EF5F937F5469EB6B98E52113220B9">
    <w:name w:val="3D3EF5F937F5469EB6B98E52113220B9"/>
    <w:rsid w:val="003A549B"/>
  </w:style>
  <w:style w:type="paragraph" w:customStyle="1" w:styleId="F304A848D25C45FA9567FD96C0BBD996">
    <w:name w:val="F304A848D25C45FA9567FD96C0BBD996"/>
    <w:rsid w:val="003A549B"/>
  </w:style>
  <w:style w:type="paragraph" w:customStyle="1" w:styleId="1337546C4A414ED5943D056E09096CA1">
    <w:name w:val="1337546C4A414ED5943D056E09096CA1"/>
    <w:rsid w:val="003A549B"/>
  </w:style>
  <w:style w:type="paragraph" w:customStyle="1" w:styleId="5C016000732B4BAFA493838D2DC56545">
    <w:name w:val="5C016000732B4BAFA493838D2DC56545"/>
    <w:rsid w:val="003A549B"/>
  </w:style>
  <w:style w:type="paragraph" w:customStyle="1" w:styleId="53885D0A978F444380AF57355FF3BC12">
    <w:name w:val="53885D0A978F444380AF57355FF3BC12"/>
    <w:rsid w:val="003A549B"/>
  </w:style>
  <w:style w:type="paragraph" w:customStyle="1" w:styleId="9EE2FB8075F2423A81E468B5B53B3692">
    <w:name w:val="9EE2FB8075F2423A81E468B5B53B3692"/>
    <w:rsid w:val="003A549B"/>
  </w:style>
  <w:style w:type="paragraph" w:customStyle="1" w:styleId="B8DE7A6D7EBE4F65A0398768F6C00F2F">
    <w:name w:val="B8DE7A6D7EBE4F65A0398768F6C00F2F"/>
    <w:rsid w:val="003A549B"/>
  </w:style>
  <w:style w:type="paragraph" w:customStyle="1" w:styleId="4EDF7BF6136F4414976FEBBEC43D2AB3">
    <w:name w:val="4EDF7BF6136F4414976FEBBEC43D2AB3"/>
    <w:rsid w:val="003A549B"/>
  </w:style>
  <w:style w:type="paragraph" w:customStyle="1" w:styleId="95768BF73C5D4013B4D2FF748C03E7A4">
    <w:name w:val="95768BF73C5D4013B4D2FF748C03E7A4"/>
    <w:rsid w:val="003A549B"/>
  </w:style>
  <w:style w:type="paragraph" w:customStyle="1" w:styleId="FF449CDBFE77481A8DCF9FDAB7872840">
    <w:name w:val="FF449CDBFE77481A8DCF9FDAB7872840"/>
    <w:rsid w:val="003A549B"/>
  </w:style>
  <w:style w:type="paragraph" w:customStyle="1" w:styleId="3E0D9E4F33284D8C9E7A6BD73072B07B">
    <w:name w:val="3E0D9E4F33284D8C9E7A6BD73072B07B"/>
    <w:rsid w:val="003A549B"/>
  </w:style>
  <w:style w:type="paragraph" w:customStyle="1" w:styleId="3C27558BA53A4559A9D0A4CEC3174740">
    <w:name w:val="3C27558BA53A4559A9D0A4CEC3174740"/>
    <w:rsid w:val="003A549B"/>
  </w:style>
  <w:style w:type="paragraph" w:customStyle="1" w:styleId="B4186341CD9A4827BC3F3874A0D59222">
    <w:name w:val="B4186341CD9A4827BC3F3874A0D59222"/>
    <w:rsid w:val="003A549B"/>
  </w:style>
  <w:style w:type="paragraph" w:customStyle="1" w:styleId="42D8E46BEEE74051AAE380C84490AE10">
    <w:name w:val="42D8E46BEEE74051AAE380C84490AE10"/>
    <w:rsid w:val="003A549B"/>
  </w:style>
  <w:style w:type="paragraph" w:customStyle="1" w:styleId="E1638EDD3C2A46AC8D4A5E8DE0E5EB9D">
    <w:name w:val="E1638EDD3C2A46AC8D4A5E8DE0E5EB9D"/>
    <w:rsid w:val="003A549B"/>
  </w:style>
  <w:style w:type="paragraph" w:customStyle="1" w:styleId="FC3BA78E690449D39839B119D8DD7DEE">
    <w:name w:val="FC3BA78E690449D39839B119D8DD7DEE"/>
    <w:rsid w:val="003A549B"/>
  </w:style>
  <w:style w:type="paragraph" w:customStyle="1" w:styleId="B2CFFE6060614F649ED475029EC3D75D">
    <w:name w:val="B2CFFE6060614F649ED475029EC3D75D"/>
    <w:rsid w:val="003A549B"/>
  </w:style>
  <w:style w:type="paragraph" w:customStyle="1" w:styleId="123B268FAF7E4FC1B7BFBE48B24C853A">
    <w:name w:val="123B268FAF7E4FC1B7BFBE48B24C853A"/>
    <w:rsid w:val="003A549B"/>
  </w:style>
  <w:style w:type="paragraph" w:customStyle="1" w:styleId="A3BDDCD3BF854A1095B453F7AB0CD54C">
    <w:name w:val="A3BDDCD3BF854A1095B453F7AB0CD54C"/>
    <w:rsid w:val="003A549B"/>
  </w:style>
  <w:style w:type="paragraph" w:customStyle="1" w:styleId="0B481383B7EF488F9EE72AFE873AABE7">
    <w:name w:val="0B481383B7EF488F9EE72AFE873AABE7"/>
    <w:rsid w:val="003A549B"/>
  </w:style>
  <w:style w:type="paragraph" w:customStyle="1" w:styleId="65262FC09C134EA6B412F8BB45785B05">
    <w:name w:val="65262FC09C134EA6B412F8BB45785B05"/>
    <w:rsid w:val="003A549B"/>
  </w:style>
  <w:style w:type="paragraph" w:customStyle="1" w:styleId="8620C6B2A220494782EE6A85AC5261F1">
    <w:name w:val="8620C6B2A220494782EE6A85AC5261F1"/>
    <w:rsid w:val="003A549B"/>
  </w:style>
  <w:style w:type="paragraph" w:customStyle="1" w:styleId="1D0271C215814F1F89DA2FAB9D5A6AA3">
    <w:name w:val="1D0271C215814F1F89DA2FAB9D5A6AA3"/>
    <w:rsid w:val="003A549B"/>
  </w:style>
  <w:style w:type="paragraph" w:customStyle="1" w:styleId="157048ABAA8744C69EAE9513CC3CF8F0">
    <w:name w:val="157048ABAA8744C69EAE9513CC3CF8F0"/>
    <w:rsid w:val="003A549B"/>
  </w:style>
  <w:style w:type="paragraph" w:customStyle="1" w:styleId="28A20111A8514A2BBB773392E89697A2">
    <w:name w:val="28A20111A8514A2BBB773392E89697A2"/>
    <w:rsid w:val="003A549B"/>
  </w:style>
  <w:style w:type="paragraph" w:customStyle="1" w:styleId="6AA0457518674B9FB73CB30F58E3D51C">
    <w:name w:val="6AA0457518674B9FB73CB30F58E3D51C"/>
    <w:rsid w:val="003A549B"/>
  </w:style>
  <w:style w:type="paragraph" w:customStyle="1" w:styleId="52B022ACC36949BBA7D6C9A3F54D3D75">
    <w:name w:val="52B022ACC36949BBA7D6C9A3F54D3D75"/>
    <w:rsid w:val="003A549B"/>
  </w:style>
  <w:style w:type="paragraph" w:customStyle="1" w:styleId="0B6D60A5AF28422A9FA0886507133D3E">
    <w:name w:val="0B6D60A5AF28422A9FA0886507133D3E"/>
    <w:rsid w:val="003A549B"/>
  </w:style>
  <w:style w:type="paragraph" w:customStyle="1" w:styleId="053CD9F460904584BA387606D3692B03">
    <w:name w:val="053CD9F460904584BA387606D3692B03"/>
    <w:rsid w:val="003A549B"/>
  </w:style>
  <w:style w:type="paragraph" w:customStyle="1" w:styleId="55B13DD9984F4EC6B65516F760243729">
    <w:name w:val="55B13DD9984F4EC6B65516F760243729"/>
    <w:rsid w:val="003A549B"/>
  </w:style>
  <w:style w:type="paragraph" w:customStyle="1" w:styleId="48862E0453B44F8F98D2C42C364E8581">
    <w:name w:val="48862E0453B44F8F98D2C42C364E8581"/>
    <w:rsid w:val="003A549B"/>
  </w:style>
  <w:style w:type="paragraph" w:customStyle="1" w:styleId="533BA6A2CB5B496F92084A8137BE7DE4">
    <w:name w:val="533BA6A2CB5B496F92084A8137BE7DE4"/>
    <w:rsid w:val="003A549B"/>
  </w:style>
  <w:style w:type="paragraph" w:customStyle="1" w:styleId="3326EE5A27FF41BF83900FBACFD1E72D">
    <w:name w:val="3326EE5A27FF41BF83900FBACFD1E72D"/>
    <w:rsid w:val="003A549B"/>
  </w:style>
  <w:style w:type="paragraph" w:customStyle="1" w:styleId="21612CB82F3A46D3A5677E8C6547C1AE">
    <w:name w:val="21612CB82F3A46D3A5677E8C6547C1AE"/>
    <w:rsid w:val="003A549B"/>
  </w:style>
  <w:style w:type="paragraph" w:customStyle="1" w:styleId="C729AC5F7D1B42229188D9A6B71BD5CE">
    <w:name w:val="C729AC5F7D1B42229188D9A6B71BD5CE"/>
    <w:rsid w:val="003A549B"/>
  </w:style>
  <w:style w:type="paragraph" w:customStyle="1" w:styleId="F69402527FD34382A768B76771B88FEB">
    <w:name w:val="F69402527FD34382A768B76771B88FEB"/>
    <w:rsid w:val="003A549B"/>
  </w:style>
  <w:style w:type="paragraph" w:customStyle="1" w:styleId="A7887BBD7FD846289549BC62531011FC">
    <w:name w:val="A7887BBD7FD846289549BC62531011FC"/>
    <w:rsid w:val="003A549B"/>
  </w:style>
  <w:style w:type="paragraph" w:customStyle="1" w:styleId="B5C91C5752CA477C8CA2E5FAC069AB2D">
    <w:name w:val="B5C91C5752CA477C8CA2E5FAC069AB2D"/>
    <w:rsid w:val="003A549B"/>
  </w:style>
  <w:style w:type="paragraph" w:customStyle="1" w:styleId="5B72D5A183E34FDC9678CAC4110037BD">
    <w:name w:val="5B72D5A183E34FDC9678CAC4110037BD"/>
    <w:rsid w:val="003A549B"/>
  </w:style>
  <w:style w:type="paragraph" w:customStyle="1" w:styleId="C26FEC6518A14301B9F50E195AC3CA55">
    <w:name w:val="C26FEC6518A14301B9F50E195AC3CA55"/>
    <w:rsid w:val="003A549B"/>
  </w:style>
  <w:style w:type="paragraph" w:customStyle="1" w:styleId="2074443944854293986FD31AD2BE9397">
    <w:name w:val="2074443944854293986FD31AD2BE9397"/>
    <w:rsid w:val="003A549B"/>
  </w:style>
  <w:style w:type="paragraph" w:customStyle="1" w:styleId="C6FB1BBD87F24525876354697F996A55">
    <w:name w:val="C6FB1BBD87F24525876354697F996A55"/>
    <w:rsid w:val="003A549B"/>
  </w:style>
  <w:style w:type="paragraph" w:customStyle="1" w:styleId="CD6786827E1543588ED5C531256C2D0B">
    <w:name w:val="CD6786827E1543588ED5C531256C2D0B"/>
    <w:rsid w:val="003A549B"/>
  </w:style>
  <w:style w:type="paragraph" w:customStyle="1" w:styleId="B927BD7BA0094C63B98B8840F07B31DD">
    <w:name w:val="B927BD7BA0094C63B98B8840F07B31DD"/>
    <w:rsid w:val="003A549B"/>
  </w:style>
  <w:style w:type="paragraph" w:customStyle="1" w:styleId="4F6988179120409D899D44D59A945A2A">
    <w:name w:val="4F6988179120409D899D44D59A945A2A"/>
    <w:rsid w:val="003A549B"/>
  </w:style>
  <w:style w:type="paragraph" w:customStyle="1" w:styleId="E95FC0FDD9874D1888AAC4EDFFF00239">
    <w:name w:val="E95FC0FDD9874D1888AAC4EDFFF00239"/>
    <w:rsid w:val="003A549B"/>
  </w:style>
  <w:style w:type="paragraph" w:customStyle="1" w:styleId="0D6662440485466AA96A1A09425FBFF9">
    <w:name w:val="0D6662440485466AA96A1A09425FBFF9"/>
    <w:rsid w:val="003A549B"/>
  </w:style>
  <w:style w:type="paragraph" w:customStyle="1" w:styleId="89515E436C7D49009F9EC2428DBAE16B">
    <w:name w:val="89515E436C7D49009F9EC2428DBAE16B"/>
    <w:rsid w:val="003A549B"/>
  </w:style>
  <w:style w:type="paragraph" w:customStyle="1" w:styleId="BAD9716FD2E04BED8C4FE15AAAC0F564">
    <w:name w:val="BAD9716FD2E04BED8C4FE15AAAC0F564"/>
    <w:rsid w:val="003A549B"/>
  </w:style>
  <w:style w:type="paragraph" w:customStyle="1" w:styleId="CF398EB3427C4A678CECACB5D16C4EE2">
    <w:name w:val="CF398EB3427C4A678CECACB5D16C4EE2"/>
    <w:rsid w:val="003A549B"/>
  </w:style>
  <w:style w:type="paragraph" w:customStyle="1" w:styleId="8BE07317F2E74C7A976BB1928FD2260B">
    <w:name w:val="8BE07317F2E74C7A976BB1928FD2260B"/>
    <w:rsid w:val="003A549B"/>
  </w:style>
  <w:style w:type="paragraph" w:customStyle="1" w:styleId="8CECDF32AE2D4ABB89CC022FD6E5F52A">
    <w:name w:val="8CECDF32AE2D4ABB89CC022FD6E5F52A"/>
    <w:rsid w:val="003A549B"/>
  </w:style>
  <w:style w:type="paragraph" w:customStyle="1" w:styleId="CB33803BCF2244F49FAFF14FF0633146">
    <w:name w:val="CB33803BCF2244F49FAFF14FF0633146"/>
    <w:rsid w:val="003A549B"/>
  </w:style>
  <w:style w:type="paragraph" w:customStyle="1" w:styleId="8B938C11423B460EBB95CB282605AA93">
    <w:name w:val="8B938C11423B460EBB95CB282605AA93"/>
    <w:rsid w:val="003A549B"/>
  </w:style>
  <w:style w:type="paragraph" w:customStyle="1" w:styleId="B6BEBE1FF1BB415589042B4C66A30909">
    <w:name w:val="B6BEBE1FF1BB415589042B4C66A30909"/>
    <w:rsid w:val="003A549B"/>
  </w:style>
  <w:style w:type="paragraph" w:customStyle="1" w:styleId="039CF7446D954AFBA02AF8DE449E7633">
    <w:name w:val="039CF7446D954AFBA02AF8DE449E7633"/>
    <w:rsid w:val="003A549B"/>
  </w:style>
  <w:style w:type="paragraph" w:customStyle="1" w:styleId="F458A8A988944743A951A01DC5198460">
    <w:name w:val="F458A8A988944743A951A01DC5198460"/>
    <w:rsid w:val="003A549B"/>
  </w:style>
  <w:style w:type="paragraph" w:customStyle="1" w:styleId="5804A1F794BC448BA2852684CA30E293">
    <w:name w:val="5804A1F794BC448BA2852684CA30E293"/>
    <w:rsid w:val="003A549B"/>
  </w:style>
  <w:style w:type="paragraph" w:customStyle="1" w:styleId="03F286066D824B4CAB577B141442E6AC">
    <w:name w:val="03F286066D824B4CAB577B141442E6AC"/>
    <w:rsid w:val="003A549B"/>
  </w:style>
  <w:style w:type="paragraph" w:customStyle="1" w:styleId="8058213B91CE45D1B41B6CBA8B903630">
    <w:name w:val="8058213B91CE45D1B41B6CBA8B903630"/>
    <w:rsid w:val="003A549B"/>
  </w:style>
  <w:style w:type="paragraph" w:customStyle="1" w:styleId="138A04F1DEA34C4B90ABA5D768FDA941">
    <w:name w:val="138A04F1DEA34C4B90ABA5D768FDA941"/>
    <w:rsid w:val="003A549B"/>
  </w:style>
  <w:style w:type="paragraph" w:customStyle="1" w:styleId="FC2C00BF29E643E2BC1E52543E948EA1">
    <w:name w:val="FC2C00BF29E643E2BC1E52543E948EA1"/>
    <w:rsid w:val="003A549B"/>
  </w:style>
  <w:style w:type="paragraph" w:customStyle="1" w:styleId="179209A3519B4846B6A9E5C6E5BFCBCD">
    <w:name w:val="179209A3519B4846B6A9E5C6E5BFCBCD"/>
    <w:rsid w:val="003A549B"/>
  </w:style>
  <w:style w:type="paragraph" w:customStyle="1" w:styleId="E13923CBB61043FEB483CBBBD750DE97">
    <w:name w:val="E13923CBB61043FEB483CBBBD750DE97"/>
    <w:rsid w:val="003A549B"/>
  </w:style>
  <w:style w:type="paragraph" w:customStyle="1" w:styleId="6D3B0AB74C6549269E22A729B56721A1">
    <w:name w:val="6D3B0AB74C6549269E22A729B56721A1"/>
    <w:rsid w:val="003A549B"/>
  </w:style>
  <w:style w:type="paragraph" w:customStyle="1" w:styleId="D6074A566FDD47B58667690235B79E76">
    <w:name w:val="D6074A566FDD47B58667690235B79E76"/>
    <w:rsid w:val="003A549B"/>
  </w:style>
  <w:style w:type="paragraph" w:customStyle="1" w:styleId="25BE74097EB84E98A23805B22C501EC3">
    <w:name w:val="25BE74097EB84E98A23805B22C501EC3"/>
    <w:rsid w:val="003A549B"/>
  </w:style>
  <w:style w:type="paragraph" w:customStyle="1" w:styleId="FA6BA74BB51F4DEEA550CD4924D06B09">
    <w:name w:val="FA6BA74BB51F4DEEA550CD4924D06B09"/>
    <w:rsid w:val="003A549B"/>
  </w:style>
  <w:style w:type="paragraph" w:customStyle="1" w:styleId="A5C3BFE9E90849258917FF9FCA0493C7">
    <w:name w:val="A5C3BFE9E90849258917FF9FCA0493C7"/>
    <w:rsid w:val="003A549B"/>
  </w:style>
  <w:style w:type="paragraph" w:customStyle="1" w:styleId="17FAA3BC8D4D4DA4A0B15A569254AD82">
    <w:name w:val="17FAA3BC8D4D4DA4A0B15A569254AD82"/>
    <w:rsid w:val="003A549B"/>
  </w:style>
  <w:style w:type="paragraph" w:customStyle="1" w:styleId="F6B8BF30ED2D4087B725850F6FAA78CC">
    <w:name w:val="F6B8BF30ED2D4087B725850F6FAA78CC"/>
    <w:rsid w:val="003A549B"/>
  </w:style>
  <w:style w:type="paragraph" w:customStyle="1" w:styleId="19C899DA0F2A4F0A804078D823A1D7D2">
    <w:name w:val="19C899DA0F2A4F0A804078D823A1D7D2"/>
    <w:rsid w:val="003A549B"/>
  </w:style>
  <w:style w:type="paragraph" w:customStyle="1" w:styleId="61E62C6633CA40018A0FBED2E7F1D1E6">
    <w:name w:val="61E62C6633CA40018A0FBED2E7F1D1E6"/>
    <w:rsid w:val="003A549B"/>
  </w:style>
  <w:style w:type="paragraph" w:customStyle="1" w:styleId="A192E671AD4E48AF941193A28FF48C15">
    <w:name w:val="A192E671AD4E48AF941193A28FF48C15"/>
    <w:rsid w:val="003A549B"/>
  </w:style>
  <w:style w:type="paragraph" w:customStyle="1" w:styleId="0BA02D24AC584E8B9A1E2E4190182B13">
    <w:name w:val="0BA02D24AC584E8B9A1E2E4190182B13"/>
    <w:rsid w:val="003A549B"/>
  </w:style>
  <w:style w:type="paragraph" w:customStyle="1" w:styleId="D757A035093946A1B3A0788C459F9A3E">
    <w:name w:val="D757A035093946A1B3A0788C459F9A3E"/>
    <w:rsid w:val="003A549B"/>
  </w:style>
  <w:style w:type="paragraph" w:customStyle="1" w:styleId="03F23F543FC1446BAA585A80AABC1734">
    <w:name w:val="03F23F543FC1446BAA585A80AABC1734"/>
    <w:rsid w:val="003A549B"/>
  </w:style>
  <w:style w:type="paragraph" w:customStyle="1" w:styleId="4FCD1E93EA184CBF9CD599288C091CD0">
    <w:name w:val="4FCD1E93EA184CBF9CD599288C091CD0"/>
    <w:rsid w:val="003A549B"/>
  </w:style>
  <w:style w:type="paragraph" w:customStyle="1" w:styleId="A63B511934524C95B85463C1D34081AD">
    <w:name w:val="A63B511934524C95B85463C1D34081AD"/>
    <w:rsid w:val="003A549B"/>
  </w:style>
  <w:style w:type="paragraph" w:customStyle="1" w:styleId="378E6EFB268D421798A2ED18AB0EBBA0">
    <w:name w:val="378E6EFB268D421798A2ED18AB0EBBA0"/>
    <w:rsid w:val="003A549B"/>
  </w:style>
  <w:style w:type="paragraph" w:customStyle="1" w:styleId="BD57821A758D4423990E572434D5F52A">
    <w:name w:val="BD57821A758D4423990E572434D5F52A"/>
    <w:rsid w:val="003A549B"/>
  </w:style>
  <w:style w:type="paragraph" w:customStyle="1" w:styleId="CF169E66FC754F9E9F8D74D3D82F5B56">
    <w:name w:val="CF169E66FC754F9E9F8D74D3D82F5B56"/>
    <w:rsid w:val="003A549B"/>
  </w:style>
  <w:style w:type="paragraph" w:customStyle="1" w:styleId="F60DACFA51DF4D86951ACA43C93BD012">
    <w:name w:val="F60DACFA51DF4D86951ACA43C93BD012"/>
    <w:rsid w:val="003A549B"/>
  </w:style>
  <w:style w:type="paragraph" w:customStyle="1" w:styleId="47F6C1A4114942EC89DDB3A483CEA553">
    <w:name w:val="47F6C1A4114942EC89DDB3A483CEA553"/>
    <w:rsid w:val="003A549B"/>
  </w:style>
  <w:style w:type="paragraph" w:customStyle="1" w:styleId="6B3DD438FF764697894D5A17D9AFD5AC">
    <w:name w:val="6B3DD438FF764697894D5A17D9AFD5AC"/>
    <w:rsid w:val="003A549B"/>
  </w:style>
  <w:style w:type="paragraph" w:customStyle="1" w:styleId="6EB02FED440F4004826054A0EAE3516F">
    <w:name w:val="6EB02FED440F4004826054A0EAE3516F"/>
    <w:rsid w:val="003A549B"/>
  </w:style>
  <w:style w:type="paragraph" w:customStyle="1" w:styleId="6FD6C8480A0C46F8A89110B5A2C1C745">
    <w:name w:val="6FD6C8480A0C46F8A89110B5A2C1C745"/>
    <w:rsid w:val="003A549B"/>
  </w:style>
  <w:style w:type="paragraph" w:customStyle="1" w:styleId="852FCCFDC9484E4D8E0304E65B65DF73">
    <w:name w:val="852FCCFDC9484E4D8E0304E65B65DF73"/>
    <w:rsid w:val="003A549B"/>
  </w:style>
  <w:style w:type="paragraph" w:customStyle="1" w:styleId="EC0CECFE8301425AA8F8713AEB8162D2">
    <w:name w:val="EC0CECFE8301425AA8F8713AEB8162D2"/>
    <w:rsid w:val="003A549B"/>
  </w:style>
  <w:style w:type="paragraph" w:customStyle="1" w:styleId="140B031228F24BA8BED804706536867C">
    <w:name w:val="140B031228F24BA8BED804706536867C"/>
    <w:rsid w:val="003A549B"/>
  </w:style>
  <w:style w:type="paragraph" w:customStyle="1" w:styleId="8E437DBCDD7E44A68C741D0F6B056265">
    <w:name w:val="8E437DBCDD7E44A68C741D0F6B056265"/>
    <w:rsid w:val="003A549B"/>
  </w:style>
  <w:style w:type="paragraph" w:customStyle="1" w:styleId="467DA563AE714FD392B279A7A77CD4A0">
    <w:name w:val="467DA563AE714FD392B279A7A77CD4A0"/>
    <w:rsid w:val="003A549B"/>
  </w:style>
  <w:style w:type="paragraph" w:customStyle="1" w:styleId="67471D95909940648102CA53283F8B23">
    <w:name w:val="67471D95909940648102CA53283F8B23"/>
    <w:rsid w:val="003A549B"/>
  </w:style>
  <w:style w:type="paragraph" w:customStyle="1" w:styleId="5FA1762BBA8F4038AC89C6467A79FF0B">
    <w:name w:val="5FA1762BBA8F4038AC89C6467A79FF0B"/>
    <w:rsid w:val="003A549B"/>
  </w:style>
  <w:style w:type="paragraph" w:customStyle="1" w:styleId="4064EEB8779948789E8FF93A0A482E07">
    <w:name w:val="4064EEB8779948789E8FF93A0A482E07"/>
    <w:rsid w:val="003A549B"/>
  </w:style>
  <w:style w:type="paragraph" w:customStyle="1" w:styleId="4C409655FC424D59910BF47C3FF815EC">
    <w:name w:val="4C409655FC424D59910BF47C3FF815EC"/>
    <w:rsid w:val="003A549B"/>
  </w:style>
  <w:style w:type="paragraph" w:customStyle="1" w:styleId="F32619EE2D6D4310AC82C3B8E3B60A15">
    <w:name w:val="F32619EE2D6D4310AC82C3B8E3B60A15"/>
    <w:rsid w:val="003A549B"/>
  </w:style>
  <w:style w:type="paragraph" w:customStyle="1" w:styleId="BC59D1FD414049E49B7B4C8BD7307ABA">
    <w:name w:val="BC59D1FD414049E49B7B4C8BD7307ABA"/>
    <w:rsid w:val="003A549B"/>
  </w:style>
  <w:style w:type="paragraph" w:customStyle="1" w:styleId="DF90682357894165A511CE116B9CCB3B">
    <w:name w:val="DF90682357894165A511CE116B9CCB3B"/>
    <w:rsid w:val="003A549B"/>
  </w:style>
  <w:style w:type="paragraph" w:customStyle="1" w:styleId="E25534BDBC50406B9F76170FB6535194">
    <w:name w:val="E25534BDBC50406B9F76170FB6535194"/>
    <w:rsid w:val="003A549B"/>
  </w:style>
  <w:style w:type="paragraph" w:customStyle="1" w:styleId="608749538EF8436F961211DF788B4432">
    <w:name w:val="608749538EF8436F961211DF788B4432"/>
    <w:rsid w:val="003A549B"/>
  </w:style>
  <w:style w:type="paragraph" w:customStyle="1" w:styleId="A653C69518704F2D83EE7E087B6EF943">
    <w:name w:val="A653C69518704F2D83EE7E087B6EF943"/>
    <w:rsid w:val="003A549B"/>
  </w:style>
  <w:style w:type="paragraph" w:customStyle="1" w:styleId="4DC416FF01D24942A58773345DC4360A">
    <w:name w:val="4DC416FF01D24942A58773345DC4360A"/>
    <w:rsid w:val="003A549B"/>
  </w:style>
  <w:style w:type="paragraph" w:customStyle="1" w:styleId="365BC21A427B41F3BD57AA6EBDC8EF2F">
    <w:name w:val="365BC21A427B41F3BD57AA6EBDC8EF2F"/>
    <w:rsid w:val="003A549B"/>
  </w:style>
  <w:style w:type="paragraph" w:customStyle="1" w:styleId="5C7015492B9F463AB3669C45E591C14C">
    <w:name w:val="5C7015492B9F463AB3669C45E591C14C"/>
    <w:rsid w:val="003A549B"/>
  </w:style>
  <w:style w:type="paragraph" w:customStyle="1" w:styleId="7E142E018E74421A8FE678ADB97C5760">
    <w:name w:val="7E142E018E74421A8FE678ADB97C5760"/>
    <w:rsid w:val="003A549B"/>
  </w:style>
  <w:style w:type="paragraph" w:customStyle="1" w:styleId="62D82376E50C4CDD939924312CAD5D05">
    <w:name w:val="62D82376E50C4CDD939924312CAD5D05"/>
    <w:rsid w:val="003A549B"/>
  </w:style>
  <w:style w:type="paragraph" w:customStyle="1" w:styleId="2ADC09DCD4C144D4BD11C3FE26D2EB43">
    <w:name w:val="2ADC09DCD4C144D4BD11C3FE26D2EB43"/>
    <w:rsid w:val="003A549B"/>
  </w:style>
  <w:style w:type="paragraph" w:customStyle="1" w:styleId="B65A25E15A954CB299F052BBA92C8C9C">
    <w:name w:val="B65A25E15A954CB299F052BBA92C8C9C"/>
    <w:rsid w:val="003A549B"/>
  </w:style>
  <w:style w:type="paragraph" w:customStyle="1" w:styleId="62B18DD5D05644ED89CC7980715D188D">
    <w:name w:val="62B18DD5D05644ED89CC7980715D188D"/>
    <w:rsid w:val="003A549B"/>
  </w:style>
  <w:style w:type="paragraph" w:customStyle="1" w:styleId="10B377CA372B475F86341BB8CAB43C5C">
    <w:name w:val="10B377CA372B475F86341BB8CAB43C5C"/>
    <w:rsid w:val="003A549B"/>
  </w:style>
  <w:style w:type="paragraph" w:customStyle="1" w:styleId="C83412FA12524F7DAE65C98C8C3430ED">
    <w:name w:val="C83412FA12524F7DAE65C98C8C3430ED"/>
    <w:rsid w:val="003A549B"/>
  </w:style>
  <w:style w:type="paragraph" w:customStyle="1" w:styleId="0BC4EF6D59844221A07375AE3966803D">
    <w:name w:val="0BC4EF6D59844221A07375AE3966803D"/>
    <w:rsid w:val="003A549B"/>
  </w:style>
  <w:style w:type="paragraph" w:customStyle="1" w:styleId="B77B56CD80F34F5EA042852FA6FFA19E">
    <w:name w:val="B77B56CD80F34F5EA042852FA6FFA19E"/>
    <w:rsid w:val="003A549B"/>
  </w:style>
  <w:style w:type="paragraph" w:customStyle="1" w:styleId="63AF426FEA914B93849D17FBBD2EBF1A">
    <w:name w:val="63AF426FEA914B93849D17FBBD2EBF1A"/>
    <w:rsid w:val="003A549B"/>
  </w:style>
  <w:style w:type="paragraph" w:customStyle="1" w:styleId="23947782CF37471E810892B4DEA54730">
    <w:name w:val="23947782CF37471E810892B4DEA54730"/>
    <w:rsid w:val="003A549B"/>
  </w:style>
  <w:style w:type="paragraph" w:customStyle="1" w:styleId="B26FD274818842B0B46B3D4EE5E73246">
    <w:name w:val="B26FD274818842B0B46B3D4EE5E73246"/>
    <w:rsid w:val="003A549B"/>
  </w:style>
  <w:style w:type="paragraph" w:customStyle="1" w:styleId="CBAEC77F98B145C4B3AF1D84C71AA737">
    <w:name w:val="CBAEC77F98B145C4B3AF1D84C71AA737"/>
    <w:rsid w:val="003A549B"/>
  </w:style>
  <w:style w:type="paragraph" w:customStyle="1" w:styleId="457FA42AC718499E87EC8C0B7BDA9BCD">
    <w:name w:val="457FA42AC718499E87EC8C0B7BDA9BCD"/>
    <w:rsid w:val="003A549B"/>
  </w:style>
  <w:style w:type="paragraph" w:customStyle="1" w:styleId="99F4070A9F054DE091EB65FCA2F60EAD">
    <w:name w:val="99F4070A9F054DE091EB65FCA2F60EAD"/>
    <w:rsid w:val="003A549B"/>
  </w:style>
  <w:style w:type="paragraph" w:customStyle="1" w:styleId="D9E8118860CD458BB81E9F920D4DEB34">
    <w:name w:val="D9E8118860CD458BB81E9F920D4DEB34"/>
    <w:rsid w:val="003A549B"/>
  </w:style>
  <w:style w:type="paragraph" w:customStyle="1" w:styleId="C931AB7F6BD14691B796D0A9F9215DA2">
    <w:name w:val="C931AB7F6BD14691B796D0A9F9215DA2"/>
    <w:rsid w:val="003A549B"/>
  </w:style>
  <w:style w:type="paragraph" w:customStyle="1" w:styleId="334098051A214F7CB24DDB55B685177A">
    <w:name w:val="334098051A214F7CB24DDB55B685177A"/>
    <w:rsid w:val="003A549B"/>
  </w:style>
  <w:style w:type="paragraph" w:customStyle="1" w:styleId="83579285D76446DEA2E2B27DB3795DA8">
    <w:name w:val="83579285D76446DEA2E2B27DB3795DA8"/>
    <w:rsid w:val="003A549B"/>
  </w:style>
  <w:style w:type="paragraph" w:customStyle="1" w:styleId="9FAE1DE5D1A542758FDF863DEB005B48">
    <w:name w:val="9FAE1DE5D1A542758FDF863DEB005B48"/>
    <w:rsid w:val="003A549B"/>
  </w:style>
  <w:style w:type="paragraph" w:customStyle="1" w:styleId="48F01616C2E045E4A5DB6FA0F7A16010">
    <w:name w:val="48F01616C2E045E4A5DB6FA0F7A16010"/>
    <w:rsid w:val="003A549B"/>
  </w:style>
  <w:style w:type="paragraph" w:customStyle="1" w:styleId="C90B024DD39B4BA7A7734D7F8BDFC4F4">
    <w:name w:val="C90B024DD39B4BA7A7734D7F8BDFC4F4"/>
    <w:rsid w:val="003A549B"/>
  </w:style>
  <w:style w:type="paragraph" w:customStyle="1" w:styleId="FC38F3B7D749400187DB99676E071653">
    <w:name w:val="FC38F3B7D749400187DB99676E071653"/>
    <w:rsid w:val="003A549B"/>
  </w:style>
  <w:style w:type="paragraph" w:customStyle="1" w:styleId="B3704A623B334CEA93F236D176B27383">
    <w:name w:val="B3704A623B334CEA93F236D176B27383"/>
    <w:rsid w:val="003A549B"/>
  </w:style>
  <w:style w:type="paragraph" w:customStyle="1" w:styleId="7CDA3F543272443DB9C1EEF0E9F0ECCA">
    <w:name w:val="7CDA3F543272443DB9C1EEF0E9F0ECCA"/>
    <w:rsid w:val="003A549B"/>
  </w:style>
  <w:style w:type="paragraph" w:customStyle="1" w:styleId="BA577FFD7FCC4B7AAFDAFCA2D4A96F9C">
    <w:name w:val="BA577FFD7FCC4B7AAFDAFCA2D4A96F9C"/>
    <w:rsid w:val="003A549B"/>
  </w:style>
  <w:style w:type="paragraph" w:customStyle="1" w:styleId="D57433972AE84B45B028EB90DD3EEBB9">
    <w:name w:val="D57433972AE84B45B028EB90DD3EEBB9"/>
    <w:rsid w:val="003A549B"/>
  </w:style>
  <w:style w:type="paragraph" w:customStyle="1" w:styleId="C60F76C710414CB58189AAA3B0C1C2E4">
    <w:name w:val="C60F76C710414CB58189AAA3B0C1C2E4"/>
    <w:rsid w:val="003A549B"/>
  </w:style>
  <w:style w:type="paragraph" w:customStyle="1" w:styleId="7FB99E8E6C4940A29B72E4E67740511B">
    <w:name w:val="7FB99E8E6C4940A29B72E4E67740511B"/>
    <w:rsid w:val="003A549B"/>
  </w:style>
  <w:style w:type="paragraph" w:customStyle="1" w:styleId="940109AEF265487D9007CDDBF004FE11">
    <w:name w:val="940109AEF265487D9007CDDBF004FE11"/>
    <w:rsid w:val="003A549B"/>
  </w:style>
  <w:style w:type="paragraph" w:customStyle="1" w:styleId="70E1F774512745F48B8266E0523ADF94">
    <w:name w:val="70E1F774512745F48B8266E0523ADF94"/>
    <w:rsid w:val="003A549B"/>
  </w:style>
  <w:style w:type="paragraph" w:customStyle="1" w:styleId="18CD04D6492C475CBAC33291BF522824">
    <w:name w:val="18CD04D6492C475CBAC33291BF522824"/>
    <w:rsid w:val="003A549B"/>
  </w:style>
  <w:style w:type="paragraph" w:customStyle="1" w:styleId="1C6DD4042E074364A8F89CD1BE735535">
    <w:name w:val="1C6DD4042E074364A8F89CD1BE735535"/>
    <w:rsid w:val="003A549B"/>
  </w:style>
  <w:style w:type="paragraph" w:customStyle="1" w:styleId="B8DE87D526E247769EBEF505449751E2">
    <w:name w:val="B8DE87D526E247769EBEF505449751E2"/>
    <w:rsid w:val="003A549B"/>
  </w:style>
  <w:style w:type="paragraph" w:customStyle="1" w:styleId="FC449364322E47D6BB3A4B64ABFA1189">
    <w:name w:val="FC449364322E47D6BB3A4B64ABFA1189"/>
    <w:rsid w:val="003A549B"/>
  </w:style>
  <w:style w:type="paragraph" w:customStyle="1" w:styleId="C13115EA48164BFE82616F3DACBECC19">
    <w:name w:val="C13115EA48164BFE82616F3DACBECC19"/>
    <w:rsid w:val="003A549B"/>
  </w:style>
  <w:style w:type="paragraph" w:customStyle="1" w:styleId="ACC3840F9AE44E54B80C704673B05A9F">
    <w:name w:val="ACC3840F9AE44E54B80C704673B05A9F"/>
    <w:rsid w:val="003A549B"/>
  </w:style>
  <w:style w:type="paragraph" w:customStyle="1" w:styleId="31F2BA1C97B044908090A2C8E693EF10">
    <w:name w:val="31F2BA1C97B044908090A2C8E693EF10"/>
    <w:rsid w:val="003A549B"/>
  </w:style>
  <w:style w:type="paragraph" w:customStyle="1" w:styleId="D2E9E60F98974A98917B7B590106C6E3">
    <w:name w:val="D2E9E60F98974A98917B7B590106C6E3"/>
    <w:rsid w:val="003A549B"/>
  </w:style>
  <w:style w:type="paragraph" w:customStyle="1" w:styleId="3D1033CB4FF24564BC9D0DDA04628AEB">
    <w:name w:val="3D1033CB4FF24564BC9D0DDA04628AEB"/>
    <w:rsid w:val="003A549B"/>
  </w:style>
  <w:style w:type="paragraph" w:customStyle="1" w:styleId="F740CB9D34284CACAE41E919EB87AB99">
    <w:name w:val="F740CB9D34284CACAE41E919EB87AB99"/>
    <w:rsid w:val="003A549B"/>
  </w:style>
  <w:style w:type="paragraph" w:customStyle="1" w:styleId="E43263C19706401FA91437606532DD93">
    <w:name w:val="E43263C19706401FA91437606532DD93"/>
    <w:rsid w:val="003A549B"/>
  </w:style>
  <w:style w:type="paragraph" w:customStyle="1" w:styleId="227AFE85C1BA40B4B9E0A011F58F2A49">
    <w:name w:val="227AFE85C1BA40B4B9E0A011F58F2A49"/>
    <w:rsid w:val="003A549B"/>
  </w:style>
  <w:style w:type="paragraph" w:customStyle="1" w:styleId="153E8E4D53F3460D8078FB243C439EB7">
    <w:name w:val="153E8E4D53F3460D8078FB243C439EB7"/>
    <w:rsid w:val="003A549B"/>
  </w:style>
  <w:style w:type="paragraph" w:customStyle="1" w:styleId="1D0761874FA247629FE78879DE1B3ECE">
    <w:name w:val="1D0761874FA247629FE78879DE1B3ECE"/>
    <w:rsid w:val="003A549B"/>
  </w:style>
  <w:style w:type="paragraph" w:customStyle="1" w:styleId="F20D1153BE2E4DE38B507817F200F948">
    <w:name w:val="F20D1153BE2E4DE38B507817F200F948"/>
    <w:rsid w:val="003A549B"/>
  </w:style>
  <w:style w:type="paragraph" w:customStyle="1" w:styleId="6CE7D2A6B05843E485FBE7D5F41BC01E">
    <w:name w:val="6CE7D2A6B05843E485FBE7D5F41BC01E"/>
    <w:rsid w:val="003A549B"/>
  </w:style>
  <w:style w:type="paragraph" w:customStyle="1" w:styleId="12766A811B5E424E93412C6DD68B649A">
    <w:name w:val="12766A811B5E424E93412C6DD68B649A"/>
    <w:rsid w:val="003A549B"/>
  </w:style>
  <w:style w:type="paragraph" w:customStyle="1" w:styleId="DE25303101BA40498C162FD3F66D43B2">
    <w:name w:val="DE25303101BA40498C162FD3F66D43B2"/>
    <w:rsid w:val="003A549B"/>
  </w:style>
  <w:style w:type="paragraph" w:customStyle="1" w:styleId="1DEDDAC68F4C4A56B9F2D38B3C5E4D01">
    <w:name w:val="1DEDDAC68F4C4A56B9F2D38B3C5E4D01"/>
    <w:rsid w:val="003A549B"/>
  </w:style>
  <w:style w:type="paragraph" w:customStyle="1" w:styleId="5ABB26E52A4E4877973324404FC2578B">
    <w:name w:val="5ABB26E52A4E4877973324404FC2578B"/>
    <w:rsid w:val="003A549B"/>
  </w:style>
  <w:style w:type="paragraph" w:customStyle="1" w:styleId="634226992387492AB6D2B117F9FDDA50">
    <w:name w:val="634226992387492AB6D2B117F9FDDA50"/>
    <w:rsid w:val="003A549B"/>
  </w:style>
  <w:style w:type="paragraph" w:customStyle="1" w:styleId="70D8CB3766884D5E9F0E02CC4ECCE241">
    <w:name w:val="70D8CB3766884D5E9F0E02CC4ECCE241"/>
    <w:rsid w:val="003A549B"/>
  </w:style>
  <w:style w:type="paragraph" w:customStyle="1" w:styleId="C40E4EA969FB4639B6411FC7AE9D25A6">
    <w:name w:val="C40E4EA969FB4639B6411FC7AE9D25A6"/>
    <w:rsid w:val="003A549B"/>
  </w:style>
  <w:style w:type="paragraph" w:customStyle="1" w:styleId="1B29AB2E11CE4F238399C8A03F5B5CCF">
    <w:name w:val="1B29AB2E11CE4F238399C8A03F5B5CCF"/>
    <w:rsid w:val="003A549B"/>
  </w:style>
  <w:style w:type="paragraph" w:customStyle="1" w:styleId="61A5FDE5E4B44747AFB248173F0C9D16">
    <w:name w:val="61A5FDE5E4B44747AFB248173F0C9D16"/>
    <w:rsid w:val="003A549B"/>
  </w:style>
  <w:style w:type="paragraph" w:customStyle="1" w:styleId="81B455C752CF48A6B50FDED96D68D813">
    <w:name w:val="81B455C752CF48A6B50FDED96D68D813"/>
    <w:rsid w:val="003A549B"/>
  </w:style>
  <w:style w:type="paragraph" w:customStyle="1" w:styleId="6E7E94DD735A4CFAA51A421EE9063130">
    <w:name w:val="6E7E94DD735A4CFAA51A421EE9063130"/>
    <w:rsid w:val="003A549B"/>
  </w:style>
  <w:style w:type="paragraph" w:customStyle="1" w:styleId="1A537B0E22FE4DA3B19B9A1951167E92">
    <w:name w:val="1A537B0E22FE4DA3B19B9A1951167E92"/>
    <w:rsid w:val="003A549B"/>
  </w:style>
  <w:style w:type="paragraph" w:customStyle="1" w:styleId="062E65C482814B43B56A38B7E7FD1634">
    <w:name w:val="062E65C482814B43B56A38B7E7FD1634"/>
    <w:rsid w:val="003A549B"/>
  </w:style>
  <w:style w:type="paragraph" w:customStyle="1" w:styleId="A516ED3B456C45E59419C357D04F4BB0">
    <w:name w:val="A516ED3B456C45E59419C357D04F4BB0"/>
    <w:rsid w:val="003A549B"/>
  </w:style>
  <w:style w:type="paragraph" w:customStyle="1" w:styleId="16F8D05635E6459C8B51DBB8DA177340">
    <w:name w:val="16F8D05635E6459C8B51DBB8DA177340"/>
    <w:rsid w:val="003A549B"/>
  </w:style>
  <w:style w:type="paragraph" w:customStyle="1" w:styleId="BB5EB7B149FF4A89A5EF747F98BC42C4">
    <w:name w:val="BB5EB7B149FF4A89A5EF747F98BC42C4"/>
    <w:rsid w:val="003A549B"/>
  </w:style>
  <w:style w:type="paragraph" w:customStyle="1" w:styleId="83404224538C4063ACB50D671ECB82B8">
    <w:name w:val="83404224538C4063ACB50D671ECB82B8"/>
    <w:rsid w:val="003A549B"/>
  </w:style>
  <w:style w:type="paragraph" w:customStyle="1" w:styleId="B9CF9CE383784D2FAFFED73A5FEC2E0E">
    <w:name w:val="B9CF9CE383784D2FAFFED73A5FEC2E0E"/>
    <w:rsid w:val="003A549B"/>
  </w:style>
  <w:style w:type="paragraph" w:customStyle="1" w:styleId="E5633F93B843483396500B74254544DD">
    <w:name w:val="E5633F93B843483396500B74254544DD"/>
    <w:rsid w:val="003A549B"/>
  </w:style>
  <w:style w:type="paragraph" w:customStyle="1" w:styleId="908686C7A7DE40B49345C7215FDC263D">
    <w:name w:val="908686C7A7DE40B49345C7215FDC263D"/>
    <w:rsid w:val="003A549B"/>
  </w:style>
  <w:style w:type="paragraph" w:customStyle="1" w:styleId="711711DF61084EACBEFB1522465936F9">
    <w:name w:val="711711DF61084EACBEFB1522465936F9"/>
    <w:rsid w:val="003A549B"/>
  </w:style>
  <w:style w:type="paragraph" w:customStyle="1" w:styleId="9E50A787FED8495F89B9180338492181">
    <w:name w:val="9E50A787FED8495F89B9180338492181"/>
    <w:rsid w:val="003A549B"/>
  </w:style>
  <w:style w:type="paragraph" w:customStyle="1" w:styleId="36260454C7FB483A977911C1DEF2F9C6">
    <w:name w:val="36260454C7FB483A977911C1DEF2F9C6"/>
    <w:rsid w:val="003A549B"/>
  </w:style>
  <w:style w:type="paragraph" w:customStyle="1" w:styleId="075DDF4C23BC476AA4F4569145B93EF6">
    <w:name w:val="075DDF4C23BC476AA4F4569145B93EF6"/>
    <w:rsid w:val="003A549B"/>
  </w:style>
  <w:style w:type="paragraph" w:customStyle="1" w:styleId="48C9FEFE178A44EE905328E27AC3AE00">
    <w:name w:val="48C9FEFE178A44EE905328E27AC3AE00"/>
    <w:rsid w:val="003A549B"/>
  </w:style>
  <w:style w:type="paragraph" w:customStyle="1" w:styleId="0B0FCCB951834CA2B6F004A33D28F9FE">
    <w:name w:val="0B0FCCB951834CA2B6F004A33D28F9FE"/>
    <w:rsid w:val="003A549B"/>
  </w:style>
  <w:style w:type="paragraph" w:customStyle="1" w:styleId="42D892051E744CD1B5CA2AFDEDEE1170">
    <w:name w:val="42D892051E744CD1B5CA2AFDEDEE1170"/>
    <w:rsid w:val="003A549B"/>
  </w:style>
  <w:style w:type="paragraph" w:customStyle="1" w:styleId="4A6533A10CE14955BDC908948E8CC233">
    <w:name w:val="4A6533A10CE14955BDC908948E8CC233"/>
    <w:rsid w:val="003A549B"/>
  </w:style>
  <w:style w:type="paragraph" w:customStyle="1" w:styleId="FCED3BEC2EC64C0580204F7630D6ECB3">
    <w:name w:val="FCED3BEC2EC64C0580204F7630D6ECB3"/>
    <w:rsid w:val="003A549B"/>
  </w:style>
  <w:style w:type="paragraph" w:customStyle="1" w:styleId="56B62D2984C0493E8D3D3560E06ECC7E">
    <w:name w:val="56B62D2984C0493E8D3D3560E06ECC7E"/>
    <w:rsid w:val="003A549B"/>
  </w:style>
  <w:style w:type="paragraph" w:customStyle="1" w:styleId="D7921D73D8A84C34996CC05D3AC1154F">
    <w:name w:val="D7921D73D8A84C34996CC05D3AC1154F"/>
    <w:rsid w:val="003A549B"/>
  </w:style>
  <w:style w:type="paragraph" w:customStyle="1" w:styleId="58368EC134BE41FC8335E811D2DDB1BF">
    <w:name w:val="58368EC134BE41FC8335E811D2DDB1BF"/>
    <w:rsid w:val="003A549B"/>
  </w:style>
  <w:style w:type="paragraph" w:customStyle="1" w:styleId="B8861B2904B945CEACCC9FAC4A47D77D">
    <w:name w:val="B8861B2904B945CEACCC9FAC4A47D77D"/>
    <w:rsid w:val="003A549B"/>
  </w:style>
  <w:style w:type="paragraph" w:customStyle="1" w:styleId="1D425EBBF1AF4AECB7572531651F46BC">
    <w:name w:val="1D425EBBF1AF4AECB7572531651F46BC"/>
    <w:rsid w:val="003A549B"/>
  </w:style>
  <w:style w:type="paragraph" w:customStyle="1" w:styleId="99DC37055D4C4C2994E61720DD9B95B8">
    <w:name w:val="99DC37055D4C4C2994E61720DD9B95B8"/>
    <w:rsid w:val="003A549B"/>
  </w:style>
  <w:style w:type="paragraph" w:customStyle="1" w:styleId="D32ABFCD3C3C44BC9C7EFF884E30D9D4">
    <w:name w:val="D32ABFCD3C3C44BC9C7EFF884E30D9D4"/>
    <w:rsid w:val="003A549B"/>
  </w:style>
  <w:style w:type="paragraph" w:customStyle="1" w:styleId="C73FAE323B7D4B268765DCC67B41F83E">
    <w:name w:val="C73FAE323B7D4B268765DCC67B41F83E"/>
    <w:rsid w:val="003A549B"/>
  </w:style>
  <w:style w:type="paragraph" w:customStyle="1" w:styleId="FF6C00BB2D54479EA545FABE5429D093">
    <w:name w:val="FF6C00BB2D54479EA545FABE5429D093"/>
    <w:rsid w:val="003A549B"/>
  </w:style>
  <w:style w:type="paragraph" w:customStyle="1" w:styleId="3A7DC44DDD8E48C29282A558FFF06E37">
    <w:name w:val="3A7DC44DDD8E48C29282A558FFF06E37"/>
    <w:rsid w:val="003A549B"/>
  </w:style>
  <w:style w:type="paragraph" w:customStyle="1" w:styleId="715B0F144CC44C9FB26547C94CF618D1">
    <w:name w:val="715B0F144CC44C9FB26547C94CF618D1"/>
    <w:rsid w:val="003A549B"/>
  </w:style>
  <w:style w:type="paragraph" w:customStyle="1" w:styleId="B05493F74A4D4D5D882CF630903C64A7">
    <w:name w:val="B05493F74A4D4D5D882CF630903C64A7"/>
    <w:rsid w:val="003A549B"/>
  </w:style>
  <w:style w:type="paragraph" w:customStyle="1" w:styleId="E4050A0BCDD04DD4B55013E43EB69795">
    <w:name w:val="E4050A0BCDD04DD4B55013E43EB69795"/>
    <w:rsid w:val="003A549B"/>
  </w:style>
  <w:style w:type="paragraph" w:customStyle="1" w:styleId="2A461093FD2B41B19C7050A6319A8FA9">
    <w:name w:val="2A461093FD2B41B19C7050A6319A8FA9"/>
    <w:rsid w:val="003A549B"/>
  </w:style>
  <w:style w:type="paragraph" w:customStyle="1" w:styleId="AE5827044CEB44A5973A633CC6D048DB">
    <w:name w:val="AE5827044CEB44A5973A633CC6D048DB"/>
    <w:rsid w:val="003A549B"/>
  </w:style>
  <w:style w:type="paragraph" w:customStyle="1" w:styleId="5C2A392260FE46B59FC1FECF6562A3A2">
    <w:name w:val="5C2A392260FE46B59FC1FECF6562A3A2"/>
    <w:rsid w:val="003A549B"/>
  </w:style>
  <w:style w:type="paragraph" w:customStyle="1" w:styleId="F46468150B8D455A94210949077708F8">
    <w:name w:val="F46468150B8D455A94210949077708F8"/>
    <w:rsid w:val="003A549B"/>
  </w:style>
  <w:style w:type="paragraph" w:customStyle="1" w:styleId="A0BC6164CBE947BBBFDBB89053CC60CB">
    <w:name w:val="A0BC6164CBE947BBBFDBB89053CC60CB"/>
    <w:rsid w:val="003A549B"/>
  </w:style>
  <w:style w:type="paragraph" w:customStyle="1" w:styleId="95F2CB23DADD49B0ACFF5F641DC1BE5E">
    <w:name w:val="95F2CB23DADD49B0ACFF5F641DC1BE5E"/>
    <w:rsid w:val="003A549B"/>
  </w:style>
  <w:style w:type="paragraph" w:customStyle="1" w:styleId="6F80C99B86004BC4932018C59902B463">
    <w:name w:val="6F80C99B86004BC4932018C59902B463"/>
    <w:rsid w:val="003A549B"/>
  </w:style>
  <w:style w:type="paragraph" w:customStyle="1" w:styleId="34FD62715DCE45FDAB4E14D93D7464F0">
    <w:name w:val="34FD62715DCE45FDAB4E14D93D7464F0"/>
    <w:rsid w:val="003A549B"/>
  </w:style>
  <w:style w:type="paragraph" w:customStyle="1" w:styleId="50542E2CCD324620BE7669A513DF89CC">
    <w:name w:val="50542E2CCD324620BE7669A513DF89CC"/>
    <w:rsid w:val="003A549B"/>
  </w:style>
  <w:style w:type="paragraph" w:customStyle="1" w:styleId="0BEC9D3F13434E0784085C07256D0185">
    <w:name w:val="0BEC9D3F13434E0784085C07256D0185"/>
    <w:rsid w:val="003A549B"/>
  </w:style>
  <w:style w:type="paragraph" w:customStyle="1" w:styleId="733FA25DB41841EEA7FBD506E909F7AD">
    <w:name w:val="733FA25DB41841EEA7FBD506E909F7AD"/>
    <w:rsid w:val="003A549B"/>
  </w:style>
  <w:style w:type="paragraph" w:customStyle="1" w:styleId="69EDE29DC14A4B62A0802E2198653110">
    <w:name w:val="69EDE29DC14A4B62A0802E2198653110"/>
    <w:rsid w:val="003A549B"/>
  </w:style>
  <w:style w:type="paragraph" w:customStyle="1" w:styleId="CEF88ACFD0964E229CE8993B52649EEA">
    <w:name w:val="CEF88ACFD0964E229CE8993B52649EEA"/>
    <w:rsid w:val="003A549B"/>
  </w:style>
  <w:style w:type="paragraph" w:customStyle="1" w:styleId="2AC1B218B4A4422894C27211C6665032">
    <w:name w:val="2AC1B218B4A4422894C27211C6665032"/>
    <w:rsid w:val="003A549B"/>
  </w:style>
  <w:style w:type="paragraph" w:customStyle="1" w:styleId="CED46920F8A1426BB50361647AA126D2">
    <w:name w:val="CED46920F8A1426BB50361647AA126D2"/>
    <w:rsid w:val="003A549B"/>
  </w:style>
  <w:style w:type="paragraph" w:customStyle="1" w:styleId="1FF06627E8E64C0BA4951E512CB36DF8">
    <w:name w:val="1FF06627E8E64C0BA4951E512CB36DF8"/>
    <w:rsid w:val="003A549B"/>
  </w:style>
  <w:style w:type="paragraph" w:customStyle="1" w:styleId="2520819F1672416685964C7BA684379D">
    <w:name w:val="2520819F1672416685964C7BA684379D"/>
    <w:rsid w:val="003A549B"/>
  </w:style>
  <w:style w:type="paragraph" w:customStyle="1" w:styleId="319F256B1F9D491B8A2BD29C074A3515">
    <w:name w:val="319F256B1F9D491B8A2BD29C074A3515"/>
    <w:rsid w:val="003A549B"/>
  </w:style>
  <w:style w:type="paragraph" w:customStyle="1" w:styleId="BEA223555C5F41FDAD3D410CC4661789">
    <w:name w:val="BEA223555C5F41FDAD3D410CC4661789"/>
    <w:rsid w:val="003A549B"/>
  </w:style>
  <w:style w:type="paragraph" w:customStyle="1" w:styleId="01D2C2DBF07A4794814B2378A676AF29">
    <w:name w:val="01D2C2DBF07A4794814B2378A676AF29"/>
    <w:rsid w:val="003A549B"/>
  </w:style>
  <w:style w:type="paragraph" w:customStyle="1" w:styleId="0D5E75A65C9343DAA3020233E8767569">
    <w:name w:val="0D5E75A65C9343DAA3020233E8767569"/>
    <w:rsid w:val="003A549B"/>
  </w:style>
  <w:style w:type="paragraph" w:customStyle="1" w:styleId="02F2126B30224B7EA036D165D2098D09">
    <w:name w:val="02F2126B30224B7EA036D165D2098D09"/>
    <w:rsid w:val="003A549B"/>
  </w:style>
  <w:style w:type="paragraph" w:customStyle="1" w:styleId="76B0ADFB50984692945A2E288689EC1F">
    <w:name w:val="76B0ADFB50984692945A2E288689EC1F"/>
    <w:rsid w:val="003A549B"/>
  </w:style>
  <w:style w:type="paragraph" w:customStyle="1" w:styleId="E78A9915460E4EA69A6DC6E3DD9EA964">
    <w:name w:val="E78A9915460E4EA69A6DC6E3DD9EA964"/>
    <w:rsid w:val="003A549B"/>
  </w:style>
  <w:style w:type="paragraph" w:customStyle="1" w:styleId="D8B2B62729EC4CC4875CBBF96E0B132B">
    <w:name w:val="D8B2B62729EC4CC4875CBBF96E0B132B"/>
    <w:rsid w:val="003A549B"/>
  </w:style>
  <w:style w:type="paragraph" w:customStyle="1" w:styleId="F1866D5DE31542649D476A198D004C42">
    <w:name w:val="F1866D5DE31542649D476A198D004C42"/>
    <w:rsid w:val="003A549B"/>
  </w:style>
  <w:style w:type="paragraph" w:customStyle="1" w:styleId="2F762339E57C42F6BF932D842E47BA71">
    <w:name w:val="2F762339E57C42F6BF932D842E47BA71"/>
    <w:rsid w:val="003A549B"/>
  </w:style>
  <w:style w:type="paragraph" w:customStyle="1" w:styleId="95064F7CEA2C400D8B35213F95A3885F">
    <w:name w:val="95064F7CEA2C400D8B35213F95A3885F"/>
  </w:style>
  <w:style w:type="paragraph" w:customStyle="1" w:styleId="6F457EA8063348C0B66471125A554E27">
    <w:name w:val="6F457EA8063348C0B66471125A554E27"/>
  </w:style>
  <w:style w:type="paragraph" w:customStyle="1" w:styleId="5B76C60292FC42E6A509B5D08011022E">
    <w:name w:val="5B76C60292FC42E6A509B5D08011022E"/>
  </w:style>
  <w:style w:type="paragraph" w:customStyle="1" w:styleId="5F1D36946EA04F5787D231E5979F1644">
    <w:name w:val="5F1D36946EA04F5787D231E5979F1644"/>
  </w:style>
  <w:style w:type="paragraph" w:customStyle="1" w:styleId="098FF552F50F4726981068464A291179">
    <w:name w:val="098FF552F50F4726981068464A291179"/>
  </w:style>
  <w:style w:type="paragraph" w:customStyle="1" w:styleId="B0BC143F58524CBB8ADB017A8610947E">
    <w:name w:val="B0BC143F58524CBB8ADB017A8610947E"/>
  </w:style>
  <w:style w:type="paragraph" w:customStyle="1" w:styleId="61C9E4B490314F538CB8993DB59B9B7D">
    <w:name w:val="61C9E4B490314F538CB8993DB59B9B7D"/>
  </w:style>
  <w:style w:type="paragraph" w:customStyle="1" w:styleId="E8C527DBC1A248CDAB537CC298BE4E6D">
    <w:name w:val="E8C527DBC1A248CDAB537CC298BE4E6D"/>
  </w:style>
  <w:style w:type="paragraph" w:customStyle="1" w:styleId="2224D584C86946B98A7A9F69777A3813">
    <w:name w:val="2224D584C86946B98A7A9F69777A3813"/>
  </w:style>
  <w:style w:type="paragraph" w:customStyle="1" w:styleId="DE0908938D2D4738BAD1B603E2D7BB0E">
    <w:name w:val="DE0908938D2D4738BAD1B603E2D7BB0E"/>
  </w:style>
  <w:style w:type="paragraph" w:customStyle="1" w:styleId="C918CF480C564E5C9339180AF75F1500">
    <w:name w:val="C918CF480C564E5C9339180AF75F1500"/>
  </w:style>
  <w:style w:type="paragraph" w:customStyle="1" w:styleId="A75445701FC84D9580D6B26712A9EB01">
    <w:name w:val="A75445701FC84D9580D6B26712A9EB01"/>
  </w:style>
  <w:style w:type="paragraph" w:customStyle="1" w:styleId="F8A3F38C12AB45D78E30609A25AA9B56">
    <w:name w:val="F8A3F38C12AB45D78E30609A25AA9B56"/>
  </w:style>
  <w:style w:type="paragraph" w:customStyle="1" w:styleId="9A57AC173BE3432383AFE2B15EDF6709">
    <w:name w:val="9A57AC173BE3432383AFE2B15EDF6709"/>
  </w:style>
  <w:style w:type="paragraph" w:customStyle="1" w:styleId="437A1BE5D2A54C13ACAA6F4D46AB57E2">
    <w:name w:val="437A1BE5D2A54C13ACAA6F4D46AB57E2"/>
  </w:style>
  <w:style w:type="paragraph" w:customStyle="1" w:styleId="47328E327C944B4FA25080E163116E9E">
    <w:name w:val="47328E327C944B4FA25080E163116E9E"/>
  </w:style>
  <w:style w:type="paragraph" w:customStyle="1" w:styleId="E61974786BD74236AA9826AA16BDD4D8">
    <w:name w:val="E61974786BD74236AA9826AA16BDD4D8"/>
  </w:style>
  <w:style w:type="paragraph" w:customStyle="1" w:styleId="F534E30771F34FFC89C9946E171446E5">
    <w:name w:val="F534E30771F34FFC89C9946E171446E5"/>
  </w:style>
  <w:style w:type="paragraph" w:customStyle="1" w:styleId="008925D57C9F4D659A9A9A4B4848977A">
    <w:name w:val="008925D57C9F4D659A9A9A4B4848977A"/>
  </w:style>
  <w:style w:type="paragraph" w:customStyle="1" w:styleId="178392A9E3D943809B7D2DA5077980FC">
    <w:name w:val="178392A9E3D943809B7D2DA5077980FC"/>
  </w:style>
  <w:style w:type="paragraph" w:customStyle="1" w:styleId="5CB1D5DF284E4253966ECC552399EBD8">
    <w:name w:val="5CB1D5DF284E4253966ECC552399EBD8"/>
  </w:style>
  <w:style w:type="paragraph" w:customStyle="1" w:styleId="7FE28045C4554540A002EB521A01CB9F">
    <w:name w:val="7FE28045C4554540A002EB521A01CB9F"/>
  </w:style>
  <w:style w:type="paragraph" w:customStyle="1" w:styleId="CADC69CE62F142B78ACC9F352C33F4A6">
    <w:name w:val="CADC69CE62F142B78ACC9F352C33F4A6"/>
  </w:style>
  <w:style w:type="paragraph" w:customStyle="1" w:styleId="0B19E667BABB4304B945F785C04F63E3">
    <w:name w:val="0B19E667BABB4304B945F785C04F63E3"/>
  </w:style>
  <w:style w:type="paragraph" w:customStyle="1" w:styleId="0B61E3C20B6D45318D85914E7620726C">
    <w:name w:val="0B61E3C20B6D45318D85914E7620726C"/>
  </w:style>
  <w:style w:type="paragraph" w:customStyle="1" w:styleId="C020BD30FF5A4D31930E255B5828BD94">
    <w:name w:val="C020BD30FF5A4D31930E255B5828BD94"/>
  </w:style>
  <w:style w:type="paragraph" w:customStyle="1" w:styleId="098D2B4EF6454FE3ACEEC484096B4C0A">
    <w:name w:val="098D2B4EF6454FE3ACEEC484096B4C0A"/>
  </w:style>
  <w:style w:type="paragraph" w:customStyle="1" w:styleId="84CC4254E5824335A748535B2770A2A4">
    <w:name w:val="84CC4254E5824335A748535B2770A2A4"/>
  </w:style>
  <w:style w:type="paragraph" w:customStyle="1" w:styleId="1E5C4FAA487047FC86B53628E9A50F7E">
    <w:name w:val="1E5C4FAA487047FC86B53628E9A50F7E"/>
  </w:style>
  <w:style w:type="paragraph" w:customStyle="1" w:styleId="9C279E6FFCAB450898300ACDBD029305">
    <w:name w:val="9C279E6FFCAB450898300ACDBD029305"/>
  </w:style>
  <w:style w:type="paragraph" w:customStyle="1" w:styleId="F75AB5CF7DFC437C8EE0300AD68E2A33">
    <w:name w:val="F75AB5CF7DFC437C8EE0300AD68E2A33"/>
  </w:style>
  <w:style w:type="paragraph" w:customStyle="1" w:styleId="E988E21C71AE4B7499D9241BD196701D">
    <w:name w:val="E988E21C71AE4B7499D9241BD196701D"/>
  </w:style>
  <w:style w:type="paragraph" w:customStyle="1" w:styleId="721F890ADABA414D8DDD571F1B4E6CFD">
    <w:name w:val="721F890ADABA414D8DDD571F1B4E6CFD"/>
  </w:style>
  <w:style w:type="paragraph" w:customStyle="1" w:styleId="3D526407B75E407CA4BE72D12D687ED9">
    <w:name w:val="3D526407B75E407CA4BE72D12D687ED9"/>
  </w:style>
  <w:style w:type="paragraph" w:customStyle="1" w:styleId="BD505613E2FF439CB04599E49F4F6E44">
    <w:name w:val="BD505613E2FF439CB04599E49F4F6E44"/>
  </w:style>
  <w:style w:type="paragraph" w:customStyle="1" w:styleId="FC953836FFD44BABA5A29D3FBC1EB48E">
    <w:name w:val="FC953836FFD44BABA5A29D3FBC1EB48E"/>
  </w:style>
  <w:style w:type="paragraph" w:customStyle="1" w:styleId="B21597DA483F498D9034A9CE5A59CD2A">
    <w:name w:val="B21597DA483F498D9034A9CE5A59CD2A"/>
  </w:style>
  <w:style w:type="paragraph" w:customStyle="1" w:styleId="8D1090507C264C1093D35A514461C1FA">
    <w:name w:val="8D1090507C264C1093D35A514461C1FA"/>
  </w:style>
  <w:style w:type="paragraph" w:customStyle="1" w:styleId="E7B2BED01DE14774938C7F481815B2C7">
    <w:name w:val="E7B2BED01DE14774938C7F481815B2C7"/>
  </w:style>
  <w:style w:type="paragraph" w:customStyle="1" w:styleId="FBE42EDBE388416F85A6128D97FFAADF">
    <w:name w:val="FBE42EDBE388416F85A6128D97FFAADF"/>
  </w:style>
  <w:style w:type="paragraph" w:customStyle="1" w:styleId="A88AA0468C3B415B847F98925388AC27">
    <w:name w:val="A88AA0468C3B415B847F98925388AC27"/>
  </w:style>
  <w:style w:type="paragraph" w:customStyle="1" w:styleId="1B55934FAD8C442F90BBF0B4F327E92F">
    <w:name w:val="1B55934FAD8C442F90BBF0B4F327E92F"/>
  </w:style>
  <w:style w:type="paragraph" w:customStyle="1" w:styleId="BABA833248004E0098C80ECAC851E3D1">
    <w:name w:val="BABA833248004E0098C80ECAC851E3D1"/>
  </w:style>
  <w:style w:type="paragraph" w:customStyle="1" w:styleId="7C40765309714D31B149ABF1821ABC5B">
    <w:name w:val="7C40765309714D31B149ABF1821ABC5B"/>
  </w:style>
  <w:style w:type="paragraph" w:customStyle="1" w:styleId="3BD32A646FEB47B7B9C77644C5925494">
    <w:name w:val="3BD32A646FEB47B7B9C77644C5925494"/>
  </w:style>
  <w:style w:type="paragraph" w:customStyle="1" w:styleId="62A341B9105741E9A9ABE8C48704BB7E">
    <w:name w:val="62A341B9105741E9A9ABE8C48704BB7E"/>
  </w:style>
  <w:style w:type="paragraph" w:customStyle="1" w:styleId="FE85CCB4BDEE48E6B6BA54602C13EA40">
    <w:name w:val="FE85CCB4BDEE48E6B6BA54602C13EA40"/>
  </w:style>
  <w:style w:type="paragraph" w:customStyle="1" w:styleId="8BB298E2B3AA43B68A60729A58B11A85">
    <w:name w:val="8BB298E2B3AA43B68A60729A58B11A85"/>
  </w:style>
  <w:style w:type="paragraph" w:customStyle="1" w:styleId="A7A1775467044142B0D29D92714FBE14">
    <w:name w:val="A7A1775467044142B0D29D92714FBE14"/>
  </w:style>
  <w:style w:type="paragraph" w:customStyle="1" w:styleId="6D5158202B8E4A5387475C0E51F87063">
    <w:name w:val="6D5158202B8E4A5387475C0E51F87063"/>
  </w:style>
  <w:style w:type="paragraph" w:customStyle="1" w:styleId="08BA8565A0544CBDA7248B8FF8C7C352">
    <w:name w:val="08BA8565A0544CBDA7248B8FF8C7C352"/>
  </w:style>
  <w:style w:type="paragraph" w:customStyle="1" w:styleId="77A04BD005EA49CD8749F24459A82DF7">
    <w:name w:val="77A04BD005EA49CD8749F24459A82DF7"/>
  </w:style>
  <w:style w:type="paragraph" w:customStyle="1" w:styleId="725E738D27164A61B17DEE7989DCFC4A">
    <w:name w:val="725E738D27164A61B17DEE7989DCFC4A"/>
  </w:style>
  <w:style w:type="paragraph" w:customStyle="1" w:styleId="0A684DF1FAE5460EB168E1850A4CCD45">
    <w:name w:val="0A684DF1FAE5460EB168E1850A4CCD45"/>
  </w:style>
  <w:style w:type="paragraph" w:customStyle="1" w:styleId="54E8534F839F47CF99B06FAD5E5D4E63">
    <w:name w:val="54E8534F839F47CF99B06FAD5E5D4E63"/>
    <w:rsid w:val="00950D3E"/>
  </w:style>
  <w:style w:type="paragraph" w:customStyle="1" w:styleId="51927FA0ADBA4D5BA150B63413381F74">
    <w:name w:val="51927FA0ADBA4D5BA150B63413381F74"/>
    <w:rsid w:val="00950D3E"/>
  </w:style>
  <w:style w:type="paragraph" w:customStyle="1" w:styleId="39D63DA5681D4BFDB556F7F54BDCE226">
    <w:name w:val="39D63DA5681D4BFDB556F7F54BDCE226"/>
    <w:rsid w:val="00950D3E"/>
  </w:style>
  <w:style w:type="paragraph" w:customStyle="1" w:styleId="CA922AA16FCC459D9EC2D3451A424938">
    <w:name w:val="CA922AA16FCC459D9EC2D3451A424938"/>
    <w:rsid w:val="00950D3E"/>
  </w:style>
  <w:style w:type="paragraph" w:customStyle="1" w:styleId="47EC317AA293400A8DA911BE1DED8990">
    <w:name w:val="47EC317AA293400A8DA911BE1DED8990"/>
    <w:rsid w:val="00950D3E"/>
  </w:style>
  <w:style w:type="paragraph" w:customStyle="1" w:styleId="2CEB937125704F2A80F3C709DB7DF0C8">
    <w:name w:val="2CEB937125704F2A80F3C709DB7DF0C8"/>
    <w:rsid w:val="00950D3E"/>
  </w:style>
  <w:style w:type="paragraph" w:customStyle="1" w:styleId="3E46851BE8D349DFB5DDE872780B1BC0">
    <w:name w:val="3E46851BE8D349DFB5DDE872780B1BC0"/>
    <w:rsid w:val="00950D3E"/>
  </w:style>
  <w:style w:type="paragraph" w:customStyle="1" w:styleId="D1E6CD6F321E46F0828F86DAEF7A007E">
    <w:name w:val="D1E6CD6F321E46F0828F86DAEF7A007E"/>
    <w:rsid w:val="00950D3E"/>
  </w:style>
  <w:style w:type="paragraph" w:customStyle="1" w:styleId="C7DFFAB1789B4BC2808B6F838141BFC1">
    <w:name w:val="C7DFFAB1789B4BC2808B6F838141BFC1"/>
    <w:rsid w:val="00950D3E"/>
  </w:style>
  <w:style w:type="paragraph" w:customStyle="1" w:styleId="228D4A0499484110A254E27BABCD9CF3">
    <w:name w:val="228D4A0499484110A254E27BABCD9CF3"/>
    <w:rsid w:val="00950D3E"/>
  </w:style>
  <w:style w:type="paragraph" w:customStyle="1" w:styleId="A431A3879A6D47EF8F7C2F440248D5B9">
    <w:name w:val="A431A3879A6D47EF8F7C2F440248D5B9"/>
    <w:rsid w:val="00950D3E"/>
  </w:style>
  <w:style w:type="paragraph" w:customStyle="1" w:styleId="F511C176ECC54A28BD1D9ACD8D80F073">
    <w:name w:val="F511C176ECC54A28BD1D9ACD8D80F073"/>
    <w:rsid w:val="00950D3E"/>
  </w:style>
  <w:style w:type="paragraph" w:customStyle="1" w:styleId="62E66970B27F40E2B9B60F7F4AB34B9A">
    <w:name w:val="62E66970B27F40E2B9B60F7F4AB34B9A"/>
    <w:rsid w:val="00950D3E"/>
  </w:style>
  <w:style w:type="paragraph" w:customStyle="1" w:styleId="07C73AC8E960489FA33304455AD1C0AB">
    <w:name w:val="07C73AC8E960489FA33304455AD1C0AB"/>
    <w:rsid w:val="00950D3E"/>
  </w:style>
  <w:style w:type="paragraph" w:customStyle="1" w:styleId="337B1DF829FE453DA8B3A4BA0EF98EEB">
    <w:name w:val="337B1DF829FE453DA8B3A4BA0EF98EEB"/>
    <w:rsid w:val="00950D3E"/>
  </w:style>
  <w:style w:type="paragraph" w:customStyle="1" w:styleId="1C4E2476FB804E0799BDE2E1218F201C">
    <w:name w:val="1C4E2476FB804E0799BDE2E1218F201C"/>
    <w:rsid w:val="00950D3E"/>
  </w:style>
  <w:style w:type="paragraph" w:customStyle="1" w:styleId="11CB7B22A98B4965BF4713E054499FC9">
    <w:name w:val="11CB7B22A98B4965BF4713E054499FC9"/>
    <w:rsid w:val="00950D3E"/>
  </w:style>
  <w:style w:type="paragraph" w:customStyle="1" w:styleId="58E9B02E58804739A789266628AFAA59">
    <w:name w:val="58E9B02E58804739A789266628AFAA59"/>
    <w:rsid w:val="00950D3E"/>
  </w:style>
  <w:style w:type="paragraph" w:customStyle="1" w:styleId="2BF5DBAE667640C1B21391A23E9F813B">
    <w:name w:val="2BF5DBAE667640C1B21391A23E9F813B"/>
    <w:rsid w:val="00950D3E"/>
  </w:style>
  <w:style w:type="paragraph" w:customStyle="1" w:styleId="5DB6A5D7A6744CBBA6E636C2B0C79315">
    <w:name w:val="5DB6A5D7A6744CBBA6E636C2B0C79315"/>
    <w:rsid w:val="00950D3E"/>
  </w:style>
  <w:style w:type="paragraph" w:customStyle="1" w:styleId="9EF03D3339D94A9A9145DFB853CE32D9">
    <w:name w:val="9EF03D3339D94A9A9145DFB853CE32D9"/>
    <w:rsid w:val="00950D3E"/>
  </w:style>
  <w:style w:type="paragraph" w:customStyle="1" w:styleId="ECFFC0A7195D4ED98B07D326505715A5">
    <w:name w:val="ECFFC0A7195D4ED98B07D326505715A5"/>
    <w:rsid w:val="00950D3E"/>
  </w:style>
  <w:style w:type="paragraph" w:customStyle="1" w:styleId="0E07D74E2D574E758D552170472AEFFC">
    <w:name w:val="0E07D74E2D574E758D552170472AEFFC"/>
    <w:rsid w:val="00950D3E"/>
  </w:style>
  <w:style w:type="paragraph" w:customStyle="1" w:styleId="AAC6807066AF464CBDD84395FB6368DF">
    <w:name w:val="AAC6807066AF464CBDD84395FB6368DF"/>
    <w:rsid w:val="00950D3E"/>
  </w:style>
  <w:style w:type="paragraph" w:customStyle="1" w:styleId="D6C354E1F2EF4EF493A7B95E2CA2C0AD">
    <w:name w:val="D6C354E1F2EF4EF493A7B95E2CA2C0AD"/>
    <w:rsid w:val="00950D3E"/>
  </w:style>
  <w:style w:type="paragraph" w:customStyle="1" w:styleId="9400059ABA1443E2A3394BC9C584A7BB">
    <w:name w:val="9400059ABA1443E2A3394BC9C584A7BB"/>
    <w:rsid w:val="00950D3E"/>
  </w:style>
  <w:style w:type="paragraph" w:customStyle="1" w:styleId="E42CAB4EB8984540BC3D7F08A6E96831">
    <w:name w:val="E42CAB4EB8984540BC3D7F08A6E96831"/>
    <w:rsid w:val="00950D3E"/>
  </w:style>
  <w:style w:type="paragraph" w:customStyle="1" w:styleId="47B4FCCC7AA44F63B2191AF7E8052313">
    <w:name w:val="47B4FCCC7AA44F63B2191AF7E8052313"/>
    <w:rsid w:val="00950D3E"/>
  </w:style>
  <w:style w:type="paragraph" w:customStyle="1" w:styleId="FE094DBA910C493BBD87A154C2206E47">
    <w:name w:val="FE094DBA910C493BBD87A154C2206E47"/>
    <w:rsid w:val="00950D3E"/>
  </w:style>
  <w:style w:type="paragraph" w:customStyle="1" w:styleId="FBDE2A9298154B24907144803FD49856">
    <w:name w:val="FBDE2A9298154B24907144803FD49856"/>
    <w:rsid w:val="00950D3E"/>
  </w:style>
  <w:style w:type="paragraph" w:customStyle="1" w:styleId="31143A2C48824BE6B3FA6B150ED960DE">
    <w:name w:val="31143A2C48824BE6B3FA6B150ED960DE"/>
    <w:rsid w:val="00950D3E"/>
  </w:style>
  <w:style w:type="paragraph" w:customStyle="1" w:styleId="21D35F1D595D4DE38B7D1A2C824F3353">
    <w:name w:val="21D35F1D595D4DE38B7D1A2C824F3353"/>
    <w:rsid w:val="00950D3E"/>
  </w:style>
  <w:style w:type="paragraph" w:customStyle="1" w:styleId="3705B21605C24898BE59CFBA730302FC">
    <w:name w:val="3705B21605C24898BE59CFBA730302FC"/>
    <w:rsid w:val="00950D3E"/>
  </w:style>
  <w:style w:type="paragraph" w:customStyle="1" w:styleId="D95EE7D8AC4749A49B87B5BF32601983">
    <w:name w:val="D95EE7D8AC4749A49B87B5BF32601983"/>
    <w:rsid w:val="00950D3E"/>
  </w:style>
  <w:style w:type="paragraph" w:customStyle="1" w:styleId="E74EE19DA5DC4632A6851CE1741FBC81">
    <w:name w:val="E74EE19DA5DC4632A6851CE1741FBC81"/>
    <w:rsid w:val="00950D3E"/>
  </w:style>
  <w:style w:type="paragraph" w:customStyle="1" w:styleId="2BB3346CD1424E1797DF8C38DA26CE45">
    <w:name w:val="2BB3346CD1424E1797DF8C38DA26CE45"/>
    <w:rsid w:val="00950D3E"/>
  </w:style>
  <w:style w:type="paragraph" w:customStyle="1" w:styleId="70A61F8DDFC141B686583CB5C8C6F643">
    <w:name w:val="70A61F8DDFC141B686583CB5C8C6F643"/>
    <w:rsid w:val="00950D3E"/>
  </w:style>
  <w:style w:type="paragraph" w:customStyle="1" w:styleId="73F7031A225A46C397C48366C1F4DA47">
    <w:name w:val="73F7031A225A46C397C48366C1F4DA47"/>
    <w:rsid w:val="00950D3E"/>
  </w:style>
  <w:style w:type="paragraph" w:customStyle="1" w:styleId="D7173D899A9246FB95E76FEB8EF2789D">
    <w:name w:val="D7173D899A9246FB95E76FEB8EF2789D"/>
    <w:rsid w:val="00950D3E"/>
  </w:style>
  <w:style w:type="paragraph" w:customStyle="1" w:styleId="77F5746CDB9B4EF59DF2EBE038B78C05">
    <w:name w:val="77F5746CDB9B4EF59DF2EBE038B78C05"/>
    <w:rsid w:val="00950D3E"/>
  </w:style>
  <w:style w:type="paragraph" w:customStyle="1" w:styleId="BE5C079530684824B6A2CE4187A9FB70">
    <w:name w:val="BE5C079530684824B6A2CE4187A9FB70"/>
    <w:rsid w:val="00950D3E"/>
  </w:style>
  <w:style w:type="paragraph" w:customStyle="1" w:styleId="277A7B80D15544B2993322E3B6158578">
    <w:name w:val="277A7B80D15544B2993322E3B6158578"/>
    <w:rsid w:val="00950D3E"/>
  </w:style>
  <w:style w:type="paragraph" w:customStyle="1" w:styleId="EE5EC0CDBF424F7EBD1717CF393271DA">
    <w:name w:val="EE5EC0CDBF424F7EBD1717CF393271DA"/>
    <w:rsid w:val="00950D3E"/>
  </w:style>
  <w:style w:type="paragraph" w:customStyle="1" w:styleId="81FC7B5F6A624A3686556B8ED93CF9F2">
    <w:name w:val="81FC7B5F6A624A3686556B8ED93CF9F2"/>
    <w:rsid w:val="00950D3E"/>
  </w:style>
  <w:style w:type="paragraph" w:customStyle="1" w:styleId="B1AFC45D7EF749C69F0854E36F3653D1">
    <w:name w:val="B1AFC45D7EF749C69F0854E36F3653D1"/>
    <w:rsid w:val="00950D3E"/>
  </w:style>
  <w:style w:type="paragraph" w:customStyle="1" w:styleId="AF5382042676418BBB44B6F02DDA6F33">
    <w:name w:val="AF5382042676418BBB44B6F02DDA6F33"/>
    <w:rsid w:val="00950D3E"/>
  </w:style>
  <w:style w:type="paragraph" w:customStyle="1" w:styleId="D7C9316256CF4060A0DEDF0A5DB66DB6">
    <w:name w:val="D7C9316256CF4060A0DEDF0A5DB66DB6"/>
    <w:rsid w:val="00950D3E"/>
  </w:style>
  <w:style w:type="paragraph" w:customStyle="1" w:styleId="7BE6382CD64A4CBC990119B3294E4200">
    <w:name w:val="7BE6382CD64A4CBC990119B3294E4200"/>
    <w:rsid w:val="00950D3E"/>
  </w:style>
  <w:style w:type="paragraph" w:customStyle="1" w:styleId="C8B5174861234F458B409DC32C97F9B4">
    <w:name w:val="C8B5174861234F458B409DC32C97F9B4"/>
    <w:rsid w:val="00950D3E"/>
  </w:style>
  <w:style w:type="paragraph" w:customStyle="1" w:styleId="7F993AD82CE6467CA7DF3B4963BE4C88">
    <w:name w:val="7F993AD82CE6467CA7DF3B4963BE4C88"/>
    <w:rsid w:val="00950D3E"/>
  </w:style>
  <w:style w:type="paragraph" w:customStyle="1" w:styleId="AD00DD5EB48948C8B30B2EA8D930312F">
    <w:name w:val="AD00DD5EB48948C8B30B2EA8D930312F"/>
    <w:rsid w:val="00950D3E"/>
  </w:style>
  <w:style w:type="paragraph" w:customStyle="1" w:styleId="50332FB43BBE47EBB51F199D3BAC0C6D">
    <w:name w:val="50332FB43BBE47EBB51F199D3BAC0C6D"/>
    <w:rsid w:val="00950D3E"/>
  </w:style>
  <w:style w:type="paragraph" w:customStyle="1" w:styleId="223D9B86A09C44EA9DB3C8D83CAA7E06">
    <w:name w:val="223D9B86A09C44EA9DB3C8D83CAA7E06"/>
    <w:rsid w:val="00950D3E"/>
  </w:style>
  <w:style w:type="paragraph" w:customStyle="1" w:styleId="7458415B78454B43BF3C48807114C015">
    <w:name w:val="7458415B78454B43BF3C48807114C015"/>
    <w:rsid w:val="00950D3E"/>
  </w:style>
  <w:style w:type="paragraph" w:customStyle="1" w:styleId="A6FC9C97BF7D43FA9DDF5494EAD8B650">
    <w:name w:val="A6FC9C97BF7D43FA9DDF5494EAD8B650"/>
    <w:rsid w:val="00950D3E"/>
  </w:style>
  <w:style w:type="paragraph" w:customStyle="1" w:styleId="F0B80A844EDC4CE890E8A0877477F653">
    <w:name w:val="F0B80A844EDC4CE890E8A0877477F653"/>
    <w:rsid w:val="00950D3E"/>
  </w:style>
  <w:style w:type="paragraph" w:customStyle="1" w:styleId="85B003FCCF7F43878D65C83307BAF636">
    <w:name w:val="85B003FCCF7F43878D65C83307BAF636"/>
    <w:rsid w:val="00950D3E"/>
  </w:style>
  <w:style w:type="paragraph" w:customStyle="1" w:styleId="54A26D1B0683455E897FDDAAD4C66540">
    <w:name w:val="54A26D1B0683455E897FDDAAD4C66540"/>
    <w:rsid w:val="00950D3E"/>
  </w:style>
  <w:style w:type="paragraph" w:customStyle="1" w:styleId="9CD38BFC68CB4410924AA2A22AC1FB5A">
    <w:name w:val="9CD38BFC68CB4410924AA2A22AC1FB5A"/>
    <w:rsid w:val="00950D3E"/>
  </w:style>
  <w:style w:type="paragraph" w:customStyle="1" w:styleId="4F6F58B4C6224D77AE7797DFA9599C29">
    <w:name w:val="4F6F58B4C6224D77AE7797DFA9599C29"/>
    <w:rsid w:val="00950D3E"/>
  </w:style>
  <w:style w:type="paragraph" w:customStyle="1" w:styleId="253E21F46B3247A9AEF23AF01911E92D">
    <w:name w:val="253E21F46B3247A9AEF23AF01911E92D"/>
    <w:rsid w:val="00950D3E"/>
  </w:style>
  <w:style w:type="paragraph" w:customStyle="1" w:styleId="F8BFDA1B0206466CB461847FC9820C34">
    <w:name w:val="F8BFDA1B0206466CB461847FC9820C34"/>
    <w:rsid w:val="00950D3E"/>
  </w:style>
  <w:style w:type="paragraph" w:customStyle="1" w:styleId="71F41AFC581543048BEB1324E42FBB20">
    <w:name w:val="71F41AFC581543048BEB1324E42FBB20"/>
    <w:rsid w:val="00950D3E"/>
  </w:style>
  <w:style w:type="paragraph" w:customStyle="1" w:styleId="D2B69C2344D64622BD35E5567F3D1804">
    <w:name w:val="D2B69C2344D64622BD35E5567F3D1804"/>
    <w:rsid w:val="00950D3E"/>
  </w:style>
  <w:style w:type="paragraph" w:customStyle="1" w:styleId="3A3EFF738511441B8F6F9C5916944D2D">
    <w:name w:val="3A3EFF738511441B8F6F9C5916944D2D"/>
    <w:rsid w:val="00950D3E"/>
  </w:style>
  <w:style w:type="paragraph" w:customStyle="1" w:styleId="4650D6258E0E4B04B5BE0B81B27155B2">
    <w:name w:val="4650D6258E0E4B04B5BE0B81B27155B2"/>
    <w:rsid w:val="00950D3E"/>
  </w:style>
  <w:style w:type="paragraph" w:customStyle="1" w:styleId="3A7922BDAF4946BE9AA4D789B9154B88">
    <w:name w:val="3A7922BDAF4946BE9AA4D789B9154B88"/>
    <w:rsid w:val="00950D3E"/>
  </w:style>
  <w:style w:type="paragraph" w:customStyle="1" w:styleId="42EBCAE3144F4041807BC5C11AE89E35">
    <w:name w:val="42EBCAE3144F4041807BC5C11AE89E35"/>
    <w:rsid w:val="00950D3E"/>
  </w:style>
  <w:style w:type="paragraph" w:customStyle="1" w:styleId="7B1D01DA907D4633A365DD6026C6CCC1">
    <w:name w:val="7B1D01DA907D4633A365DD6026C6CCC1"/>
    <w:rsid w:val="00950D3E"/>
  </w:style>
  <w:style w:type="paragraph" w:customStyle="1" w:styleId="CADA69A51AA64592B2ABC51BB9BF31B7">
    <w:name w:val="CADA69A51AA64592B2ABC51BB9BF31B7"/>
    <w:rsid w:val="00950D3E"/>
  </w:style>
  <w:style w:type="paragraph" w:customStyle="1" w:styleId="D2783F7E92514923A776DA7C6734CB70">
    <w:name w:val="D2783F7E92514923A776DA7C6734CB70"/>
    <w:rsid w:val="00950D3E"/>
  </w:style>
  <w:style w:type="paragraph" w:customStyle="1" w:styleId="7CE63FD5ABAB4C68BA6A5E9E817F27DA">
    <w:name w:val="7CE63FD5ABAB4C68BA6A5E9E817F27DA"/>
    <w:rsid w:val="00950D3E"/>
  </w:style>
  <w:style w:type="paragraph" w:customStyle="1" w:styleId="1C7141AB9F2C45BC8538068CBFEB3142">
    <w:name w:val="1C7141AB9F2C45BC8538068CBFEB3142"/>
    <w:rsid w:val="00950D3E"/>
  </w:style>
  <w:style w:type="paragraph" w:customStyle="1" w:styleId="5D6E58F6FD504CEAB965CF31CD5D1E48">
    <w:name w:val="5D6E58F6FD504CEAB965CF31CD5D1E48"/>
    <w:rsid w:val="00950D3E"/>
  </w:style>
  <w:style w:type="paragraph" w:customStyle="1" w:styleId="B87874509C67485C90B5BA57C253EBC7">
    <w:name w:val="B87874509C67485C90B5BA57C253EBC7"/>
    <w:rsid w:val="00950D3E"/>
  </w:style>
  <w:style w:type="paragraph" w:customStyle="1" w:styleId="CD15F667FD35458DB2C01769E6DC0953">
    <w:name w:val="CD15F667FD35458DB2C01769E6DC0953"/>
    <w:rsid w:val="00950D3E"/>
  </w:style>
  <w:style w:type="paragraph" w:customStyle="1" w:styleId="0EBC1E9AD2FE4812A88BB9657BBEE249">
    <w:name w:val="0EBC1E9AD2FE4812A88BB9657BBEE249"/>
    <w:rsid w:val="00950D3E"/>
  </w:style>
  <w:style w:type="paragraph" w:customStyle="1" w:styleId="8A2C9EB72C904166AD7221F1ECA10640">
    <w:name w:val="8A2C9EB72C904166AD7221F1ECA10640"/>
    <w:rsid w:val="00950D3E"/>
  </w:style>
  <w:style w:type="paragraph" w:customStyle="1" w:styleId="1FA347BD29CC4D39B9BBCF910D534D21">
    <w:name w:val="1FA347BD29CC4D39B9BBCF910D534D21"/>
    <w:rsid w:val="00950D3E"/>
  </w:style>
  <w:style w:type="paragraph" w:customStyle="1" w:styleId="EAD352D4BDDF49A8AB5D0DEBB3925C05">
    <w:name w:val="EAD352D4BDDF49A8AB5D0DEBB3925C05"/>
    <w:rsid w:val="00950D3E"/>
  </w:style>
  <w:style w:type="paragraph" w:customStyle="1" w:styleId="5DAA0EB35B2049B9A11D3C0A7D5F9ADB">
    <w:name w:val="5DAA0EB35B2049B9A11D3C0A7D5F9ADB"/>
    <w:rsid w:val="00950D3E"/>
  </w:style>
  <w:style w:type="paragraph" w:customStyle="1" w:styleId="6AD4081365254395B1BFF29FA63C0F66">
    <w:name w:val="6AD4081365254395B1BFF29FA63C0F66"/>
    <w:rsid w:val="00950D3E"/>
  </w:style>
  <w:style w:type="paragraph" w:customStyle="1" w:styleId="789E840C741B452CB4D0FDD561380035">
    <w:name w:val="789E840C741B452CB4D0FDD561380035"/>
    <w:rsid w:val="00950D3E"/>
  </w:style>
  <w:style w:type="paragraph" w:customStyle="1" w:styleId="6BD8A60D0ECC4BBE99A59ABC118875DE">
    <w:name w:val="6BD8A60D0ECC4BBE99A59ABC118875DE"/>
    <w:rsid w:val="00950D3E"/>
  </w:style>
  <w:style w:type="paragraph" w:customStyle="1" w:styleId="180B54616B26478AB965624BE639AF23">
    <w:name w:val="180B54616B26478AB965624BE639AF23"/>
    <w:rsid w:val="00950D3E"/>
  </w:style>
  <w:style w:type="paragraph" w:customStyle="1" w:styleId="B2CF1AAFD2DA4FED9D1C773610B09128">
    <w:name w:val="B2CF1AAFD2DA4FED9D1C773610B09128"/>
    <w:rsid w:val="00CB17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cml:cml xmlns:conventions="http://www.xml-cml.org/convention/" xmlns:cml="http://www.xml-cml.org/schema" xmlns:cmlDict="http://www.xml-cml.org/dictionary/cml/" xmlns:nameDict="http://www.xml-cml.org/dictionary/cml/name/" xmlns:c4w="http://www.chem4word.com/cml" conventions="convention:molecular">
  <c4w:customXmlPartGuid>ea663d7770e54a958891643e2b30969d</c4w:customXmlPartGuid>
  <cml:molecule id="m1">
    <cml:formula id="m1.f0" concise="C 14 H 10 O 4"/>
    <cml:formula id="m1.f1" convention="chem4word:ResolvedFormula" inline="C14H10O4" concise="C 14 H 10 O 4"/>
    <cml:formula id="m1.f2" convention="chem4word:ResolvedSmiles" inline="C1=CC=C(C=C1)OC(=O)C(=O)OC2=CC=CC=C2" concise="C 14 H 10 O 4"/>
    <cml:name id="m1.n1" dictRef="chem4word:CalculatedInchikey">ULOZDEVJRTYKFE-UHFFFAOYSA-N</cml:name>
    <cml:name id="m1.n2" dictRef="chem4word:ResolvedIupacname">diphenyl oxalate</cml:name>
    <cml:atomArray>
      <cml:atom id="a1" elementType="O" x2="161.6791" y2="192.0301"/>
      <cml:atom id="a2" elementType="C" x2="178.9997" y2="202.0301"/>
      <cml:atom id="a3" elementType="C" x2="198.9997" y2="202.0301"/>
      <cml:atom id="a4" elementType="O" x2="208.9996" y2="219.3506"/>
      <cml:atom id="a5" elementType="O" x2="216.3201" y2="192.0301"/>
      <cml:atom id="a6" elementType="C" x2="236.3201" y2="192.0301"/>
      <cml:atom id="a7" elementType="C" x2="246.3201" y2="174.7096"/>
      <cml:atom id="a8" elementType="C" x2="266.3201" y2="174.7096"/>
      <cml:atom id="a9" elementType="C" x2="276.3201" y2="192.0301"/>
      <cml:atom id="a10" elementType="C" x2="266.3201" y2="209.3506"/>
      <cml:atom id="a11" elementType="C" x2="246.3201" y2="209.3506"/>
      <cml:atom id="a12" elementType="O" x2="168.9997" y2="219.3506"/>
      <cml:atom id="a13" elementType="C" x2="141.6791" y2="192.0301"/>
      <cml:atom id="a14" elementType="C" x2="131.6791" y2="209.3506"/>
      <cml:atom id="a15" elementType="C" x2="111.6791" y2="209.3506"/>
      <cml:atom id="a16" elementType="C" x2="101.6791" y2="192.0301"/>
      <cml:atom id="a17" elementType="C" x2="111.6791" y2="174.7096"/>
      <cml:atom id="a18" elementType="C" x2="131.6791" y2="174.7096"/>
    </cml:atomArray>
    <cml:bondArray>
      <cml:bond id="b1" atomRefs2="a1 a2" order="S"/>
      <cml:bond id="b2" atomRefs2="a1 a13" order="S"/>
      <cml:bond id="b3" atomRefs2="a2 a3" order="S"/>
      <cml:bond id="b4" atomRefs2="a2 a12" order="D"/>
      <cml:bond id="b5" atomRefs2="a3 a4" order="D"/>
      <cml:bond id="b6" atomRefs2="a3 a5" order="S"/>
      <cml:bond id="b7" atomRefs2="a5 a6" order="S"/>
      <cml:bond id="b8" atomRefs2="a6 a7" order="S"/>
      <cml:bond id="b9" atomRefs2="a11 a6" order="D"/>
      <cml:bond id="b10" atomRefs2="a7 a8" order="D"/>
      <cml:bond id="b11" atomRefs2="a8 a9" order="S"/>
      <cml:bond id="b12" atomRefs2="a9 a10" order="D"/>
      <cml:bond id="b13" atomRefs2="a10 a11" order="S"/>
      <cml:bond id="b14" atomRefs2="a13 a14" order="S"/>
      <cml:bond id="b15" atomRefs2="a18 a13" order="D"/>
      <cml:bond id="b16" atomRefs2="a14 a15" order="D"/>
      <cml:bond id="b17" atomRefs2="a15 a16" order="S"/>
      <cml:bond id="b18" atomRefs2="a16 a17" order="D"/>
      <cml:bond id="b19" atomRefs2="a17 a18" order="S"/>
    </cml:bondArray>
  </cml:molecule>
  <cml:molecule id="m2">
    <cml:formula id="m2.f0" concise="C 6 H 6 O 1"/>
    <cml:formula id="m2.f1" convention="chem4word:ResolvedFormula" inline="C6H6O" concise="C 6 H 6 O 1"/>
    <cml:formula id="m2.f2" convention="chem4word:ResolvedSmiles" inline="C1=CC=C(C=C1)O" concise="C 6 H 6 O 1"/>
    <cml:name id="m2.n1" dictRef="chem4word:CalculatedInchikey">ISWSIDIOOBJBQZ-UHFFFAOYSA-N</cml:name>
    <cml:name id="m2.n2" dictRef="chem4word:ResolvedIupacname">phenol</cml:name>
    <cml:atomArray>
      <cml:atom id="a19" elementType="C" x2="528.9994" y2="182.1502"/>
      <cml:atom id="a20" elementType="C" x2="546.3198" y2="192.1502"/>
      <cml:atom id="a21" elementType="C" x2="546.3198" y2="212.1502"/>
      <cml:atom id="a22" elementType="C" x2="528.9994" y2="222.1502"/>
      <cml:atom id="a23" elementType="C" x2="511.6788" y2="212.1502"/>
      <cml:atom id="a24" elementType="C" x2="511.6788" y2="192.1502"/>
      <cml:atom id="a25" elementType="O" x2="563.6403" y2="182.1502"/>
    </cml:atomArray>
    <cml:bondArray>
      <cml:bond id="b20" atomRefs2="a19 a20" order="S"/>
      <cml:bond id="b21" atomRefs2="a24 a19" order="D"/>
      <cml:bond id="b22" atomRefs2="a20 a21" order="D"/>
      <cml:bond id="b23" atomRefs2="a20 a25" order="S"/>
      <cml:bond id="b24" atomRefs2="a21 a22" order="S"/>
      <cml:bond id="b25" atomRefs2="a22 a23" order="D"/>
      <cml:bond id="b26" atomRefs2="a23 a24" order="S"/>
    </cml:bondArray>
  </cml:molecule>
  <cml:molecule id="m3">
    <cml:formula id="m3.f0" concise="C 2 O 4"/>
    <cml:formula id="m3.f1" convention="chem4word:ResolvedFormula" inline="C2O4" concise="C 2 O 4"/>
    <cml:formula id="m3.f2" convention="chem4word:ResolvedSmiles" inline="C1(=O)C(=O)OO1" concise="C 2 O 4"/>
    <cml:name id="m3.n1" dictRef="chem4word:CalculatedInchikey">WYNZXNXFHYJUTE-UHFFFAOYSA-N</cml:name>
    <cml:name id="m3.n2" dictRef="chem4word:ResolvedIupacname">dioxetane-3,4-dione</cml:name>
    <cml:atomArray>
      <cml:atom id="a26" elementType="O" x2="639.0004" y2="188.1506"/>
      <cml:atom id="a27" elementType="O" x2="639.0004" y2="208.1506"/>
      <cml:atom id="a28" elementType="C" x2="659.0004" y2="208.1506"/>
      <cml:atom id="a29" elementType="C" x2="659.0004" y2="188.1506"/>
      <cml:atom id="a30" elementType="O" x2="676.3209" y2="178.1506"/>
      <cml:atom id="a31" elementType="O" x2="676.3209" y2="218.1506"/>
    </cml:atomArray>
    <cml:bondArray>
      <cml:bond id="b27" atomRefs2="a26 a27" order="S"/>
      <cml:bond id="b28" atomRefs2="a26 a29" order="S"/>
      <cml:bond id="b29" atomRefs2="a27 a28" order="S"/>
      <cml:bond id="b30" atomRefs2="a29 a28" order="S"/>
      <cml:bond id="b31" atomRefs2="a28 a31" order="D"/>
      <cml:bond id="b32" atomRefs2="a29 a30" order="D"/>
    </cml:bondArray>
  </cml:molecule>
  <cml:molecule id="m4">
    <cml:formula id="m4.f0" concise="H 1 O 2"/>
    <cml:formula id="m4.f1" convention="chem4word:ResolvedFormula" inline="HO2-" concise="H 1 O 2"/>
    <cml:formula id="m4.f2" convention="chem4word:ResolvedSmiles" inline="O[O-]" concise="H 1 O 2"/>
    <cml:name id="m4.n1" dictRef="chem4word:CalculatedInchikey">MHAJPDPJQMAIIY-UHFFFAOYSA-M</cml:name>
    <cml:atomArray>
      <cml:atom id="a32" elementType="O" x2="352.9998" y2="200.1504"/>
      <cml:atom id="a33" elementType="O" x2="372.9998" y2="200.1504" formalCharge="-1"/>
    </cml:atomArray>
    <cml:bondArray>
      <cml:bond id="b33" atomRefs2="a32 a33" order="S"/>
    </cml:bondArray>
  </cml:molecule>
  <cml:molecule id="m5">
    <cml:formula id="m5.f0" concise="Na 1"/>
    <cml:formula id="m5.f1" convention="chem4word:ResolvedFormula" inline="Na+" concise="Na 1"/>
    <cml:formula id="m5.f2" convention="chem4word:ResolvedSmiles" inline="[Na+]" concise="Na 1"/>
    <cml:name id="m5.n1" dictRef="chem4word:CalculatedInchikey">FKNQFGJONOIPTF-UHFFFAOYSA-N</cml:name>
    <cml:name id="m5.n2" dictRef="chem4word:ResolvedIupacname">sodium(1+)</cml:name>
    <cml:atomArray>
      <cml:atom id="a34" elementType="Na" x2="388.9998" y2="200.1504" formalCharge="1"/>
    </cml:atomArray>
  </cml:molecule>
  <cml:molecule id="m6">
    <cml:formula id="m6.f0" concise="H 2 O 2"/>
    <cml:formula id="m6.f1" convention="chem4word:ResolvedFormula" inline="H2O2" concise="H 2 O 2"/>
    <cml:formula id="m6.f2" convention="chem4word:ResolvedSmiles" inline="OO" concise="H 2 O 2"/>
    <cml:name id="m6.n1" dictRef="chem4word:CalculatedInchikey">MHAJPDPJQMAIIY-UHFFFAOYSA-N</cml:name>
    <cml:name id="m6.n2" dictRef="chem4word:ResolvedIupacname">hydrogen peroxide</cml:name>
    <cml:atomArray>
      <cml:atom id="a35" elementType="O" x2="218" y2="122.0498"/>
      <cml:atom id="a36" elementType="O" x2="238" y2="122.0498"/>
      <cml:atom id="a37" elementType="H" x2="255.3205" y2="112.0498"/>
      <cml:atom id="a38" elementType="H" x2="200.6795" y2="132.0498"/>
    </cml:atomArray>
    <cml:bondArray>
      <cml:bond id="b34" atomRefs2="a35 a36" order="S"/>
      <cml:bond id="b35" atomRefs2="a35 a38" order="S"/>
      <cml:bond id="b36" atomRefs2="a36 a37" order="S"/>
    </cml:bondArray>
  </cml:molecule>
  <cml:molecule id="m7">
    <cml:formula id="m7.f0" concise="Na 1"/>
    <cml:formula id="m7.f1" convention="chem4word:ResolvedFormula" inline="Na+" concise="Na 1"/>
    <cml:formula id="m7.f2" convention="chem4word:ResolvedSmiles" inline="[Na+]" concise="Na 1"/>
    <cml:name id="m7.n1" dictRef="chem4word:CalculatedInchikey">FKNQFGJONOIPTF-UHFFFAOYSA-N</cml:name>
    <cml:name id="m7.n2" dictRef="chem4word:ResolvedIupacname">sodium(1+)</cml:name>
    <cml:atomArray>
      <cml:atom id="a39" elementType="Na" x2="309.9997" y2="128.0498" formalCharge="1"/>
    </cml:atomArray>
  </cml:molecule>
  <cml:molecule id="m8">
    <cml:formula id="m8.f0" concise="H 1 O 1"/>
    <cml:formula id="m8.f1" convention="chem4word:ResolvedFormula" inline="HO-" concise="H 1 O 1"/>
    <cml:formula id="m8.f2" convention="chem4word:ResolvedSmiles" inline="[OH-]" concise="H 1 O 1"/>
    <cml:name id="m8.n1" dictRef="chem4word:CalculatedInchikey">XLYOFNOQVPJJNP-UHFFFAOYSA-M</cml:name>
    <cml:name id="m8.n2" dictRef="chem4word:ResolvedIupacname">hydroxide</cml:name>
    <cml:atomArray>
      <cml:atom id="a40" elementType="O" x2="324.9997" y2="129.0498" formalCharge="-1"/>
    </cml:atomArray>
  </cml:molecule>
</cml:cml>
</file>

<file path=customXml/item3.xml><?xml version="1.0" encoding="utf-8"?>
<b:Sources xmlns:b="http://schemas.openxmlformats.org/officeDocument/2006/bibliography" SelectedStyle="\APASixthEditionOfficeOnline.xsl" StyleName="APA" Version="6">
  <b:Source>
    <b:Tag>Gro68</b:Tag>
    <b:SourceType>JournalArticle</b:SourceType>
    <b:Guid>{23C68C32-A6C4-4A98-9B2E-B6DD3772A085}</b:Guid>
    <b:Author>
      <b:Author>
        <b:NameList>
          <b:Person>
            <b:Last>Gross</b:Last>
            <b:First>Rolf</b:First>
            <b:Middle>W. F.</b:Middle>
          </b:Person>
        </b:NameList>
      </b:Author>
    </b:Author>
    <b:Title>Temperature Dependence of Chemiluminescent Reactions . I. Nitrogen Afterglow</b:Title>
    <b:JournalName>The Journal of Chemical Physics</b:JournalName>
    <b:Year>1968</b:Year>
    <b:Pages>48</b:Pages>
    <b:RefOrder>2</b:RefOrder>
  </b:Source>
  <b:Source>
    <b:Tag>RGS14</b:Tag>
    <b:SourceType>JournalArticle</b:SourceType>
    <b:Guid>{E5AFD260-BF77-4AFB-9C9B-9956FBFB0083}</b:Guid>
    <b:Title>Effect of Temperature on Chemiluminescence of Luminol in Aqueous Ethyl Amindes with H2O2 + Metal ions</b:Title>
    <b:Year>2014</b:Year>
    <b:JournalName>IOSR Journal of Applied Chemistry</b:JournalName>
    <b:Pages>3</b:Pages>
    <b:Author>
      <b:Author>
        <b:NameList>
          <b:Person>
            <b:Last>Shinde</b:Last>
            <b:Middle>R.</b:Middle>
            <b:First>G.</b:First>
          </b:Person>
          <b:Person>
            <b:Last>Narwade</b:Last>
            <b:Middle>L.</b:Middle>
            <b:First>M.</b:First>
          </b:Person>
        </b:NameList>
      </b:Author>
    </b:Author>
    <b:RefOrder>1</b:RefOrder>
  </b:Source>
  <b:Source>
    <b:Tag>The18</b:Tag>
    <b:SourceType>Misc</b:SourceType>
    <b:Guid>{B78B98E4-CD16-4E00-88E2-29D05EE1AF2C}</b:Guid>
    <b:Title>Surprising Reaction with sidh soap and glowsticks</b:Title>
    <b:Year>2018</b:Year>
    <b:Month>April</b:Month>
    <b:Day>7</b:Day>
    <b:Publisher>Youtube</b:Publisher>
    <b:Author>
      <b:Author>
        <b:Corporate>The King of random</b:Corporate>
      </b:Author>
    </b:Author>
    <b:RefOrder>3</b:RefOrder>
  </b:Source>
  <b:Source>
    <b:Tag>Emm11</b:Tag>
    <b:SourceType>JournalArticle</b:SourceType>
    <b:Guid>{124A246C-3200-43B3-804F-3B9456D1E025}</b:Guid>
    <b:Title>Science in School</b:Title>
    <b:Year>2011</b:Year>
    <b:Author>
      <b:Author>
        <b:NameList>
          <b:Person>
            <b:Last>Welsh</b:Last>
            <b:First>Emma</b:First>
          </b:Person>
        </b:NameList>
      </b:Author>
    </b:Author>
    <b:JournalName>What is chemiluminescence?</b:JournalName>
    <b:Pages>7</b:Pages>
    <b:RefOrder>4</b:RefOrder>
  </b:Source>
  <b:Source>
    <b:Tag>Don00</b:Tag>
    <b:SourceType>Report</b:SourceType>
    <b:Guid>{DF367AAB-D1CC-4DA5-81F1-49A1E8944F8A}</b:Guid>
    <b:Title>Peroxides and Peroxide Forming Compounds</b:Title>
    <b:Year>2000</b:Year>
    <b:Author>
      <b:Author>
        <b:NameList>
          <b:Person>
            <b:Last>Clark</b:Last>
            <b:First>Donald</b:First>
            <b:Middle>E.</b:Middle>
          </b:Person>
        </b:NameList>
      </b:Author>
    </b:Author>
    <b:Publisher>Texas A&amp;M University</b:Publisher>
    <b:City>Texas</b:City>
    <b:RefOrder>5</b:RefOrder>
  </b:Source>
  <b:Source>
    <b:Tag>Kun12</b:Tag>
    <b:SourceType>JournalArticle</b:SourceType>
    <b:Guid>{5A3ABB0B-7D9A-4F4D-A1EC-1BB75D395C3E}</b:Guid>
    <b:Title>The Chemistry of Lightsticks: Demonstrations To Illustrate Chemical Process</b:Title>
    <b:Year>2012</b:Year>
    <b:Publisher>Journal of Chemical Education</b:Publisher>
    <b:Author>
      <b:Author>
        <b:NameList>
          <b:Person>
            <b:Last>Kuntzleman</b:Last>
            <b:Middle>Scott</b:Middle>
            <b:First>Thomas </b:First>
          </b:Person>
          <b:Person>
            <b:Last>Roher</b:Last>
            <b:First>Kristen</b:First>
          </b:Person>
          <b:Person>
            <b:Last>Schultz</b:Last>
            <b:First>Emeric</b:First>
          </b:Person>
        </b:NameList>
      </b:Author>
    </b:Author>
    <b:JournalName>Journal of Chemical Education</b:JournalName>
    <b:Pages>89</b:Pages>
    <b:RefOrder>6</b:RefOrder>
  </b:Source>
  <b:Source>
    <b:Tag>NAS12</b:Tag>
    <b:SourceType>JournalArticle</b:SourceType>
    <b:Guid>{2DDC9DEF-90AD-4937-8C8E-900EA08318F7}</b:Guid>
    <b:Author>
      <b:Author>
        <b:Corporate>NASA</b:Corporate>
      </b:Author>
    </b:Author>
    <b:Title>National Aeronautics and Space Administration</b:Title>
    <b:JournalName>Conservation of Energy</b:JournalName>
    <b:Year>2012</b:Year>
    <b:Pages>1</b:Pages>
    <b:RefOrder>18</b:RefOrder>
  </b:Source>
  <b:Source>
    <b:Tag>Dec02</b:Tag>
    <b:SourceType>InternetSite</b:SourceType>
    <b:Guid>{C2C486BF-7BDD-4F9D-AAFB-F7FFA9BBE96D}</b:Guid>
    <b:Title>Mechanism</b:Title>
    <b:Year>2002</b:Year>
    <b:InternetSiteTitle>The Chemiluminescence of Luminol - Declan Felming - University of Bristol</b:InternetSiteTitle>
    <b:URL>http://www.chm.bris.ac.uk/webprojects2002/fleming/mechanism.htm</b:URL>
    <b:Author>
      <b:Author>
        <b:NameList>
          <b:Person>
            <b:Last>Felming</b:Last>
            <b:First>Declan</b:First>
          </b:Person>
        </b:NameList>
      </b:Author>
    </b:Author>
    <b:RefOrder>7</b:RefOrder>
  </b:Source>
  <b:Source>
    <b:Tag>Ali16</b:Tag>
    <b:SourceType>JournalArticle</b:SourceType>
    <b:Guid>{825BEA7C-9434-4F48-8E52-0F59D709693A}</b:Guid>
    <b:Title>Tuning the chemiluminescence of a luminol flow using plasmonic nanoparticles</b:Title>
    <b:Year>2016</b:Year>
    <b:JournalName>Nature</b:JournalName>
    <b:Pages>5</b:Pages>
    <b:Author>
      <b:Author>
        <b:NameList>
          <b:Person>
            <b:Last>Alina</b:Last>
            <b:First>Karabchevsky</b:First>
          </b:Person>
          <b:Person>
            <b:Last>Ali Mosayyebi</b:Last>
          </b:Person>
          <b:Person>
            <b:Last>Alexey </b:Last>
            <b:Middle>V</b:Middle>
            <b:First>Kavokin</b:First>
          </b:Person>
        </b:NameList>
      </b:Author>
    </b:Author>
    <b:RefOrder>19</b:RefOrder>
  </b:Source>
  <b:Source>
    <b:Tag>PVE16</b:Tag>
    <b:SourceType>InternetSite</b:SourceType>
    <b:Guid>{6A378DC5-02D5-44B7-8DB2-2C2C4714E0EB}</b:Guid>
    <b:Title>Energy of Photon</b:Title>
    <b:Year>2016</b:Year>
    <b:Author>
      <b:Author>
        <b:Corporate>PV EDUCATION</b:Corporate>
      </b:Author>
    </b:Author>
    <b:InternetSiteTitle>pveducation.org</b:InternetSiteTitle>
    <b:Month>7</b:Month>
    <b:Day>12</b:Day>
    <b:URL>https://web.archive.org/web/20160712123152/http://pveducation.org/pvcdrom/2-properties-sunlight/energy-photon</b:URL>
    <b:RefOrder>20</b:RefOrder>
  </b:Source>
  <b:Source>
    <b:Tag>Uni10</b:Tag>
    <b:SourceType>InternetSite</b:SourceType>
    <b:Guid>{14CBC1EA-8FB3-46A3-932F-9FC8083D6E7D}</b:Guid>
    <b:Author>
      <b:Author>
        <b:Corporate>University of Pennsylvania</b:Corporate>
      </b:Author>
    </b:Author>
    <b:Title>Paranha</b:Title>
    <b:InternetSiteTitle>University of Pennsylvania</b:InternetSiteTitle>
    <b:Year>2010</b:Year>
    <b:Month>july</b:Month>
    <b:Day>18</b:Day>
    <b:URL>https://web.archive.org/web/20100718162251/http://www.seas.upenn.edu/~nanofab/chemicals/Piranha.html</b:URL>
    <b:RefOrder>9</b:RefOrder>
  </b:Source>
  <b:Source>
    <b:Tag>Pet00</b:Tag>
    <b:SourceType>Book</b:SourceType>
    <b:Guid>{50A48C69-EFCB-4D4F-A6B0-5EF3DA2BA0F8}</b:Guid>
    <b:Title>The Manual of Photography</b:Title>
    <b:Year>2000</b:Year>
    <b:City>Oxford</b:City>
    <b:Publisher>Focal Press</b:Publisher>
    <b:Author>
      <b:Author>
        <b:NameList>
          <b:Person>
            <b:Last>Peter</b:Last>
            <b:First>Ward</b:First>
          </b:Person>
          <b:Person>
            <b:Last>Ralph </b:Last>
            <b:First>E</b:First>
          </b:Person>
          <b:Person>
            <b:Last>Jacobson</b:Last>
          </b:Person>
          <b:Person>
            <b:Last>Sidney </b:Last>
            <b:First>ray</b:First>
          </b:Person>
        </b:NameList>
      </b:Author>
    </b:Author>
    <b:RefOrder>10</b:RefOrder>
  </b:Source>
  <b:Source>
    <b:Tag>Med92</b:Tag>
    <b:SourceType>Book</b:SourceType>
    <b:Guid>{E5CB238D-5C0C-4CFB-86B6-497A6E837C67}</b:Guid>
    <b:Author>
      <b:Author>
        <b:NameList>
          <b:Person>
            <b:Last>Medhi</b:Last>
            <b:First>Joyotiprasad</b:First>
          </b:Person>
        </b:NameList>
      </b:Author>
    </b:Author>
    <b:Title>Statistical Methods: An Introductory Text</b:Title>
    <b:Year>1992</b:Year>
    <b:Publisher>New Age International</b:Publisher>
    <b:RefOrder>11</b:RefOrder>
  </b:Source>
  <b:Source>
    <b:Tag>Geo16</b:Tag>
    <b:SourceType>InternetSite</b:SourceType>
    <b:Guid>{1CC87A62-5F86-4ABF-9857-70C494E7F70A}</b:Guid>
    <b:Title>photom</b:Title>
    <b:Year>2016</b:Year>
    <b:Author>
      <b:Author>
        <b:Corporate>Georgia State University</b:Corporate>
      </b:Author>
    </b:Author>
    <b:InternetSiteTitle>HyperPhysics</b:InternetSiteTitle>
    <b:URL>astr.gsu.edu/hbase/vision/photom.html</b:URL>
    <b:RefOrder>12</b:RefOrder>
  </b:Source>
  <b:Source>
    <b:Tag>Bur19</b:Tag>
    <b:SourceType>Report</b:SourceType>
    <b:Guid>{D91226F2-9E13-4CF7-BEC3-C241B39ABCD3}</b:Guid>
    <b:Title>Information for users about the redefinition of the SI</b:Title>
    <b:Year>2019</b:Year>
    <b:Author>
      <b:Author>
        <b:Corporate>Bureau International des Poids et Mesures</b:Corporate>
      </b:Author>
    </b:Author>
    <b:Publisher>Bureau International des Poids et Mesures</b:Publisher>
    <b:City>Paris</b:City>
    <b:RefOrder>21</b:RefOrder>
  </b:Source>
  <b:Source>
    <b:Tag>Tom11</b:Tag>
    <b:SourceType>Report</b:SourceType>
    <b:Guid>{1DEB4F49-426D-4D6B-BF86-B52B919ED9CC}</b:Guid>
    <b:Author>
      <b:Author>
        <b:NameList>
          <b:Person>
            <b:Last>Murphy</b:Last>
            <b:First>Tom</b:First>
          </b:Person>
        </b:NameList>
      </b:Author>
    </b:Author>
    <b:Title>Maximum Efficiency of White Light</b:Title>
    <b:Year>2011</b:Year>
    <b:Publisher>UCSD</b:Publisher>
    <b:City>San Diego</b:City>
    <b:RefOrder>13</b:RefOrder>
  </b:Source>
  <b:Source>
    <b:Tag>Oar14</b:Tag>
    <b:SourceType>Report</b:SourceType>
    <b:Guid>{3B476A82-F86B-484E-ACD1-E43E1B4D395B}</b:Guid>
    <b:Title>Luminol-Based Chemiluminescent Signals: Clinical and Non-clinical Application and Future Uses</b:Title>
    <b:Year>2014</b:Year>
    <b:Publisher>Aook Buichem Biotechnol</b:Publisher>
    <b:Author>
      <b:Author>
        <b:NameList>
          <b:Person>
            <b:Last>Oarvez</b:Last>
            <b:First>Khan</b:First>
          </b:Person>
          <b:Person>
            <b:Last>Danish Idrees</b:Last>
          </b:Person>
          <b:Person>
            <b:Last>Michael</b:Last>
            <b:Middle>Moxley</b:Middle>
            <b:First>A</b:First>
          </b:Person>
          <b:Person>
            <b:Last>John</b:Last>
            <b:Middle>A</b:Middle>
            <b:First>Corbett</b:First>
          </b:Person>
          <b:Person>
            <b:Last>Faozam</b:Last>
            <b:First>Aj,ad</b:First>
          </b:Person>
          <b:Person>
            <b:Last>Guido</b:Last>
            <b:Middle>von</b:Middle>
            <b:First>Figura</b:First>
          </b:Person>
          <b:Person>
            <b:Last>William</b:Last>
            <b:Middle>S</b:Middle>
            <b:First>Sly</b:First>
          </b:Person>
          <b:Person>
            <b:Last>Abdul</b:Last>
            <b:First>Waheed</b:First>
          </b:Person>
          <b:Person>
            <b:Last>Hassan</b:Last>
            <b:Middle>Md.</b:Middle>
            <b:First>Imtaiyaz</b:First>
          </b:Person>
        </b:NameList>
      </b:Author>
    </b:Author>
    <b:RefOrder>14</b:RefOrder>
  </b:Source>
  <b:Source>
    <b:Tag>HuY13</b:Tag>
    <b:SourceType>JournalArticle</b:SourceType>
    <b:Guid>{8889589A-1668-45DD-8A28-C8CB61902AC7}</b:Guid>
    <b:Title>A novel luminol-based chemiluminescence method for the determination of amikacin sulfate in serum by using trivalent copper-periodate complex</b:Title>
    <b:Year>2013</b:Year>
    <b:JournalName>Journal of Pharmaceutical Analysis</b:JournalName>
    <b:Pages>7</b:Pages>
    <b:Author>
      <b:Author>
        <b:NameList>
          <b:Person>
            <b:Last>Hu</b:Last>
            <b:First>Yu Fei</b:First>
          </b:Person>
          <b:Person>
            <b:Last>Li</b:Last>
            <b:First>Gong ke</b:First>
          </b:Person>
          <b:Person>
            <b:Last>Zhang</b:Last>
          </b:Person>
          <b:Person>
            <b:Last>zhu jun</b:Last>
          </b:Person>
        </b:NameList>
      </b:Author>
    </b:Author>
    <b:RefOrder>15</b:RefOrder>
  </b:Source>
  <b:Source>
    <b:Tag>Okl13</b:Tag>
    <b:SourceType>InternetSite</b:SourceType>
    <b:Guid>{40088256-C5B1-4744-AB03-6BD9DF5B98DC}</b:Guid>
    <b:Author>
      <b:Author>
        <b:Corporate>Oklahoma City Community College</b:Corporate>
      </b:Author>
    </b:Author>
    <b:Title>Stoichiometry Tutorial Finding Molar Mass</b:Title>
    <b:InternetSiteTitle>OCCC</b:InternetSiteTitle>
    <b:Year>2013</b:Year>
    <b:Month>September</b:Month>
    <b:URL>http://www.occc.edu/kmbailey/Chem1115Tutorials/Stoichiometry_Molar_Mass.htm</b:URL>
    <b:RefOrder>22</b:RefOrder>
  </b:Source>
  <b:Source>
    <b:Tag>Pta17</b:Tag>
    <b:SourceType>InternetSite</b:SourceType>
    <b:Guid>{9E25A34B-4890-4737-AC7A-ECBFE8FF311D}</b:Guid>
    <b:Author>
      <b:Author>
        <b:Corporate>Ptable</b:Corporate>
      </b:Author>
    </b:Author>
    <b:Title>Periodic Table</b:Title>
    <b:InternetSiteTitle>Ptable</b:InternetSiteTitle>
    <b:Year>2017</b:Year>
    <b:RefOrder>16</b:RefOrder>
  </b:Source>
  <b:Source>
    <b:Tag>USP19</b:Tag>
    <b:SourceType>InternetSite</b:SourceType>
    <b:Guid>{A8089B1A-3C01-451E-B957-4CD22B6F45BF}</b:Guid>
    <b:Author>
      <b:Author>
        <b:Corporate>USP technologies</b:Corporate>
      </b:Author>
    </b:Author>
    <b:Title>H2O2 Equivalent Values of Concentration</b:Title>
    <b:InternetSiteTitle>USP technologies</b:InternetSiteTitle>
    <b:Year>2019</b:Year>
    <b:URL>http://www.h2o2.com/technical-library/physical-chemical-properties/physical-properties/default.aspx?pid=13&amp;name=Equivalent-Values-of-Concentration</b:URL>
    <b:RefOrder>17</b:RefOrder>
  </b:Source>
  <b:Source>
    <b:Tag>Uni19</b:Tag>
    <b:SourceType>InternetSite</b:SourceType>
    <b:Guid>{77D8C243-F996-473C-A209-8AD3D9D4AF02}</b:Guid>
    <b:Author>
      <b:Author>
        <b:Corporate>University of Texas</b:Corporate>
      </b:Author>
    </b:Author>
    <b:Title>Molar Volume</b:Title>
    <b:Year>2019</b:Year>
    <b:InternetSiteTitle>Chemistry 301</b:InternetSiteTitle>
    <b:Month>Febuary</b:Month>
    <b:Day>17</b:Day>
    <b:URL>https://ch301.cm.utexas.edu/section2.php?target=gases/ideal-gas-law/molar-volume.html</b:URL>
    <b:RefOrder>23</b:RefOrder>
  </b:Source>
  <b:Source>
    <b:Tag>Att18</b:Tag>
    <b:SourceType>JournalArticle</b:SourceType>
    <b:Guid>{13F10938-69A4-4306-BCE5-DF1E2607F30E}</b:Guid>
    <b:Title>Enhanced Chemiluminescence of Luminol by Metal Peroxides Nanoparticles</b:Title>
    <b:JournalName>Chemistry of Advanced Materials</b:JournalName>
    <b:Year>2018</b:Year>
    <b:Pages>7</b:Pages>
    <b:Author>
      <b:Author>
        <b:NameList>
          <b:Person>
            <b:Last>Attili</b:Last>
            <b:First>Ramkiran</b:First>
          </b:Person>
          <b:Person>
            <b:Last>Varun</b:Last>
            <b:Middle>G</b:Middle>
            <b:First>Mohan</b:First>
          </b:Person>
          <b:Person>
            <b:Last>Puranjan</b:Last>
            <b:First>Mishra</b:First>
          </b:Person>
          <b:Person>
            <b:Last>Nagarajan</b:Last>
            <b:First>Padmavathy</b:First>
          </b:Person>
        </b:NameList>
      </b:Author>
    </b:Autho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3C3E2C-D3A4-450B-A250-E396E9756C25}">
  <ds:schemaRefs>
    <ds:schemaRef ds:uri="http://www.xml-cml.org/convention/"/>
    <ds:schemaRef ds:uri="http://www.xml-cml.org/schema"/>
    <ds:schemaRef ds:uri="http://www.xml-cml.org/dictionary/cml/"/>
    <ds:schemaRef ds:uri="http://www.xml-cml.org/dictionary/cml/name/"/>
    <ds:schemaRef ds:uri="http://www.chem4word.com/cml"/>
  </ds:schemaRefs>
</ds:datastoreItem>
</file>

<file path=customXml/itemProps3.xml><?xml version="1.0" encoding="utf-8"?>
<ds:datastoreItem xmlns:ds="http://schemas.openxmlformats.org/officeDocument/2006/customXml" ds:itemID="{C3D7655D-33FB-458B-A2E6-E994F5038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TotalTime>
  <Pages>14</Pages>
  <Words>5524</Words>
  <Characters>31493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What is the Optimal Amount of potassium hydroxide to use in order to achieve maximum change in enthalpy for the chemiluminescent reaction of luminol?</vt:lpstr>
    </vt:vector>
  </TitlesOfParts>
  <Company/>
  <LinksUpToDate>false</LinksUpToDate>
  <CharactersWithSpaces>36944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Optimal Amount of potassium hydroxide to use in order to achieve maximum change in enthalpy for the chemiluminescent reaction of luminol?</dc:title>
  <dc:subject/>
  <dc:creator>The Leo</dc:creator>
  <cp:keywords/>
  <dc:description/>
  <cp:lastModifiedBy>Leo Chai</cp:lastModifiedBy>
  <cp:revision>3</cp:revision>
  <cp:lastPrinted>2020-01-16T09:29:00Z</cp:lastPrinted>
  <dcterms:created xsi:type="dcterms:W3CDTF">2020-01-16T09:28:00Z</dcterms:created>
  <dcterms:modified xsi:type="dcterms:W3CDTF">2020-01-16T09:32:00Z</dcterms:modified>
</cp:coreProperties>
</file>